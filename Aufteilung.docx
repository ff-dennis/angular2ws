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Default="00EF20A7" w:rsidP="00EF20A7">
      <w:pPr>
        <w:pStyle w:val="berschrift1"/>
      </w:pPr>
      <w:r>
        <w:t xml:space="preserve">Einführung </w:t>
      </w:r>
    </w:p>
    <w:p w:rsidR="00EF20A7" w:rsidRDefault="00EF20A7" w:rsidP="000C3038">
      <w:pPr>
        <w:pStyle w:val="berschrift2"/>
      </w:pPr>
      <w:r>
        <w:t xml:space="preserve">Allgemeines zu Angular und </w:t>
      </w:r>
      <w:proofErr w:type="spellStart"/>
      <w:r>
        <w:t>Javascript</w:t>
      </w:r>
      <w:proofErr w:type="spellEnd"/>
      <w:r>
        <w:t xml:space="preserve"> Frameworks (Dennis</w:t>
      </w:r>
      <w:r w:rsidR="00813A44">
        <w:t>, 30m</w:t>
      </w:r>
      <w:r w:rsidR="00B217CD">
        <w:t>in</w:t>
      </w:r>
      <w:r w:rsidR="00813A44">
        <w:t>)</w:t>
      </w:r>
    </w:p>
    <w:p w:rsidR="000D7B02" w:rsidRDefault="000D7B02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>2</w:t>
      </w:r>
      <w:r>
        <w:t xml:space="preserve"> Applikation einrichten</w:t>
      </w:r>
      <w:r w:rsidR="00BB2664">
        <w:t xml:space="preserve">, </w:t>
      </w:r>
      <w:proofErr w:type="spellStart"/>
      <w:r w:rsidR="00BB2664">
        <w:t>git</w:t>
      </w:r>
      <w:proofErr w:type="spellEnd"/>
      <w:r w:rsidR="00BB2664">
        <w:t xml:space="preserve"> </w:t>
      </w:r>
      <w:proofErr w:type="spellStart"/>
      <w:r w:rsidR="00BB2664">
        <w:t>clone</w:t>
      </w:r>
      <w:proofErr w:type="spellEnd"/>
      <w:r w:rsidR="00813A44">
        <w:t xml:space="preserve"> (</w:t>
      </w:r>
      <w:r w:rsidR="00B217CD">
        <w:t>Teilnehmer</w:t>
      </w:r>
      <w:r w:rsidR="002A6E51">
        <w:t>, 10</w:t>
      </w:r>
      <w:r w:rsidR="00813A44">
        <w:t>m</w:t>
      </w:r>
      <w:r w:rsidR="00B217CD">
        <w:t>in</w:t>
      </w:r>
      <w:r w:rsidR="00813A44">
        <w:t>)</w:t>
      </w:r>
    </w:p>
    <w:p w:rsidR="00BB2664" w:rsidRPr="00BB2664" w:rsidRDefault="00BB2664" w:rsidP="00BB2664">
      <w:pPr>
        <w:pStyle w:val="berschrift2"/>
      </w:pPr>
      <w:r>
        <w:t>Überblick über die vorhandenen Dateien (Dennis</w:t>
      </w:r>
      <w:r w:rsidR="002A6E51">
        <w:t>, 10</w:t>
      </w:r>
      <w:r w:rsidR="00813A44">
        <w:t>m</w:t>
      </w:r>
      <w:r w:rsidR="00B217CD">
        <w:t>in</w:t>
      </w:r>
      <w:r>
        <w:t>)</w:t>
      </w:r>
    </w:p>
    <w:p w:rsidR="00EF20A7" w:rsidRDefault="00EF20A7" w:rsidP="000C3038">
      <w:pPr>
        <w:pStyle w:val="berschrift2"/>
      </w:pPr>
      <w:r>
        <w:t>Agenda mit *</w:t>
      </w:r>
      <w:proofErr w:type="spellStart"/>
      <w:r>
        <w:t>ngFor</w:t>
      </w:r>
      <w:proofErr w:type="spellEnd"/>
      <w:r>
        <w:t xml:space="preserve"> &amp; </w:t>
      </w:r>
      <w:proofErr w:type="spellStart"/>
      <w:r>
        <w:t>OneWay</w:t>
      </w:r>
      <w:proofErr w:type="spellEnd"/>
      <w:r>
        <w:t xml:space="preserve"> Binding</w:t>
      </w:r>
      <w:r w:rsidR="000C3038">
        <w:t xml:space="preserve"> (</w:t>
      </w:r>
      <w:r w:rsidR="005D6084">
        <w:t>Christian</w:t>
      </w:r>
      <w:r w:rsidR="00B217CD">
        <w:t xml:space="preserve">, </w:t>
      </w:r>
      <w:r w:rsidR="002A6E51">
        <w:t>15min</w:t>
      </w:r>
      <w:r w:rsidR="000C3038">
        <w:t>)</w:t>
      </w:r>
    </w:p>
    <w:p w:rsidR="00EF20A7" w:rsidRDefault="00EF20A7" w:rsidP="00095414">
      <w:pPr>
        <w:pStyle w:val="berschrift2"/>
      </w:pPr>
      <w:proofErr w:type="spellStart"/>
      <w:r>
        <w:t>NavBar</w:t>
      </w:r>
      <w:proofErr w:type="spellEnd"/>
      <w:r>
        <w:t xml:space="preserve"> &amp; Routing zur Users </w:t>
      </w:r>
      <w:proofErr w:type="spellStart"/>
      <w:r>
        <w:t>Component</w:t>
      </w:r>
      <w:proofErr w:type="spellEnd"/>
      <w:r w:rsidR="000C3038">
        <w:t xml:space="preserve"> (Christian</w:t>
      </w:r>
      <w:r w:rsidR="002A6E51">
        <w:t>, 20min</w:t>
      </w:r>
      <w:r w:rsidR="000C3038">
        <w:t>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>3</w:t>
      </w:r>
      <w:r w:rsidR="002A6E51">
        <w:t xml:space="preserve"> "</w:t>
      </w:r>
      <w:proofErr w:type="spellStart"/>
      <w:r w:rsidR="002A6E51">
        <w:t>PostsComponent</w:t>
      </w:r>
      <w:proofErr w:type="spellEnd"/>
      <w:r w:rsidR="002A6E51">
        <w:t>"</w:t>
      </w:r>
      <w:r w:rsidR="00A84C06">
        <w:t xml:space="preserve"> </w:t>
      </w:r>
      <w:r>
        <w:t>(Teilnehmer</w:t>
      </w:r>
      <w:r w:rsidR="002A6E51">
        <w:t>, 30min</w:t>
      </w:r>
      <w:r>
        <w:t>)</w:t>
      </w:r>
    </w:p>
    <w:p w:rsidR="00EF20A7" w:rsidRDefault="00EF20A7" w:rsidP="000C3038">
      <w:pPr>
        <w:pStyle w:val="berschrift3"/>
      </w:pPr>
      <w:proofErr w:type="spellStart"/>
      <w:r>
        <w:t>PostsComponent</w:t>
      </w:r>
      <w:proofErr w:type="spellEnd"/>
      <w:r>
        <w:t xml:space="preserve"> und Routing zur Komponente von Teilnehmern</w:t>
      </w:r>
    </w:p>
    <w:p w:rsidR="00EF20A7" w:rsidRDefault="00EF20A7" w:rsidP="00EF20A7"/>
    <w:p w:rsidR="00EF20A7" w:rsidRDefault="00EF20A7" w:rsidP="00EF20A7">
      <w:pPr>
        <w:pStyle w:val="berschrift1"/>
      </w:pPr>
      <w:r>
        <w:t xml:space="preserve">Templates, Services, Direktiven, Pipes und Elvis Operator </w:t>
      </w:r>
    </w:p>
    <w:p w:rsidR="00A84C06" w:rsidRDefault="002A6E51" w:rsidP="00EF20A7">
      <w:pPr>
        <w:pStyle w:val="berschrift2"/>
      </w:pPr>
      <w:r>
        <w:t xml:space="preserve">Leere </w:t>
      </w:r>
      <w:proofErr w:type="spellStart"/>
      <w:r w:rsidR="00A84C06">
        <w:t>UsersComponent</w:t>
      </w:r>
      <w:proofErr w:type="spellEnd"/>
      <w:r w:rsidR="00A84C06">
        <w:t xml:space="preserve"> um Tabelle erweitern</w:t>
      </w:r>
      <w:r>
        <w:t xml:space="preserve"> mit</w:t>
      </w:r>
      <w:r w:rsidR="00A84C06">
        <w:t xml:space="preserve"> </w:t>
      </w:r>
      <w:proofErr w:type="spellStart"/>
      <w:r w:rsidR="00A84C06">
        <w:t>Hardcoded</w:t>
      </w:r>
      <w:proofErr w:type="spellEnd"/>
      <w:r w:rsidR="00A84C06">
        <w:t xml:space="preserve"> Liste (Dennis</w:t>
      </w:r>
      <w:r>
        <w:t>, 15min</w:t>
      </w:r>
      <w:r w:rsidR="00A84C06">
        <w:t>)</w:t>
      </w:r>
    </w:p>
    <w:p w:rsidR="00EF20A7" w:rsidRDefault="00A84C06" w:rsidP="00EF20A7">
      <w:pPr>
        <w:pStyle w:val="berschrift2"/>
      </w:pPr>
      <w:r>
        <w:t xml:space="preserve">in </w:t>
      </w:r>
      <w:proofErr w:type="spellStart"/>
      <w:r w:rsidR="00EF20A7">
        <w:t>UserService</w:t>
      </w:r>
      <w:proofErr w:type="spellEnd"/>
      <w:r w:rsidR="00EF20A7">
        <w:t xml:space="preserve"> mit </w:t>
      </w:r>
      <w:proofErr w:type="spellStart"/>
      <w:r w:rsidR="00EF20A7">
        <w:t>Hardcoded</w:t>
      </w:r>
      <w:proofErr w:type="spellEnd"/>
      <w:r w:rsidR="00EF20A7">
        <w:t xml:space="preserve"> Liste </w:t>
      </w:r>
      <w:r>
        <w:t>auslagern und ansprechen</w:t>
      </w:r>
      <w:r w:rsidR="006F1B85">
        <w:t xml:space="preserve"> </w:t>
      </w:r>
      <w:r w:rsidR="00EF20A7">
        <w:t>(Dennis</w:t>
      </w:r>
      <w:r w:rsidR="002A6E51">
        <w:t>, 15min</w:t>
      </w:r>
      <w:r w:rsidR="00EF20A7">
        <w:t>)</w:t>
      </w:r>
    </w:p>
    <w:p w:rsidR="00E53E3F" w:rsidRPr="00E53E3F" w:rsidRDefault="00E53E3F" w:rsidP="00E53E3F">
      <w:pPr>
        <w:pStyle w:val="berschrift2"/>
      </w:pPr>
      <w:r>
        <w:t>Template</w:t>
      </w:r>
      <w:r w:rsidR="007728E6">
        <w:t xml:space="preserve"> (Tabellenzeile)</w:t>
      </w:r>
      <w:r>
        <w:t xml:space="preserve"> in einzelne </w:t>
      </w:r>
      <w:proofErr w:type="spellStart"/>
      <w:r>
        <w:t>UserComponent</w:t>
      </w:r>
      <w:proofErr w:type="spellEnd"/>
      <w:r>
        <w:t xml:space="preserve"> auslagern</w:t>
      </w:r>
      <w:r w:rsidR="00D0232F">
        <w:t xml:space="preserve"> -&gt; Input = </w:t>
      </w:r>
      <w:proofErr w:type="spellStart"/>
      <w:r w:rsidR="00D0232F">
        <w:t>user</w:t>
      </w:r>
      <w:proofErr w:type="spellEnd"/>
      <w:r w:rsidR="000047F7">
        <w:t xml:space="preserve"> (Christian</w:t>
      </w:r>
      <w:r w:rsidR="002A6E51">
        <w:t>, 15min</w:t>
      </w:r>
      <w:r w:rsidR="000047F7">
        <w:t>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A84C06">
        <w:t xml:space="preserve">4 </w:t>
      </w:r>
      <w:r>
        <w:t>(Teilnehmer</w:t>
      </w:r>
      <w:r w:rsidR="002A6E51">
        <w:t>, 30min</w:t>
      </w:r>
      <w:r>
        <w:t>)</w:t>
      </w:r>
    </w:p>
    <w:p w:rsidR="00EF20A7" w:rsidRDefault="00EF20A7" w:rsidP="000C3038">
      <w:pPr>
        <w:pStyle w:val="berschrift3"/>
      </w:pPr>
      <w:proofErr w:type="spellStart"/>
      <w:r>
        <w:t>PostsService</w:t>
      </w:r>
      <w:proofErr w:type="spellEnd"/>
      <w:r>
        <w:t xml:space="preserve"> mit </w:t>
      </w:r>
      <w:proofErr w:type="spellStart"/>
      <w:r>
        <w:t>hardcoded</w:t>
      </w:r>
      <w:proofErr w:type="spellEnd"/>
      <w:r>
        <w:t xml:space="preserve"> Liste + </w:t>
      </w:r>
      <w:proofErr w:type="spellStart"/>
      <w:r w:rsidR="007E4BEA">
        <w:t>PostComponent</w:t>
      </w:r>
      <w:proofErr w:type="spellEnd"/>
      <w:r w:rsidR="007E4BEA">
        <w:t xml:space="preserve"> (einzelner Post)</w:t>
      </w:r>
    </w:p>
    <w:p w:rsidR="00EF20A7" w:rsidRDefault="00EF20A7" w:rsidP="000C3038">
      <w:pPr>
        <w:pStyle w:val="berschrift3"/>
      </w:pPr>
      <w:r>
        <w:t xml:space="preserve">Hier unbedingt ein </w:t>
      </w:r>
      <w:proofErr w:type="spellStart"/>
      <w:r>
        <w:t>html</w:t>
      </w:r>
      <w:proofErr w:type="spellEnd"/>
      <w:r>
        <w:t xml:space="preserve"> Template vorgeben für Posts (Cards)</w:t>
      </w:r>
    </w:p>
    <w:p w:rsidR="004A21FB" w:rsidRPr="004A21FB" w:rsidRDefault="004A21FB" w:rsidP="004A21FB"/>
    <w:p w:rsidR="004A21FB" w:rsidRPr="004A21FB" w:rsidRDefault="004A21FB" w:rsidP="004A21FB">
      <w:r>
        <w:t>Kaffeepause</w:t>
      </w:r>
      <w:r w:rsidR="005C72A2">
        <w:t xml:space="preserve"> (10-15min)</w:t>
      </w:r>
    </w:p>
    <w:p w:rsidR="00EF20A7" w:rsidRDefault="00EF20A7" w:rsidP="00EF20A7">
      <w:pPr>
        <w:pStyle w:val="berschrift2"/>
      </w:pPr>
      <w:r>
        <w:lastRenderedPageBreak/>
        <w:t xml:space="preserve">Pipes, </w:t>
      </w:r>
      <w:r w:rsidR="000047F7">
        <w:t>*</w:t>
      </w:r>
      <w:proofErr w:type="spellStart"/>
      <w:r w:rsidR="000047F7">
        <w:t>ngIf</w:t>
      </w:r>
      <w:proofErr w:type="spellEnd"/>
      <w:r>
        <w:t>, ... (Dennis</w:t>
      </w:r>
      <w:r w:rsidR="002A6E51">
        <w:t>, 10min</w:t>
      </w:r>
      <w:r>
        <w:t>)</w:t>
      </w:r>
    </w:p>
    <w:p w:rsidR="00EF20A7" w:rsidRDefault="00EF20A7" w:rsidP="000C3038">
      <w:pPr>
        <w:pStyle w:val="berschrift2"/>
      </w:pPr>
      <w:proofErr w:type="spellStart"/>
      <w:r>
        <w:t>Exercise</w:t>
      </w:r>
      <w:proofErr w:type="spellEnd"/>
      <w:r w:rsidR="00A84C06">
        <w:t xml:space="preserve"> 5 (Teilnehmer</w:t>
      </w:r>
      <w:r w:rsidR="002A6E51">
        <w:t>, 10min</w:t>
      </w:r>
      <w:r w:rsidR="00A84C06">
        <w:t>)</w:t>
      </w:r>
    </w:p>
    <w:p w:rsidR="00EF20A7" w:rsidRDefault="00EF20A7" w:rsidP="000C3038">
      <w:pPr>
        <w:pStyle w:val="berschrift3"/>
      </w:pPr>
      <w:r>
        <w:t xml:space="preserve">Post Pipe mit Header in </w:t>
      </w:r>
      <w:proofErr w:type="spellStart"/>
      <w:r>
        <w:t>uppercase</w:t>
      </w:r>
      <w:proofErr w:type="spellEnd"/>
      <w:r>
        <w:t xml:space="preserve">, Datum mit </w:t>
      </w:r>
      <w:proofErr w:type="spellStart"/>
      <w:r>
        <w:t>date</w:t>
      </w:r>
      <w:proofErr w:type="spellEnd"/>
      <w:r>
        <w:t>, ...</w:t>
      </w:r>
    </w:p>
    <w:p w:rsidR="00EF20A7" w:rsidRDefault="00EF20A7" w:rsidP="000C3038">
      <w:pPr>
        <w:pStyle w:val="berschrift3"/>
      </w:pPr>
      <w:r>
        <w:t>Aufgabenstellung am besten mit Ziel-Screenshot</w:t>
      </w:r>
    </w:p>
    <w:p w:rsidR="00EF20A7" w:rsidRDefault="002A6E51" w:rsidP="004A21FB">
      <w:pPr>
        <w:pStyle w:val="berschrift2"/>
      </w:pPr>
      <w:r>
        <w:t xml:space="preserve">OPTIONAL: </w:t>
      </w:r>
      <w:proofErr w:type="spellStart"/>
      <w:r w:rsidR="004A21FB">
        <w:t>custom</w:t>
      </w:r>
      <w:proofErr w:type="spellEnd"/>
      <w:r w:rsidR="004A21FB">
        <w:t xml:space="preserve"> </w:t>
      </w:r>
      <w:proofErr w:type="spellStart"/>
      <w:r w:rsidR="004A21FB">
        <w:t>summary</w:t>
      </w:r>
      <w:proofErr w:type="spellEnd"/>
      <w:r w:rsidR="004A21FB">
        <w:t xml:space="preserve"> Pipe </w:t>
      </w:r>
      <w:r w:rsidR="00A84C06">
        <w:t xml:space="preserve">(optional) </w:t>
      </w:r>
      <w:r w:rsidR="004A21FB">
        <w:t>(Christian</w:t>
      </w:r>
      <w:r>
        <w:t>, 15</w:t>
      </w:r>
      <w:r w:rsidR="00D1674B">
        <w:t>m</w:t>
      </w:r>
      <w:r>
        <w:t>in</w:t>
      </w:r>
      <w:r w:rsidR="004A21FB">
        <w:t>)</w:t>
      </w:r>
    </w:p>
    <w:p w:rsidR="004A21FB" w:rsidRPr="004A21FB" w:rsidRDefault="004A21FB" w:rsidP="004A21FB"/>
    <w:p w:rsidR="004A21FB" w:rsidRDefault="004A21FB" w:rsidP="004A21FB">
      <w:r>
        <w:t>Mittagspause</w:t>
      </w:r>
      <w:r w:rsidR="005C72A2">
        <w:t>(45-60min)</w:t>
      </w:r>
    </w:p>
    <w:p w:rsidR="004A21FB" w:rsidRDefault="004A21FB" w:rsidP="004A21FB">
      <w:pPr>
        <w:pStyle w:val="berschrift1"/>
      </w:pPr>
      <w:r>
        <w:t xml:space="preserve">Forms, </w:t>
      </w:r>
      <w:proofErr w:type="spellStart"/>
      <w:r>
        <w:t>Validatoren</w:t>
      </w:r>
      <w:proofErr w:type="spellEnd"/>
      <w:r>
        <w:t xml:space="preserve"> (</w:t>
      </w:r>
      <w:proofErr w:type="spellStart"/>
      <w:r>
        <w:t>standard</w:t>
      </w:r>
      <w:proofErr w:type="spellEnd"/>
      <w:r>
        <w:t xml:space="preserve"> - </w:t>
      </w:r>
      <w:proofErr w:type="spellStart"/>
      <w:r>
        <w:t>evtl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) </w:t>
      </w:r>
    </w:p>
    <w:p w:rsidR="007B4C47" w:rsidRDefault="007B4C47" w:rsidP="004A21FB">
      <w:pPr>
        <w:pStyle w:val="berschrift2"/>
      </w:pPr>
      <w:r>
        <w:t>Form für User erstellen mit Validierungsbeispielen/ Fehlermeldungen(Dennis</w:t>
      </w:r>
      <w:r w:rsidR="00B4602B">
        <w:t>, 20min</w:t>
      </w:r>
      <w:r>
        <w:t>)</w:t>
      </w:r>
    </w:p>
    <w:p w:rsidR="007B4C47" w:rsidRPr="007B4C47" w:rsidRDefault="004A21FB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</w:t>
      </w:r>
      <w:proofErr w:type="spellStart"/>
      <w:r>
        <w:t>add</w:t>
      </w:r>
      <w:proofErr w:type="spellEnd"/>
      <w:r>
        <w:t xml:space="preserve"> Methode </w:t>
      </w:r>
      <w:r w:rsidR="007B4C47">
        <w:t>(</w:t>
      </w:r>
      <w:proofErr w:type="spellStart"/>
      <w:r w:rsidR="007B4C47">
        <w:t>hardcoded</w:t>
      </w:r>
      <w:proofErr w:type="spellEnd"/>
      <w:r w:rsidR="007B4C47">
        <w:t xml:space="preserve"> Liste) </w:t>
      </w:r>
      <w:r>
        <w:t>(Dennis</w:t>
      </w:r>
      <w:r w:rsidR="00B4602B">
        <w:t>, 5min</w:t>
      </w:r>
      <w:r>
        <w:t>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 w:rsidR="007B4C47">
        <w:t xml:space="preserve"> 6</w:t>
      </w:r>
      <w:r>
        <w:t xml:space="preserve"> (Teilnehmer</w:t>
      </w:r>
      <w:r w:rsidR="00B4602B">
        <w:t>, 30min</w:t>
      </w:r>
      <w:r>
        <w:t>)</w:t>
      </w:r>
    </w:p>
    <w:p w:rsidR="004A21FB" w:rsidRDefault="004A21FB" w:rsidP="000C3038">
      <w:pPr>
        <w:pStyle w:val="berschrift3"/>
      </w:pPr>
      <w:r>
        <w:t>Eigene Form für Posts erstellen</w:t>
      </w:r>
    </w:p>
    <w:p w:rsidR="004A21FB" w:rsidRDefault="004A21FB" w:rsidP="000C3038">
      <w:pPr>
        <w:pStyle w:val="berschrift3"/>
      </w:pPr>
      <w:r>
        <w:t xml:space="preserve">verschieden vorgegebene </w:t>
      </w:r>
      <w:proofErr w:type="spellStart"/>
      <w:r>
        <w:t>Validatoren</w:t>
      </w:r>
      <w:proofErr w:type="spellEnd"/>
      <w:r>
        <w:t xml:space="preserve"> einbinden (</w:t>
      </w:r>
      <w:proofErr w:type="spellStart"/>
      <w:r>
        <w:t>max</w:t>
      </w:r>
      <w:proofErr w:type="spellEnd"/>
      <w:r>
        <w:t>/min/</w:t>
      </w:r>
      <w:proofErr w:type="spellStart"/>
      <w:r>
        <w:t>required</w:t>
      </w:r>
      <w:proofErr w:type="spellEnd"/>
      <w:r>
        <w:t>)</w:t>
      </w:r>
    </w:p>
    <w:p w:rsidR="007B4C47" w:rsidRDefault="007B4C47" w:rsidP="007B4C47">
      <w:pPr>
        <w:pStyle w:val="berschrift2"/>
      </w:pPr>
      <w:proofErr w:type="spellStart"/>
      <w:r>
        <w:t>UserService</w:t>
      </w:r>
      <w:proofErr w:type="spellEnd"/>
      <w:r>
        <w:t xml:space="preserve"> erweitern um update</w:t>
      </w:r>
      <w:r w:rsidR="00E53E3F">
        <w:t>/</w:t>
      </w:r>
      <w:proofErr w:type="spellStart"/>
      <w:r w:rsidR="00E53E3F">
        <w:t>remove</w:t>
      </w:r>
      <w:proofErr w:type="spellEnd"/>
      <w:r>
        <w:t xml:space="preserve"> Methode (Christian</w:t>
      </w:r>
      <w:r w:rsidR="00B4602B">
        <w:t>, 5min</w:t>
      </w:r>
      <w:r>
        <w:t>)</w:t>
      </w:r>
    </w:p>
    <w:p w:rsidR="007B4C47" w:rsidRDefault="007B4C47" w:rsidP="007B4C47">
      <w:pPr>
        <w:pStyle w:val="berschrift3"/>
      </w:pPr>
      <w:r>
        <w:t xml:space="preserve">Route mit id des Users </w:t>
      </w:r>
      <w:r w:rsidR="00E53E3F">
        <w:t>für</w:t>
      </w:r>
      <w:r>
        <w:t xml:space="preserve"> </w:t>
      </w:r>
      <w:proofErr w:type="spellStart"/>
      <w:r>
        <w:t>edit</w:t>
      </w:r>
      <w:proofErr w:type="spellEnd"/>
      <w:r>
        <w:t xml:space="preserve"> Button erstellen</w:t>
      </w:r>
      <w:r w:rsidR="0016472C">
        <w:t xml:space="preserve"> (Christian</w:t>
      </w:r>
      <w:r w:rsidR="00B4602B">
        <w:t>, 10min</w:t>
      </w:r>
      <w:r w:rsidR="0016472C">
        <w:t>)</w:t>
      </w:r>
    </w:p>
    <w:p w:rsidR="00E53E3F" w:rsidRPr="00E53E3F" w:rsidRDefault="00E53E3F" w:rsidP="00E53E3F">
      <w:pPr>
        <w:pStyle w:val="berschrift3"/>
      </w:pPr>
      <w:proofErr w:type="spellStart"/>
      <w:r>
        <w:t>remove</w:t>
      </w:r>
      <w:proofErr w:type="spellEnd"/>
      <w:r>
        <w:t xml:space="preserve"> Button </w:t>
      </w:r>
      <w:r w:rsidR="00D0232F">
        <w:t xml:space="preserve">als Output Event -&gt; spricht </w:t>
      </w:r>
      <w:proofErr w:type="spellStart"/>
      <w:r w:rsidR="00D0232F">
        <w:t>Service.remove</w:t>
      </w:r>
      <w:proofErr w:type="spellEnd"/>
      <w:r w:rsidR="00D0232F">
        <w:t xml:space="preserve"> über Parent an</w:t>
      </w:r>
      <w:r w:rsidR="0016472C">
        <w:t xml:space="preserve"> (Christian</w:t>
      </w:r>
      <w:r w:rsidR="00B4602B">
        <w:t>, 15min</w:t>
      </w:r>
      <w:r w:rsidR="0016472C">
        <w:t>)</w:t>
      </w:r>
    </w:p>
    <w:p w:rsidR="007B4C47" w:rsidRDefault="007B4C47" w:rsidP="007B4C47">
      <w:pPr>
        <w:pStyle w:val="berschrift2"/>
      </w:pPr>
      <w:proofErr w:type="spellStart"/>
      <w:r>
        <w:t>Exercise</w:t>
      </w:r>
      <w:proofErr w:type="spellEnd"/>
      <w:r>
        <w:t xml:space="preserve"> 7 (Teilnehmer</w:t>
      </w:r>
      <w:r w:rsidR="00B4602B">
        <w:t>, 20min</w:t>
      </w:r>
      <w:r>
        <w:t>)</w:t>
      </w:r>
    </w:p>
    <w:p w:rsidR="007B4C47" w:rsidRPr="007B4C47" w:rsidRDefault="007B4C47" w:rsidP="007B4C47">
      <w:pPr>
        <w:pStyle w:val="berschrift3"/>
      </w:pPr>
      <w:proofErr w:type="spellStart"/>
      <w:r>
        <w:t>PostService</w:t>
      </w:r>
      <w:proofErr w:type="spellEnd"/>
      <w:r>
        <w:t xml:space="preserve"> erweitern um editieren und Edit Button für Posts erstellen + Routing mit Post </w:t>
      </w:r>
      <w:proofErr w:type="spellStart"/>
      <w:r>
        <w:t>Id</w:t>
      </w:r>
      <w:proofErr w:type="spellEnd"/>
      <w:r w:rsidR="0016472C">
        <w:t xml:space="preserve"> (</w:t>
      </w:r>
      <w:proofErr w:type="spellStart"/>
      <w:r w:rsidR="0016472C">
        <w:t>remove</w:t>
      </w:r>
      <w:proofErr w:type="spellEnd"/>
      <w:r w:rsidR="0016472C">
        <w:t xml:space="preserve"> ist Zusatzaufgabe)</w:t>
      </w:r>
    </w:p>
    <w:p w:rsidR="004A21FB" w:rsidRDefault="004A21FB" w:rsidP="004A21FB"/>
    <w:p w:rsidR="004A21FB" w:rsidRDefault="004A21FB" w:rsidP="004A21FB">
      <w:r>
        <w:t>Kaffeepause</w:t>
      </w:r>
      <w:r w:rsidR="00F742E7">
        <w:t xml:space="preserve"> (10-15min)</w:t>
      </w:r>
      <w:bookmarkStart w:id="0" w:name="_GoBack"/>
      <w:bookmarkEnd w:id="0"/>
    </w:p>
    <w:p w:rsidR="004A21FB" w:rsidRDefault="004A21FB" w:rsidP="004A21FB">
      <w:pPr>
        <w:pStyle w:val="berschrift1"/>
      </w:pPr>
      <w:r>
        <w:lastRenderedPageBreak/>
        <w:t xml:space="preserve">Rest-Services anbinden mit http und Reactive Extensions 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vorstellen, typische Operatoren einzeln einbinden und zeigen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etc.) (Christian)</w:t>
      </w:r>
    </w:p>
    <w:p w:rsidR="004A21FB" w:rsidRDefault="004A21FB" w:rsidP="004A21FB">
      <w:pPr>
        <w:pStyle w:val="berschrift2"/>
      </w:pPr>
      <w:r>
        <w:t>Arbeitsblätter austeilen (Christian)</w:t>
      </w:r>
    </w:p>
    <w:p w:rsidR="004A21FB" w:rsidRDefault="004A21FB" w:rsidP="004A21FB">
      <w:pPr>
        <w:pStyle w:val="berschrift2"/>
      </w:pPr>
      <w:proofErr w:type="spellStart"/>
      <w:r>
        <w:t>Rx</w:t>
      </w:r>
      <w:proofErr w:type="spellEnd"/>
      <w:r>
        <w:t xml:space="preserve"> Quiz (Christian)</w:t>
      </w:r>
    </w:p>
    <w:p w:rsidR="004A21FB" w:rsidRDefault="004A21FB" w:rsidP="004A21FB">
      <w:pPr>
        <w:pStyle w:val="berschrift2"/>
      </w:pPr>
      <w:r>
        <w:t xml:space="preserve">http Service anbinden </w:t>
      </w:r>
      <w:r w:rsidR="00EF00C7">
        <w:t xml:space="preserve">an </w:t>
      </w:r>
      <w:proofErr w:type="spellStart"/>
      <w:r w:rsidR="00EF00C7">
        <w:t>json</w:t>
      </w:r>
      <w:proofErr w:type="spellEnd"/>
      <w:r w:rsidR="00EF00C7">
        <w:t xml:space="preserve">-server </w:t>
      </w:r>
      <w:r>
        <w:t>(Christian)</w:t>
      </w:r>
    </w:p>
    <w:p w:rsidR="004A21FB" w:rsidRDefault="004A21FB" w:rsidP="000C3038">
      <w:pPr>
        <w:pStyle w:val="berschrift2"/>
      </w:pPr>
      <w:proofErr w:type="spellStart"/>
      <w:r>
        <w:t>Exercise</w:t>
      </w:r>
      <w:proofErr w:type="spellEnd"/>
      <w:r>
        <w:t xml:space="preserve"> </w:t>
      </w:r>
      <w:r w:rsidR="00E53E3F">
        <w:t xml:space="preserve">8 </w:t>
      </w:r>
      <w:r>
        <w:t>(Teilnehmer)</w:t>
      </w:r>
    </w:p>
    <w:p w:rsidR="004A21FB" w:rsidRDefault="004A21FB" w:rsidP="000C3038">
      <w:pPr>
        <w:pStyle w:val="berschrift3"/>
      </w:pPr>
      <w:proofErr w:type="spellStart"/>
      <w:r>
        <w:t>PostsService</w:t>
      </w:r>
      <w:proofErr w:type="spellEnd"/>
      <w:r>
        <w:t xml:space="preserve"> anbinden an </w:t>
      </w:r>
      <w:proofErr w:type="spellStart"/>
      <w:r w:rsidR="00EF00C7">
        <w:t>json</w:t>
      </w:r>
      <w:proofErr w:type="spellEnd"/>
      <w:r w:rsidR="00EF00C7">
        <w:t>-server</w:t>
      </w:r>
    </w:p>
    <w:p w:rsidR="00E53E3F" w:rsidRPr="00E53E3F" w:rsidRDefault="00E53E3F" w:rsidP="00E53E3F">
      <w:pPr>
        <w:pStyle w:val="berschrift2"/>
      </w:pPr>
      <w:r>
        <w:t>JSON Server als Code mitgeben!!!</w:t>
      </w:r>
    </w:p>
    <w:p w:rsidR="00EF20A7" w:rsidRPr="00EF20A7" w:rsidRDefault="00EF20A7" w:rsidP="0016472C">
      <w:pPr>
        <w:pStyle w:val="berschrift3"/>
        <w:numPr>
          <w:ilvl w:val="0"/>
          <w:numId w:val="0"/>
        </w:numPr>
      </w:pPr>
    </w:p>
    <w:sectPr w:rsidR="00EF20A7" w:rsidRPr="00EF20A7" w:rsidSect="006F043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66C" w:rsidRDefault="0031166C" w:rsidP="00A921C5">
      <w:r>
        <w:separator/>
      </w:r>
    </w:p>
  </w:endnote>
  <w:endnote w:type="continuationSeparator" w:id="0">
    <w:p w:rsidR="0031166C" w:rsidRDefault="0031166C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F742E7">
      <w:rPr>
        <w:noProof/>
      </w:rPr>
      <w:t>3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F742E7">
      <w:rPr>
        <w:noProof/>
      </w:rPr>
      <w:t>3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5C72A2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5C72A2">
      <w:rPr>
        <w:noProof/>
      </w:rPr>
      <w:t>3</w:t>
    </w:r>
    <w:r w:rsidR="00F02D56" w:rsidRPr="00F433CC">
      <w:fldChar w:fldCharType="end"/>
    </w:r>
    <w:r w:rsidR="00F02D56" w:rsidRPr="00C70CB5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66C" w:rsidRDefault="0031166C" w:rsidP="00A921C5">
      <w:r>
        <w:separator/>
      </w:r>
    </w:p>
  </w:footnote>
  <w:footnote w:type="continuationSeparator" w:id="0">
    <w:p w:rsidR="0031166C" w:rsidRDefault="0031166C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7B551E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E61486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6E19CD">
      <w:rPr>
        <w:noProof/>
      </w:rPr>
      <w:t>Dienstag, 8.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A7"/>
    <w:rsid w:val="000005D9"/>
    <w:rsid w:val="000047F7"/>
    <w:rsid w:val="00005459"/>
    <w:rsid w:val="00010165"/>
    <w:rsid w:val="00013D23"/>
    <w:rsid w:val="000339AD"/>
    <w:rsid w:val="000357C9"/>
    <w:rsid w:val="000403F2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C3038"/>
    <w:rsid w:val="000D0B26"/>
    <w:rsid w:val="000D7315"/>
    <w:rsid w:val="000D7B02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72C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A6E51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1166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257F0"/>
    <w:rsid w:val="004300F8"/>
    <w:rsid w:val="0043282A"/>
    <w:rsid w:val="0043713C"/>
    <w:rsid w:val="004459F9"/>
    <w:rsid w:val="004463DA"/>
    <w:rsid w:val="00447EE0"/>
    <w:rsid w:val="00457A4F"/>
    <w:rsid w:val="00461A1B"/>
    <w:rsid w:val="00482548"/>
    <w:rsid w:val="00483468"/>
    <w:rsid w:val="00491F8B"/>
    <w:rsid w:val="004A21F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C72A2"/>
    <w:rsid w:val="005D6084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58B1"/>
    <w:rsid w:val="006A66F5"/>
    <w:rsid w:val="006B1793"/>
    <w:rsid w:val="006C17E1"/>
    <w:rsid w:val="006D6B23"/>
    <w:rsid w:val="006E19CD"/>
    <w:rsid w:val="006F043A"/>
    <w:rsid w:val="006F1276"/>
    <w:rsid w:val="006F1B85"/>
    <w:rsid w:val="00730454"/>
    <w:rsid w:val="0073087E"/>
    <w:rsid w:val="00745725"/>
    <w:rsid w:val="00746075"/>
    <w:rsid w:val="00746D08"/>
    <w:rsid w:val="00756171"/>
    <w:rsid w:val="00770035"/>
    <w:rsid w:val="007728E6"/>
    <w:rsid w:val="007822CE"/>
    <w:rsid w:val="00783D51"/>
    <w:rsid w:val="007A58BC"/>
    <w:rsid w:val="007A7FD9"/>
    <w:rsid w:val="007B312C"/>
    <w:rsid w:val="007B3145"/>
    <w:rsid w:val="007B4C47"/>
    <w:rsid w:val="007C25A5"/>
    <w:rsid w:val="007D7BD7"/>
    <w:rsid w:val="007E4BEA"/>
    <w:rsid w:val="007F7F1D"/>
    <w:rsid w:val="00802F27"/>
    <w:rsid w:val="00813A44"/>
    <w:rsid w:val="008158FF"/>
    <w:rsid w:val="00816C4E"/>
    <w:rsid w:val="008348B8"/>
    <w:rsid w:val="00850BE5"/>
    <w:rsid w:val="0085237D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54171"/>
    <w:rsid w:val="00A604BC"/>
    <w:rsid w:val="00A61A98"/>
    <w:rsid w:val="00A71C28"/>
    <w:rsid w:val="00A84C06"/>
    <w:rsid w:val="00A8644F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217CD"/>
    <w:rsid w:val="00B44E54"/>
    <w:rsid w:val="00B4602B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B2664"/>
    <w:rsid w:val="00BD37DD"/>
    <w:rsid w:val="00BE2CBB"/>
    <w:rsid w:val="00BE6AC0"/>
    <w:rsid w:val="00BF1C92"/>
    <w:rsid w:val="00BF245C"/>
    <w:rsid w:val="00BF313A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2F"/>
    <w:rsid w:val="00D023BD"/>
    <w:rsid w:val="00D04619"/>
    <w:rsid w:val="00D1674B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D30EC"/>
    <w:rsid w:val="00DD3BE7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3F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00C7"/>
    <w:rsid w:val="00EF20A7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742E7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EB59F3-CB47-462A-9289-59006F0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D4AC15-63A5-49A5-AB9D-5CB2A694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3</Pages>
  <Words>306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2237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Petrick, Dennis</cp:lastModifiedBy>
  <cp:revision>15</cp:revision>
  <cp:lastPrinted>2016-09-06T05:19:00Z</cp:lastPrinted>
  <dcterms:created xsi:type="dcterms:W3CDTF">2016-10-03T17:10:00Z</dcterms:created>
  <dcterms:modified xsi:type="dcterms:W3CDTF">2016-11-08T19:01:00Z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