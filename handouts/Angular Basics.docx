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>Angular Basics</w:t>
      </w:r>
      <w:r w:rsidRPr="00253F21">
        <w:rPr>
          <w:rFonts w:eastAsia="KozGoPr6N-Regular"/>
        </w:rPr>
        <w:t xml:space="preserve"> </w:t>
      </w:r>
    </w:p>
    <w:p w:rsidR="00253F21" w:rsidRDefault="00253F21" w:rsidP="00C750E9">
      <w:pPr>
        <w:pStyle w:val="berschrift2ohneZahl"/>
        <w:rPr>
          <w:rFonts w:eastAsia="KozGoPr6N-Regular"/>
        </w:rPr>
      </w:pPr>
      <w:proofErr w:type="spellStart"/>
      <w:r w:rsidRPr="00253F21">
        <w:rPr>
          <w:rFonts w:eastAsia="KozGoPr6N-Regular"/>
        </w:rPr>
        <w:t>Component</w:t>
      </w:r>
      <w:proofErr w:type="spellEnd"/>
      <w:r w:rsidRPr="00253F21">
        <w:rPr>
          <w:rFonts w:eastAsia="KozGoPr6N-Regular"/>
        </w:rPr>
        <w:t xml:space="preserve"> erstellen</w:t>
      </w:r>
    </w:p>
    <w:p w:rsidR="00C750E9" w:rsidRPr="00C750E9" w:rsidRDefault="00C750E9" w:rsidP="00C750E9"/>
    <w:bookmarkStart w:id="0" w:name="_MON_1534657239"/>
    <w:bookmarkEnd w:id="0"/>
    <w:p w:rsidR="002C63C1" w:rsidRDefault="000A5AEA" w:rsidP="002C63C1">
      <w:r>
        <w:object w:dxaOrig="9406" w:dyaOrig="2436" w14:anchorId="01313D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1pt;height:121.5pt" o:ole="">
            <v:imagedata r:id="rId11" o:title=""/>
          </v:shape>
          <o:OLEObject Type="Embed" ProgID="Word.OpenDocumentText.12" ShapeID="_x0000_i1029" DrawAspect="Content" ObjectID="_1534693754" r:id="rId12"/>
        </w:object>
      </w:r>
    </w:p>
    <w:p w:rsidR="00253F21" w:rsidRPr="00253F21" w:rsidRDefault="00253F21" w:rsidP="002C63C1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t>Components benutzen</w:t>
      </w:r>
    </w:p>
    <w:p w:rsidR="00253F21" w:rsidRPr="00253F21" w:rsidRDefault="002C63C1" w:rsidP="00C750E9">
      <w:pPr>
        <w:pStyle w:val="Verzeichnis1"/>
      </w:pPr>
      <w:r>
        <w:t xml:space="preserve">Beispielsweise in der </w:t>
      </w:r>
      <w:proofErr w:type="spellStart"/>
      <w:r w:rsidR="00253F21" w:rsidRPr="00253F21">
        <w:t>AppComponent</w:t>
      </w:r>
      <w:proofErr w:type="spellEnd"/>
      <w:r w:rsidR="00253F21" w:rsidRPr="00253F21">
        <w:t>:</w:t>
      </w:r>
    </w:p>
    <w:p w:rsidR="00253F21" w:rsidRPr="00253F21" w:rsidRDefault="00253F21" w:rsidP="00253F21"/>
    <w:bookmarkStart w:id="1" w:name="_MON_1534657378"/>
    <w:bookmarkEnd w:id="1"/>
    <w:p w:rsidR="00253F21" w:rsidRPr="00253F21" w:rsidRDefault="000A5AEA" w:rsidP="00253F21">
      <w:r>
        <w:object w:dxaOrig="9072" w:dyaOrig="1532" w14:anchorId="0FF07E96">
          <v:shape id="_x0000_i1030" type="#_x0000_t75" style="width:453.75pt;height:77.25pt" o:ole="">
            <v:imagedata r:id="rId13" o:title=""/>
          </v:shape>
          <o:OLEObject Type="Embed" ProgID="Word.OpenDocumentText.12" ShapeID="_x0000_i1030" DrawAspect="Content" ObjectID="_1534693755" r:id="rId14"/>
        </w:object>
      </w:r>
    </w:p>
    <w:p w:rsidR="00253F21" w:rsidRPr="00253F21" w:rsidRDefault="00253F21" w:rsidP="00C750E9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t>Templates</w:t>
      </w:r>
    </w:p>
    <w:p w:rsidR="00253F21" w:rsidRDefault="00253F21" w:rsidP="00C750E9">
      <w:pPr>
        <w:pStyle w:val="Verzeichnis1"/>
      </w:pPr>
      <w:r w:rsidRPr="00253F21">
        <w:t>Interpolation</w:t>
      </w:r>
      <w:r w:rsidR="00C750E9">
        <w:t>:</w:t>
      </w:r>
    </w:p>
    <w:p w:rsidR="002C63C1" w:rsidRPr="002C63C1" w:rsidRDefault="002C63C1" w:rsidP="002C63C1"/>
    <w:bookmarkStart w:id="2" w:name="_MON_1534657498"/>
    <w:bookmarkEnd w:id="2"/>
    <w:p w:rsidR="00253F21" w:rsidRPr="00253F21" w:rsidRDefault="002C63C1" w:rsidP="00253F21">
      <w:r>
        <w:object w:dxaOrig="9072" w:dyaOrig="404" w14:anchorId="0E93EAC0">
          <v:shape id="_x0000_i1025" type="#_x0000_t75" style="width:453.75pt;height:20.25pt" o:ole="">
            <v:imagedata r:id="rId15" o:title=""/>
          </v:shape>
          <o:OLEObject Type="Embed" ProgID="Word.OpenDocumentText.12" ShapeID="_x0000_i1025" DrawAspect="Content" ObjectID="_1534693756" r:id="rId16"/>
        </w:object>
      </w:r>
    </w:p>
    <w:p w:rsidR="00253F21" w:rsidRDefault="00253F21" w:rsidP="00C750E9">
      <w:pPr>
        <w:pStyle w:val="Verzeichnis1"/>
      </w:pPr>
      <w:r w:rsidRPr="00253F21">
        <w:t>Listen:</w:t>
      </w:r>
    </w:p>
    <w:p w:rsidR="00C750E9" w:rsidRPr="00253F21" w:rsidRDefault="00C750E9" w:rsidP="00C750E9">
      <w:pPr>
        <w:pStyle w:val="Verzeichnis1"/>
      </w:pPr>
    </w:p>
    <w:bookmarkStart w:id="3" w:name="_MON_1534657605"/>
    <w:bookmarkEnd w:id="3"/>
    <w:p w:rsidR="002C63C1" w:rsidRDefault="00184C70" w:rsidP="002C63C1">
      <w:r>
        <w:object w:dxaOrig="9406" w:dyaOrig="1133" w14:anchorId="00DBF430">
          <v:shape id="_x0000_i1026" type="#_x0000_t75" style="width:471pt;height:57pt" o:ole="">
            <v:imagedata r:id="rId17" o:title=""/>
          </v:shape>
          <o:OLEObject Type="Embed" ProgID="Word.OpenDocumentText.12" ShapeID="_x0000_i1026" DrawAspect="Content" ObjectID="_1534693757" r:id="rId18"/>
        </w:object>
      </w:r>
    </w:p>
    <w:p w:rsidR="002C63C1" w:rsidRDefault="002C63C1" w:rsidP="002C63C1">
      <w:pPr>
        <w:pStyle w:val="berschrift1ohneZahl"/>
      </w:pPr>
      <w:r>
        <w:br w:type="page"/>
      </w:r>
    </w:p>
    <w:p w:rsidR="00253F21" w:rsidRDefault="00253F21" w:rsidP="002C63C1">
      <w:pPr>
        <w:pStyle w:val="berschrift2ohneZahl"/>
        <w:rPr>
          <w:rFonts w:eastAsia="KozGoPr6N-Regular"/>
        </w:rPr>
      </w:pPr>
      <w:r w:rsidRPr="00253F21">
        <w:rPr>
          <w:rFonts w:eastAsia="KozGoPr6N-Regular"/>
        </w:rPr>
        <w:lastRenderedPageBreak/>
        <w:t>Services</w:t>
      </w:r>
    </w:p>
    <w:bookmarkStart w:id="4" w:name="_MON_1534657731"/>
    <w:bookmarkEnd w:id="4"/>
    <w:p w:rsidR="002C63C1" w:rsidRDefault="002C63C1" w:rsidP="00253F21">
      <w:r>
        <w:object w:dxaOrig="9072" w:dyaOrig="858" w14:anchorId="1164A792">
          <v:shape id="_x0000_i1027" type="#_x0000_t75" style="width:453.75pt;height:42.75pt" o:ole="">
            <v:imagedata r:id="rId19" o:title=""/>
          </v:shape>
          <o:OLEObject Type="Embed" ProgID="Word.OpenDocumentText.12" ShapeID="_x0000_i1027" DrawAspect="Content" ObjectID="_1534693758" r:id="rId20"/>
        </w:object>
      </w:r>
    </w:p>
    <w:p w:rsidR="00253F21" w:rsidRPr="00253F21" w:rsidRDefault="00253F21" w:rsidP="00C750E9">
      <w:pPr>
        <w:pStyle w:val="berschrift2ohneZahl"/>
        <w:rPr>
          <w:rFonts w:eastAsia="KozGoPr6N-Regular"/>
        </w:rPr>
      </w:pPr>
      <w:proofErr w:type="spellStart"/>
      <w:r w:rsidRPr="00253F21">
        <w:rPr>
          <w:rFonts w:eastAsia="KozGoPr6N-Regular"/>
        </w:rPr>
        <w:t>Dependency</w:t>
      </w:r>
      <w:proofErr w:type="spellEnd"/>
      <w:r w:rsidRPr="00253F21">
        <w:rPr>
          <w:rFonts w:eastAsia="KozGoPr6N-Regular"/>
        </w:rPr>
        <w:t xml:space="preserve"> </w:t>
      </w:r>
      <w:proofErr w:type="spellStart"/>
      <w:r w:rsidRPr="00253F21">
        <w:rPr>
          <w:rFonts w:eastAsia="KozGoPr6N-Regular"/>
        </w:rPr>
        <w:t>Injection</w:t>
      </w:r>
      <w:proofErr w:type="spellEnd"/>
    </w:p>
    <w:bookmarkStart w:id="5" w:name="_MON_1534657776"/>
    <w:bookmarkEnd w:id="5"/>
    <w:p w:rsidR="00253F21" w:rsidRPr="00253F21" w:rsidRDefault="002C63C1" w:rsidP="002C63C1">
      <w:pPr>
        <w:pStyle w:val="berschrift2ohneZahl"/>
        <w:rPr>
          <w:rFonts w:eastAsia="KozGoPr6N-Regular"/>
        </w:rPr>
      </w:pPr>
      <w:r>
        <w:object w:dxaOrig="9406" w:dyaOrig="2036" w14:anchorId="3581EA70">
          <v:shape id="_x0000_i1028" type="#_x0000_t75" style="width:471pt;height:102pt" o:ole="">
            <v:imagedata r:id="rId21" o:title=""/>
          </v:shape>
          <o:OLEObject Type="Embed" ProgID="Word.OpenDocumentText.12" ShapeID="_x0000_i1028" DrawAspect="Content" ObjectID="_1534693759" r:id="rId22"/>
        </w:object>
      </w:r>
      <w:r w:rsidR="00253F21" w:rsidRPr="00253F21">
        <w:rPr>
          <w:rFonts w:eastAsia="KozGoPr6N-Regular"/>
        </w:rPr>
        <w:t>Dire</w:t>
      </w:r>
      <w:r>
        <w:t>k</w:t>
      </w:r>
      <w:r w:rsidR="00253F21" w:rsidRPr="00253F21">
        <w:rPr>
          <w:rFonts w:eastAsia="KozGoPr6N-Regular"/>
        </w:rPr>
        <w:t>tiven</w:t>
      </w:r>
    </w:p>
    <w:p w:rsidR="00253F21" w:rsidRPr="00253F21" w:rsidRDefault="00253F21" w:rsidP="00C750E9">
      <w:pPr>
        <w:pStyle w:val="Verzeichnis1"/>
      </w:pPr>
      <w:r w:rsidRPr="00253F21">
        <w:t>Grundstruktur</w:t>
      </w:r>
    </w:p>
    <w:p w:rsidR="00253F21" w:rsidRPr="00253F21" w:rsidRDefault="00253F21" w:rsidP="00253F21"/>
    <w:bookmarkStart w:id="6" w:name="_MON_1534657860"/>
    <w:bookmarkEnd w:id="6"/>
    <w:p w:rsidR="00253F21" w:rsidRDefault="000A5AEA" w:rsidP="00C750E9">
      <w:r>
        <w:object w:dxaOrig="9406" w:dyaOrig="3839" w14:anchorId="3137364A">
          <v:shape id="_x0000_i1031" type="#_x0000_t75" style="width:471pt;height:192pt" o:ole="">
            <v:imagedata r:id="rId23" o:title=""/>
          </v:shape>
          <o:OLEObject Type="Embed" ProgID="Word.OpenDocumentText.12" ShapeID="_x0000_i1031" DrawAspect="Content" ObjectID="_1534693760" r:id="rId24"/>
        </w:object>
      </w:r>
      <w:r w:rsidR="00C750E9" w:rsidRPr="00253F21">
        <w:rPr>
          <w:rFonts w:eastAsia="KozGoPr6N-Regular"/>
        </w:rPr>
        <w:t xml:space="preserve"> </w:t>
      </w:r>
    </w:p>
    <w:p w:rsidR="00A57723" w:rsidRPr="00253F21" w:rsidRDefault="00A57723" w:rsidP="00C750E9"/>
    <w:p w:rsidR="00253F21" w:rsidRDefault="00253F21" w:rsidP="00C750E9">
      <w:pPr>
        <w:pStyle w:val="berschrift3ohneZahl"/>
      </w:pPr>
      <w:r w:rsidRPr="00253F21">
        <w:t>Zugriff und Manipulation von DOM Elementen</w:t>
      </w:r>
    </w:p>
    <w:p w:rsidR="00C750E9" w:rsidRPr="00C750E9" w:rsidRDefault="00C750E9" w:rsidP="00C750E9"/>
    <w:bookmarkStart w:id="7" w:name="_GoBack"/>
    <w:bookmarkStart w:id="8" w:name="_MON_1534658013"/>
    <w:bookmarkEnd w:id="8"/>
    <w:p w:rsidR="00253F21" w:rsidRPr="00253F21" w:rsidRDefault="000A5AEA" w:rsidP="00253F21">
      <w:r>
        <w:object w:dxaOrig="9406" w:dyaOrig="2483" w14:anchorId="332C3E93">
          <v:shape id="_x0000_i1032" type="#_x0000_t75" style="width:471pt;height:124.5pt" o:ole="">
            <v:imagedata r:id="rId25" o:title=""/>
          </v:shape>
          <o:OLEObject Type="Embed" ProgID="Word.OpenDocumentText.12" ShapeID="_x0000_i1032" DrawAspect="Content" ObjectID="_1534693761" r:id="rId26"/>
        </w:object>
      </w:r>
      <w:bookmarkEnd w:id="7"/>
    </w:p>
    <w:sectPr w:rsidR="00253F21" w:rsidRPr="00253F21" w:rsidSect="006F043A">
      <w:headerReference w:type="default" r:id="rId27"/>
      <w:footerReference w:type="default" r:id="rId28"/>
      <w:headerReference w:type="first" r:id="rId29"/>
      <w:footerReference w:type="first" r:id="rId30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E67" w:rsidRDefault="00D42E67" w:rsidP="00A921C5">
      <w:r>
        <w:separator/>
      </w:r>
    </w:p>
  </w:endnote>
  <w:endnote w:type="continuationSeparator" w:id="0">
    <w:p w:rsidR="00D42E67" w:rsidRDefault="00D42E67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6C6245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0A5AEA">
      <w:rPr>
        <w:noProof/>
      </w:rPr>
      <w:t>2</w:t>
    </w:r>
    <w:r w:rsidR="00F02D56" w:rsidRPr="00C70CB5">
      <w:fldChar w:fldCharType="end"/>
    </w:r>
    <w:r w:rsidR="00F02D56" w:rsidRPr="00C70CB5">
      <w:t xml:space="preserve"> von </w:t>
    </w:r>
    <w:fldSimple w:instr=" NUMPAGES  \* MERGEFORMAT ">
      <w:r w:rsidR="000A5AEA">
        <w:rPr>
          <w:noProof/>
        </w:rPr>
        <w:t>2</w:t>
      </w:r>
    </w:fldSimple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0A5AEA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0A5AEA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E67" w:rsidRDefault="00D42E67" w:rsidP="00A921C5">
      <w:r>
        <w:separator/>
      </w:r>
    </w:p>
  </w:footnote>
  <w:footnote w:type="continuationSeparator" w:id="0">
    <w:p w:rsidR="00D42E67" w:rsidRDefault="00D42E67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02DC8B5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284A7022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0A5AEA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AA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A5AEA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D5442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C6245"/>
    <w:rsid w:val="006D245E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57723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040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02B"/>
    <w:rsid w:val="00D231F1"/>
    <w:rsid w:val="00D27882"/>
    <w:rsid w:val="00D33EC8"/>
    <w:rsid w:val="00D40862"/>
    <w:rsid w:val="00D42E67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A57AA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78D906-68EF-48DA-87B9-4C5F7415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Angular%20Basic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44FF25-CF8D-4001-9CEC-2E17DA219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Angular Basics.dotm</Template>
  <TotalTime>0</TotalTime>
  <Pages>2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527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Körner, Beatrix</dc:creator>
  <cp:keywords>&lt;Projektnummer&gt;</cp:keywords>
  <dc:description>V03.00 vom 14.01.2013</dc:description>
  <cp:lastModifiedBy>Hildebrandt, Christian</cp:lastModifiedBy>
  <cp:revision>4</cp:revision>
  <cp:lastPrinted>2016-09-06T05:19:00Z</cp:lastPrinted>
  <dcterms:created xsi:type="dcterms:W3CDTF">2016-09-06T07:46:00Z</dcterms:created>
  <dcterms:modified xsi:type="dcterms:W3CDTF">2016-09-06T17:03:00Z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