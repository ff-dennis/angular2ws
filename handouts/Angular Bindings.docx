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FB" w:rsidRDefault="00EC78FB" w:rsidP="004D1C8D">
      <w:pPr>
        <w:pStyle w:val="berschrift1ohneZahl"/>
      </w:pPr>
      <w:r>
        <w:t xml:space="preserve">Angular </w:t>
      </w:r>
      <w:proofErr w:type="spellStart"/>
      <w:r>
        <w:t>Bindings</w:t>
      </w:r>
      <w:proofErr w:type="spellEnd"/>
    </w:p>
    <w:p w:rsidR="00EC78FB" w:rsidRDefault="00EC78FB" w:rsidP="00556C14">
      <w:pPr>
        <w:pStyle w:val="berschrift2ohneZahl"/>
      </w:pPr>
      <w:r>
        <w:t>Interpolation</w:t>
      </w:r>
    </w:p>
    <w:p w:rsidR="00EC78FB" w:rsidRDefault="00EC78FB" w:rsidP="00EC78FB"/>
    <w:bookmarkStart w:id="0" w:name="_MON_1534660540"/>
    <w:bookmarkEnd w:id="0"/>
    <w:p w:rsidR="00EC78FB" w:rsidRDefault="004D59BB" w:rsidP="00EC78FB">
      <w:r>
        <w:object w:dxaOrig="9637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.25pt" o:ole="">
            <v:imagedata r:id="rId11" o:title=""/>
          </v:shape>
          <o:OLEObject Type="Embed" ProgID="Word.OpenDocumentText.12" ShapeID="_x0000_i1025" DrawAspect="Content" ObjectID="_1534672424" r:id="rId12"/>
        </w:object>
      </w:r>
    </w:p>
    <w:p w:rsidR="00EC78FB" w:rsidRDefault="00EC78FB" w:rsidP="00556C14">
      <w:pPr>
        <w:pStyle w:val="berschrift2ohneZahl"/>
      </w:pPr>
      <w:r>
        <w:t>Property Binding</w:t>
      </w:r>
    </w:p>
    <w:p w:rsidR="004D1C8D" w:rsidRDefault="004D1C8D" w:rsidP="004D1C8D"/>
    <w:bookmarkStart w:id="1" w:name="_MON_1534660632"/>
    <w:bookmarkEnd w:id="1"/>
    <w:p w:rsidR="004D1C8D" w:rsidRPr="004D1C8D" w:rsidRDefault="004D59BB" w:rsidP="004D1C8D">
      <w:r>
        <w:object w:dxaOrig="9072" w:dyaOrig="624">
          <v:shape id="_x0000_i1026" type="#_x0000_t75" style="width:453.75pt;height:31.5pt" o:ole="">
            <v:imagedata r:id="rId13" o:title=""/>
          </v:shape>
          <o:OLEObject Type="Embed" ProgID="Word.OpenDocumentText.12" ShapeID="_x0000_i1026" DrawAspect="Content" ObjectID="_1534672425" r:id="rId14"/>
        </w:object>
      </w:r>
    </w:p>
    <w:p w:rsidR="00EC78FB" w:rsidRPr="00EC78FB" w:rsidRDefault="00EC78FB" w:rsidP="00556C14">
      <w:pPr>
        <w:pStyle w:val="berschrift2ohneZahl"/>
      </w:pPr>
      <w:r w:rsidRPr="00EC78FB">
        <w:t xml:space="preserve">Class </w:t>
      </w:r>
      <w:r w:rsidR="002F3C0C">
        <w:t>B</w:t>
      </w:r>
      <w:r w:rsidRPr="00EC78FB">
        <w:t>inding</w:t>
      </w:r>
    </w:p>
    <w:p w:rsidR="00EC78FB" w:rsidRPr="00EC78FB" w:rsidRDefault="00EC78FB" w:rsidP="00EC78FB"/>
    <w:bookmarkStart w:id="2" w:name="_MON_1534660680"/>
    <w:bookmarkEnd w:id="2"/>
    <w:p w:rsidR="00EC78FB" w:rsidRPr="00EC78FB" w:rsidRDefault="004D59BB" w:rsidP="00EC78FB">
      <w:r>
        <w:object w:dxaOrig="9072" w:dyaOrig="395">
          <v:shape id="_x0000_i1027" type="#_x0000_t75" style="width:453.75pt;height:19.5pt" o:ole="">
            <v:imagedata r:id="rId15" o:title=""/>
          </v:shape>
          <o:OLEObject Type="Embed" ProgID="Word.OpenDocumentText.12" ShapeID="_x0000_i1027" DrawAspect="Content" ObjectID="_1534672426" r:id="rId16"/>
        </w:object>
      </w:r>
    </w:p>
    <w:p w:rsidR="00EC78FB" w:rsidRPr="00EC78FB" w:rsidRDefault="00EC78FB" w:rsidP="00556C14">
      <w:pPr>
        <w:pStyle w:val="berschrift2ohneZahl"/>
      </w:pPr>
      <w:r w:rsidRPr="00EC78FB">
        <w:t xml:space="preserve">Style </w:t>
      </w:r>
      <w:r>
        <w:t>B</w:t>
      </w:r>
      <w:r w:rsidRPr="00EC78FB">
        <w:t>inding</w:t>
      </w:r>
    </w:p>
    <w:p w:rsidR="00EC78FB" w:rsidRPr="00EC78FB" w:rsidRDefault="00EC78FB" w:rsidP="00EC78FB"/>
    <w:bookmarkStart w:id="3" w:name="_MON_1534660719"/>
    <w:bookmarkEnd w:id="3"/>
    <w:p w:rsidR="00EC78FB" w:rsidRPr="00EC78FB" w:rsidRDefault="004D59BB" w:rsidP="00EC78FB">
      <w:r>
        <w:object w:dxaOrig="9072" w:dyaOrig="400">
          <v:shape id="_x0000_i1028" type="#_x0000_t75" style="width:453.75pt;height:20.25pt" o:ole="">
            <v:imagedata r:id="rId17" o:title=""/>
          </v:shape>
          <o:OLEObject Type="Embed" ProgID="Word.OpenDocumentText.12" ShapeID="_x0000_i1028" DrawAspect="Content" ObjectID="_1534672427" r:id="rId18"/>
        </w:object>
      </w:r>
    </w:p>
    <w:p w:rsidR="00EC78FB" w:rsidRPr="00EC78FB" w:rsidRDefault="00EC78FB" w:rsidP="00EC78FB"/>
    <w:p w:rsidR="00EC78FB" w:rsidRPr="00EC78FB" w:rsidRDefault="00EC78FB" w:rsidP="00556C14">
      <w:pPr>
        <w:pStyle w:val="berschrift2ohneZahl"/>
      </w:pPr>
      <w:r w:rsidRPr="00EC78FB">
        <w:t xml:space="preserve">Event </w:t>
      </w:r>
      <w:r>
        <w:t>B</w:t>
      </w:r>
      <w:r w:rsidRPr="00EC78FB">
        <w:t>inding</w:t>
      </w:r>
    </w:p>
    <w:p w:rsidR="00EC78FB" w:rsidRPr="00EC78FB" w:rsidRDefault="00EC78FB" w:rsidP="00EC78FB"/>
    <w:bookmarkStart w:id="4" w:name="_GoBack"/>
    <w:bookmarkStart w:id="5" w:name="_MON_1534660768"/>
    <w:bookmarkEnd w:id="5"/>
    <w:p w:rsidR="00EC78FB" w:rsidRPr="00EC78FB" w:rsidRDefault="00456062" w:rsidP="00EC78FB">
      <w:r>
        <w:object w:dxaOrig="9406" w:dyaOrig="647">
          <v:shape id="_x0000_i1030" type="#_x0000_t75" style="width:470.25pt;height:32.25pt" o:ole="">
            <v:imagedata r:id="rId19" o:title=""/>
          </v:shape>
          <o:OLEObject Type="Embed" ProgID="Word.OpenDocumentText.12" ShapeID="_x0000_i1030" DrawAspect="Content" ObjectID="_1534672428" r:id="rId20"/>
        </w:object>
      </w:r>
      <w:bookmarkEnd w:id="4"/>
    </w:p>
    <w:p w:rsidR="00EC78FB" w:rsidRPr="00EC78FB" w:rsidRDefault="00EC78FB" w:rsidP="00556C14">
      <w:pPr>
        <w:pStyle w:val="berschrift2ohneZahl"/>
      </w:pPr>
      <w:proofErr w:type="spellStart"/>
      <w:r w:rsidRPr="00EC78FB">
        <w:t>Two</w:t>
      </w:r>
      <w:proofErr w:type="spellEnd"/>
      <w:r w:rsidRPr="00EC78FB">
        <w:t>-</w:t>
      </w:r>
      <w:r>
        <w:t>W</w:t>
      </w:r>
      <w:r w:rsidRPr="00EC78FB">
        <w:t xml:space="preserve">ay </w:t>
      </w:r>
      <w:r>
        <w:t>B</w:t>
      </w:r>
      <w:r w:rsidRPr="00EC78FB">
        <w:t>inding</w:t>
      </w:r>
    </w:p>
    <w:p w:rsidR="00EC78FB" w:rsidRPr="00EC78FB" w:rsidRDefault="00EC78FB" w:rsidP="00EC78FB"/>
    <w:bookmarkStart w:id="6" w:name="_MON_1534660813"/>
    <w:bookmarkEnd w:id="6"/>
    <w:p w:rsidR="00EC78FB" w:rsidRPr="00EC78FB" w:rsidRDefault="004D59BB" w:rsidP="00EC78FB">
      <w:r>
        <w:object w:dxaOrig="9406" w:dyaOrig="453">
          <v:shape id="_x0000_i1029" type="#_x0000_t75" style="width:470.25pt;height:22.5pt" o:ole="">
            <v:imagedata r:id="rId21" o:title=""/>
          </v:shape>
          <o:OLEObject Type="Embed" ProgID="Word.OpenDocumentText.12" ShapeID="_x0000_i1029" DrawAspect="Content" ObjectID="_1534672429" r:id="rId22"/>
        </w:object>
      </w:r>
    </w:p>
    <w:sectPr w:rsidR="00EC78FB" w:rsidRPr="00EC78FB" w:rsidSect="006F043A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F54" w:rsidRDefault="00326F54" w:rsidP="00A921C5">
      <w:r>
        <w:separator/>
      </w:r>
    </w:p>
  </w:endnote>
  <w:endnote w:type="continuationSeparator" w:id="0">
    <w:p w:rsidR="00326F54" w:rsidRDefault="00326F54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326F54" w:rsidP="00586678">
    <w:pPr>
      <w:pStyle w:val="Fuzeile"/>
    </w:pPr>
    <w:r>
      <w:fldChar w:fldCharType="begin"/>
    </w:r>
    <w:r>
      <w:instrText xml:space="preserve"> FILENAME  \* MERGEFORMAT </w:instrText>
    </w:r>
    <w:r>
      <w:fldChar w:fldCharType="separate"/>
    </w:r>
    <w:r w:rsidR="004D59BB">
      <w:rPr>
        <w:noProof/>
      </w:rPr>
      <w:t>Angular Bindings.docx</w:t>
    </w:r>
    <w:r>
      <w:rPr>
        <w:noProof/>
      </w:rPr>
      <w:fldChar w:fldCharType="end"/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02D56" w:rsidRPr="008158FF">
      <w:t>2</w:t>
    </w:r>
    <w:r w:rsidR="00F02D56" w:rsidRPr="00C70CB5">
      <w:fldChar w:fldCharType="end"/>
    </w:r>
    <w:r w:rsidR="00F02D56" w:rsidRPr="00C70CB5">
      <w:t xml:space="preserve"> von </w:t>
    </w:r>
    <w:r>
      <w:fldChar w:fldCharType="begin"/>
    </w:r>
    <w:r>
      <w:instrText xml:space="preserve"> NUMPAGES  \* MERGEFORMAT </w:instrText>
    </w:r>
    <w:r>
      <w:fldChar w:fldCharType="separate"/>
    </w:r>
    <w:r w:rsidR="004D59BB">
      <w:rPr>
        <w:noProof/>
      </w:rPr>
      <w:t>1</w:t>
    </w:r>
    <w:r>
      <w:rPr>
        <w:noProof/>
      </w:rPr>
      <w:fldChar w:fldCharType="end"/>
    </w:r>
    <w:r w:rsidR="00F02D56" w:rsidRPr="00C70CB5">
      <w:tab/>
    </w:r>
    <w:fldSimple w:instr=" COMMENTS  \* MERGEFORMAT ">
      <w:r w:rsidR="004D59BB">
        <w:t>V03.00 vom 14.01.2013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456062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456062">
      <w:rPr>
        <w:noProof/>
      </w:rPr>
      <w:t>1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F54" w:rsidRDefault="00326F54" w:rsidP="00A921C5">
      <w:r>
        <w:separator/>
      </w:r>
    </w:p>
  </w:footnote>
  <w:footnote w:type="continuationSeparator" w:id="0">
    <w:p w:rsidR="00326F54" w:rsidRDefault="00326F54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A1C7BC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25F40E37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456062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D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A1F"/>
    <w:rsid w:val="00146F55"/>
    <w:rsid w:val="00164AF2"/>
    <w:rsid w:val="00172148"/>
    <w:rsid w:val="0018442C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5F8A"/>
    <w:rsid w:val="00261CAE"/>
    <w:rsid w:val="00262480"/>
    <w:rsid w:val="002648E9"/>
    <w:rsid w:val="00266950"/>
    <w:rsid w:val="002742AE"/>
    <w:rsid w:val="00280B51"/>
    <w:rsid w:val="0028338C"/>
    <w:rsid w:val="002A3040"/>
    <w:rsid w:val="002C253E"/>
    <w:rsid w:val="002C4449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26F54"/>
    <w:rsid w:val="00336C97"/>
    <w:rsid w:val="00352A27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6062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D1C8D"/>
    <w:rsid w:val="004D59BB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56C14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4983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47DAF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3F1F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7624B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82D59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33D5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626"/>
    <w:rsid w:val="00F8145C"/>
    <w:rsid w:val="00F82C81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ED1FEC-02FA-41FB-A3B1-3013E86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Fließtext"/>
    <w:rsid w:val="008158FF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locked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lock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locked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lock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Angular%20Binding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43557C-A818-487D-99C2-669BE1B9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Bindings.dotm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334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6</cp:revision>
  <cp:lastPrinted>2016-09-06T08:30:00Z</cp:lastPrinted>
  <dcterms:created xsi:type="dcterms:W3CDTF">2016-09-06T07:47:00Z</dcterms:created>
  <dcterms:modified xsi:type="dcterms:W3CDTF">2016-09-06T11:07:00Z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