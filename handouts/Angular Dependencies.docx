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F21" w:rsidRPr="00253F21" w:rsidRDefault="00253F21" w:rsidP="00253F21">
      <w:pPr>
        <w:pStyle w:val="berschrift1ohneZahl"/>
        <w:rPr>
          <w:rFonts w:eastAsia="KozGoPr6N-Regular"/>
        </w:rPr>
      </w:pPr>
      <w:r w:rsidRPr="00253F21">
        <w:rPr>
          <w:rFonts w:eastAsia="MS Mincho"/>
        </w:rPr>
        <w:t xml:space="preserve">Angular </w:t>
      </w:r>
      <w:r w:rsidR="005B1C2A">
        <w:rPr>
          <w:rFonts w:eastAsia="MS Mincho"/>
        </w:rPr>
        <w:t>Dependencies</w:t>
      </w:r>
      <w:r w:rsidRPr="00253F21">
        <w:rPr>
          <w:rFonts w:eastAsia="KozGoPr6N-Regular"/>
        </w:rPr>
        <w:t xml:space="preserve"> </w:t>
      </w:r>
    </w:p>
    <w:p w:rsidR="005B1C2A" w:rsidRPr="005B1C2A" w:rsidRDefault="005B1C2A" w:rsidP="005B1C2A">
      <w:pPr>
        <w:pStyle w:val="berschrift2ohneZahl"/>
        <w:rPr>
          <w:rFonts w:eastAsia="KozGoPr6N-Regular"/>
        </w:rPr>
      </w:pPr>
      <w:r w:rsidRPr="005B1C2A">
        <w:rPr>
          <w:rFonts w:eastAsia="KozGoPr6N-Regular"/>
        </w:rPr>
        <w:t>package.json</w:t>
      </w:r>
    </w:p>
    <w:p w:rsidR="005B1C2A" w:rsidRPr="00845E89" w:rsidRDefault="005B1C2A" w:rsidP="00845E89">
      <w:pPr>
        <w:rPr>
          <w:rStyle w:val="Fett"/>
        </w:rPr>
      </w:pPr>
      <w:r w:rsidRPr="00845E89">
        <w:rPr>
          <w:rStyle w:val="Fett"/>
        </w:rPr>
        <w:t>webpack</w:t>
      </w:r>
    </w:p>
    <w:p w:rsidR="005B1C2A" w:rsidRPr="005B1C2A" w:rsidRDefault="005B1C2A" w:rsidP="005B1C2A"/>
    <w:p w:rsidR="005B1C2A" w:rsidRPr="005B1C2A" w:rsidRDefault="005B1C2A" w:rsidP="005B1C2A">
      <w:r w:rsidRPr="005B1C2A">
        <w:t>Diesen Module-Loader nutzen wir in unserer Anwendung. Mit einem Module-Loader müssen wir nicht mehr dutzende Script Tags in unserer index.html einbinden. Stattdessen importieren wir das Haupt- bzw. Startmodul in diesem Module-Loader und auf Grund der „import“ Statements, die wir in unserem Code verwenden, lädt es automatisch die Module in der richtigen Reihenfolge. In produktiven Anwendungen können wir auch ein Bundle all unserer Anwendungsmodule erstellen. Es gibt noch weitere Module-Loader wie beispielsweise: browserify und system.js</w:t>
      </w:r>
    </w:p>
    <w:p w:rsidR="005B1C2A" w:rsidRPr="005B1C2A" w:rsidRDefault="005B1C2A" w:rsidP="005B1C2A">
      <w:r w:rsidRPr="005B1C2A">
        <w:t xml:space="preserve"> </w:t>
      </w:r>
    </w:p>
    <w:p w:rsidR="005B1C2A" w:rsidRPr="00845E89" w:rsidRDefault="005B1C2A" w:rsidP="00845E89">
      <w:pPr>
        <w:rPr>
          <w:rStyle w:val="Fett"/>
        </w:rPr>
      </w:pPr>
      <w:r w:rsidRPr="00845E89">
        <w:rPr>
          <w:rStyle w:val="Fett"/>
        </w:rPr>
        <w:t>ie-shim</w:t>
      </w:r>
    </w:p>
    <w:p w:rsidR="005B1C2A" w:rsidRPr="005B1C2A" w:rsidRDefault="005B1C2A" w:rsidP="005B1C2A"/>
    <w:p w:rsidR="005B1C2A" w:rsidRPr="005B1C2A" w:rsidRDefault="005B1C2A" w:rsidP="005B1C2A">
      <w:r w:rsidRPr="005B1C2A">
        <w:t>Diese Bibliothek stellt die Kompatibilität zu aktuellen Internet Explorer Versionen her, die unsere Anwendung benötigt um auf allen gängigen Browsern fehlerfrei dargestellt zu werden. Mit dem Microsoft Edge ist dies nicht mehr nötig, da dieser volle Typescript Unterstützung erhielt.</w:t>
      </w:r>
    </w:p>
    <w:p w:rsidR="005B1C2A" w:rsidRPr="005B1C2A" w:rsidRDefault="005B1C2A" w:rsidP="005B1C2A"/>
    <w:p w:rsidR="005B1C2A" w:rsidRPr="00845E89" w:rsidRDefault="005B1C2A" w:rsidP="00845E89">
      <w:pPr>
        <w:rPr>
          <w:rStyle w:val="Fett"/>
        </w:rPr>
      </w:pPr>
      <w:r w:rsidRPr="00845E89">
        <w:rPr>
          <w:rStyle w:val="Fett"/>
        </w:rPr>
        <w:t>core-js</w:t>
      </w:r>
    </w:p>
    <w:p w:rsidR="005B1C2A" w:rsidRPr="005B1C2A" w:rsidRDefault="005B1C2A" w:rsidP="005B1C2A"/>
    <w:p w:rsidR="005B1C2A" w:rsidRPr="005B1C2A" w:rsidRDefault="005B1C2A" w:rsidP="00645014">
      <w:r w:rsidRPr="005B1C2A">
        <w:t xml:space="preserve">Modulare Standard-Bibliothek für JavaScript, inklusive Polyfills </w:t>
      </w:r>
      <w:r w:rsidRPr="00645014">
        <w:t xml:space="preserve">[1] </w:t>
      </w:r>
      <w:r w:rsidRPr="005B1C2A">
        <w:t>für ECMAScript</w:t>
      </w:r>
      <w:r>
        <w:t xml:space="preserve"> 5 </w:t>
      </w:r>
      <w:r w:rsidRPr="00645014">
        <w:rPr>
          <w:rStyle w:val="Funotenzeichen"/>
        </w:rPr>
        <w:t>[2]</w:t>
      </w:r>
      <w:r w:rsidRPr="005B1C2A">
        <w:t>.</w:t>
      </w:r>
    </w:p>
    <w:p w:rsidR="005B1C2A" w:rsidRPr="005B1C2A" w:rsidRDefault="005B1C2A" w:rsidP="005B1C2A">
      <w:r w:rsidRPr="005B1C2A">
        <w:t>ECMAScript 6: Promises, Symbols, Collections, Iteratoren, Typed Arrays</w:t>
      </w:r>
    </w:p>
    <w:p w:rsidR="005B1C2A" w:rsidRPr="005B1C2A" w:rsidRDefault="005B1C2A" w:rsidP="005B1C2A">
      <w:r w:rsidRPr="005B1C2A">
        <w:t xml:space="preserve">ECMAScript 7+: Proposals, setImmediate usw. </w:t>
      </w:r>
    </w:p>
    <w:p w:rsidR="005B1C2A" w:rsidRPr="005B1C2A" w:rsidRDefault="005B1C2A" w:rsidP="005B1C2A">
      <w:r w:rsidRPr="005B1C2A">
        <w:t>Sie enthält außerdem einige zusätzliche Funktionen wie Dictionaries oder Extended Partial Application. Du kannst diese Bibliothek vollumfänglich benutzen oder nur einzelne Features mittels „require“ einbinden.</w:t>
      </w:r>
    </w:p>
    <w:p w:rsidR="005B1C2A" w:rsidRPr="005B1C2A" w:rsidRDefault="005B1C2A" w:rsidP="005B1C2A"/>
    <w:p w:rsidR="005B1C2A" w:rsidRPr="00845E89" w:rsidRDefault="005B1C2A" w:rsidP="00845E89">
      <w:pPr>
        <w:rPr>
          <w:rStyle w:val="Fett"/>
        </w:rPr>
      </w:pPr>
      <w:r w:rsidRPr="00845E89">
        <w:rPr>
          <w:rStyle w:val="Fett"/>
        </w:rPr>
        <w:t>@angular/...</w:t>
      </w:r>
    </w:p>
    <w:p w:rsidR="005B1C2A" w:rsidRPr="005B1C2A" w:rsidRDefault="005B1C2A" w:rsidP="005B1C2A"/>
    <w:p w:rsidR="005B1C2A" w:rsidRPr="005B1C2A" w:rsidRDefault="005B1C2A" w:rsidP="005B1C2A">
      <w:r w:rsidRPr="005B1C2A">
        <w:t xml:space="preserve">Einzelne Module aus </w:t>
      </w:r>
      <w:proofErr w:type="gramStart"/>
      <w:r w:rsidRPr="005B1C2A">
        <w:t>dem Angular 2 Package</w:t>
      </w:r>
      <w:proofErr w:type="gramEnd"/>
    </w:p>
    <w:p w:rsidR="005B1C2A" w:rsidRPr="005B1C2A" w:rsidRDefault="005B1C2A" w:rsidP="005B1C2A"/>
    <w:p w:rsidR="005B1C2A" w:rsidRPr="005B1C2A" w:rsidRDefault="005B1C2A" w:rsidP="005B1C2A"/>
    <w:p w:rsidR="005B1C2A" w:rsidRPr="00645014" w:rsidRDefault="005B1C2A" w:rsidP="00645014">
      <w:pPr>
        <w:pStyle w:val="Funotentext"/>
      </w:pPr>
      <w:r w:rsidRPr="00645014">
        <w:t xml:space="preserve">1 </w:t>
      </w:r>
      <w:hyperlink r:id="rId11" w:history="1">
        <w:r w:rsidRPr="00645014">
          <w:rPr>
            <w:rStyle w:val="Hyperlink"/>
          </w:rPr>
          <w:t>https://de.wikipedia.org/wiki/Polyfill</w:t>
        </w:r>
      </w:hyperlink>
    </w:p>
    <w:p w:rsidR="005B1C2A" w:rsidRPr="005B1C2A" w:rsidRDefault="005B1C2A" w:rsidP="00645014">
      <w:pPr>
        <w:pStyle w:val="Funotentext"/>
      </w:pPr>
      <w:r w:rsidRPr="00645014">
        <w:t xml:space="preserve">2 </w:t>
      </w:r>
      <w:hyperlink r:id="rId12" w:history="1">
        <w:r w:rsidRPr="00645014">
          <w:rPr>
            <w:rStyle w:val="Hyperlink"/>
          </w:rPr>
          <w:t>https://de.wikipedia.org/wiki/JavaScript</w:t>
        </w:r>
      </w:hyperlink>
      <w:r w:rsidRPr="005B1C2A">
        <w:br w:type="page"/>
      </w:r>
    </w:p>
    <w:p w:rsidR="005B1C2A" w:rsidRPr="00845E89" w:rsidRDefault="005B1C2A" w:rsidP="00845E89">
      <w:pPr>
        <w:rPr>
          <w:rStyle w:val="Fett"/>
        </w:rPr>
      </w:pPr>
      <w:r w:rsidRPr="00845E89">
        <w:rPr>
          <w:rStyle w:val="Fett"/>
        </w:rPr>
        <w:lastRenderedPageBreak/>
        <w:t>typescript</w:t>
      </w:r>
    </w:p>
    <w:p w:rsidR="005B1C2A" w:rsidRPr="005B1C2A" w:rsidRDefault="005B1C2A" w:rsidP="005B1C2A"/>
    <w:p w:rsidR="005B1C2A" w:rsidRPr="005B1C2A" w:rsidRDefault="005B1C2A" w:rsidP="005B1C2A">
      <w:r w:rsidRPr="005B1C2A">
        <w:t>Typescript ist eine vom Unternehmen Microsoft entwickelte Programmiersprache, die auf den Vorschlägen zum zukünftigen ECMAScript-6-Standard basiert. Sprachkonstrukte von Typescript wie Klassen, Interfaces, Vererbung, Module, anonyme Funktionen, Generics und eine statische Typisierung sollen auch in ECMAScript 6 übernommen werden.</w:t>
      </w:r>
    </w:p>
    <w:p w:rsidR="005B1C2A" w:rsidRPr="005B1C2A" w:rsidRDefault="005B1C2A" w:rsidP="005B1C2A"/>
    <w:p w:rsidR="005B1C2A" w:rsidRPr="00845E89" w:rsidRDefault="005B1C2A" w:rsidP="00845E89">
      <w:pPr>
        <w:rPr>
          <w:rStyle w:val="Fett"/>
        </w:rPr>
      </w:pPr>
      <w:r w:rsidRPr="00845E89">
        <w:rPr>
          <w:rStyle w:val="Fett"/>
        </w:rPr>
        <w:t>typings</w:t>
      </w:r>
    </w:p>
    <w:p w:rsidR="005B1C2A" w:rsidRPr="005B1C2A" w:rsidRDefault="005B1C2A" w:rsidP="005B1C2A"/>
    <w:p w:rsidR="005B1C2A" w:rsidRPr="005B1C2A" w:rsidRDefault="005B1C2A" w:rsidP="005B1C2A">
      <w:r w:rsidRPr="005B1C2A">
        <w:t>Der Typescript Compiler löst Node Modulnamen durch den Node.js Modul Auflöse Algorithmus auf. Typescript kann auch Typisierungen laden, die mit dem Node Package Manager (npm) installiert wurden.</w:t>
      </w:r>
    </w:p>
    <w:p w:rsidR="005B1C2A" w:rsidRPr="005B1C2A" w:rsidRDefault="005B1C2A" w:rsidP="005B1C2A"/>
    <w:p w:rsidR="005B1C2A" w:rsidRPr="005B1C2A" w:rsidRDefault="005B1C2A" w:rsidP="00845E89">
      <w:r w:rsidRPr="00845E89">
        <w:rPr>
          <w:rStyle w:val="Fett"/>
        </w:rPr>
        <w:t xml:space="preserve">rxjs </w:t>
      </w:r>
      <w:r w:rsidRPr="00645014">
        <w:rPr>
          <w:rStyle w:val="Funotenzeichen"/>
        </w:rPr>
        <w:t>[3]</w:t>
      </w:r>
    </w:p>
    <w:p w:rsidR="005B1C2A" w:rsidRPr="005B1C2A" w:rsidRDefault="005B1C2A" w:rsidP="005B1C2A"/>
    <w:p w:rsidR="005B1C2A" w:rsidRPr="005B1C2A" w:rsidRDefault="005B1C2A" w:rsidP="005B1C2A">
      <w:r w:rsidRPr="005B1C2A">
        <w:t>Das ist die Bibliothek Reactive Extensions für JavaScript, die eine elegante Art und Weise bereitstellt, um mit asynchronen Operationen zu arbeiten. Angular verwendet ein Konzept namens "Observables" in der Umsetzung ihrer Http und JSONP Klassen. Angular 1 verwendet Promises, aber Angular 2 ausschließlich Observables. Diese wurden allerdings für die Verwendung in Angular 2 Applikationen im Funktionsumfang stark reduziert.</w:t>
      </w:r>
    </w:p>
    <w:p w:rsidR="005B1C2A" w:rsidRPr="005B1C2A" w:rsidRDefault="005B1C2A" w:rsidP="005B1C2A"/>
    <w:p w:rsidR="005B1C2A" w:rsidRPr="00845E89" w:rsidRDefault="005B1C2A" w:rsidP="00845E89">
      <w:pPr>
        <w:rPr>
          <w:rStyle w:val="Fett"/>
        </w:rPr>
      </w:pPr>
      <w:r w:rsidRPr="00845E89">
        <w:rPr>
          <w:rStyle w:val="Fett"/>
        </w:rPr>
        <w:t>zone.js</w:t>
      </w:r>
    </w:p>
    <w:p w:rsidR="005B1C2A" w:rsidRPr="005B1C2A" w:rsidRDefault="005B1C2A" w:rsidP="005B1C2A"/>
    <w:p w:rsidR="005B1C2A" w:rsidRPr="005B1C2A" w:rsidRDefault="005B1C2A" w:rsidP="005B1C2A">
      <w:r w:rsidRPr="005B1C2A">
        <w:t>Eine der Komplexitäten in Angular 1 ist die Digest Loop, die Angular 1 hilft Änderungen im Modell festzustellen und die View zu aktualisieren. In Angular 2 haben wir dieses Konzept nicht mehr. In Angular 2 sind alle Browser-Ereignisse "Monkey-Patched". Das heißt es werden auch Event-Handler außerhalb der Angular App noch benachrichtigt und können Änderungen in Objekten erkennen. Das Angular Team hat diesen Teil aus dem Core Angular Skript extrahiert und als eine separate Open Source Bibliothek zur Verfügung gestellt, die von anderen wiederverwendet werden kann.</w:t>
      </w:r>
    </w:p>
    <w:p w:rsidR="005B1C2A" w:rsidRPr="005B1C2A" w:rsidRDefault="005B1C2A" w:rsidP="005B1C2A"/>
    <w:p w:rsidR="005B1C2A" w:rsidRPr="005B1C2A" w:rsidRDefault="005B1C2A" w:rsidP="005B1C2A"/>
    <w:p w:rsidR="005B1C2A" w:rsidRPr="005B1C2A" w:rsidRDefault="005B1C2A" w:rsidP="005B1C2A">
      <w:bookmarkStart w:id="0" w:name="_GoBack"/>
      <w:bookmarkEnd w:id="0"/>
    </w:p>
    <w:p w:rsidR="005B1C2A" w:rsidRDefault="005B1C2A" w:rsidP="005B1C2A"/>
    <w:p w:rsidR="005B1C2A" w:rsidRDefault="005B1C2A" w:rsidP="005B1C2A"/>
    <w:p w:rsidR="005B1C2A" w:rsidRPr="005B1C2A" w:rsidRDefault="005B1C2A" w:rsidP="005B1C2A"/>
    <w:p w:rsidR="00253F21" w:rsidRPr="00645014" w:rsidRDefault="005B1C2A" w:rsidP="00645014">
      <w:pPr>
        <w:pStyle w:val="Funotentext"/>
      </w:pPr>
      <w:r w:rsidRPr="00645014">
        <w:t xml:space="preserve">3 </w:t>
      </w:r>
      <w:hyperlink r:id="rId13" w:history="1">
        <w:r w:rsidRPr="00645014">
          <w:rPr>
            <w:rStyle w:val="Hyperlink"/>
          </w:rPr>
          <w:t>http://reactivex.io/</w:t>
        </w:r>
      </w:hyperlink>
    </w:p>
    <w:sectPr w:rsidR="00253F21" w:rsidRPr="00645014" w:rsidSect="006F043A">
      <w:headerReference w:type="default" r:id="rId14"/>
      <w:footerReference w:type="default" r:id="rId15"/>
      <w:headerReference w:type="first" r:id="rId16"/>
      <w:footerReference w:type="first" r:id="rId17"/>
      <w:pgSz w:w="11906" w:h="16838" w:code="9"/>
      <w:pgMar w:top="1701" w:right="1134" w:bottom="1134" w:left="1418" w:header="737"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66B" w:rsidRDefault="008B066B" w:rsidP="00A921C5">
      <w:r>
        <w:separator/>
      </w:r>
    </w:p>
  </w:endnote>
  <w:endnote w:type="continuationSeparator" w:id="0">
    <w:p w:rsidR="008B066B" w:rsidRDefault="008B066B" w:rsidP="00A9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ozGoPr6N-Regular">
    <w:altName w:val="MS Mincho"/>
    <w:panose1 w:val="00000000000000000000"/>
    <w:charset w:val="80"/>
    <w:family w:val="auto"/>
    <w:notTrueType/>
    <w:pitch w:val="default"/>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D56" w:rsidRDefault="005B1C2A" w:rsidP="00586678">
    <w:pPr>
      <w:pStyle w:val="Fuzeile"/>
    </w:pPr>
    <w:r>
      <w:t>Angular 2 Workshop</w:t>
    </w:r>
    <w:r w:rsidR="00F02D56" w:rsidRPr="00C70CB5">
      <w:tab/>
      <w:t xml:space="preserve">Seite </w:t>
    </w:r>
    <w:r w:rsidR="00F02D56" w:rsidRPr="00C70CB5">
      <w:fldChar w:fldCharType="begin"/>
    </w:r>
    <w:r w:rsidR="00F02D56" w:rsidRPr="00C70CB5">
      <w:instrText xml:space="preserve"> PAGE \* ARABIC \* MERGEFORMAT </w:instrText>
    </w:r>
    <w:r w:rsidR="00F02D56" w:rsidRPr="00C70CB5">
      <w:fldChar w:fldCharType="separate"/>
    </w:r>
    <w:r w:rsidR="00845E89">
      <w:rPr>
        <w:noProof/>
      </w:rPr>
      <w:t>2</w:t>
    </w:r>
    <w:r w:rsidR="00F02D56" w:rsidRPr="00C70CB5">
      <w:fldChar w:fldCharType="end"/>
    </w:r>
    <w:r w:rsidR="00F02D56" w:rsidRPr="00C70CB5">
      <w:t xml:space="preserve"> von </w:t>
    </w:r>
    <w:fldSimple w:instr=" NUMPAGES  \* MERGEFORMAT ">
      <w:r w:rsidR="00845E89">
        <w:rPr>
          <w:noProof/>
        </w:rPr>
        <w:t>2</w:t>
      </w:r>
    </w:fldSimple>
    <w:r w:rsidR="00F02D56" w:rsidRPr="00C70CB5">
      <w:tab/>
    </w:r>
    <w:r>
      <w:t>Autor: Christian Scheil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D56" w:rsidRDefault="00EC78FB" w:rsidP="00F433CC">
    <w:pPr>
      <w:pStyle w:val="Fuzeile"/>
    </w:pPr>
    <w:r>
      <w:t>Angular 2 Workshop</w:t>
    </w:r>
    <w:r w:rsidR="00F02D56" w:rsidRPr="00C70CB5">
      <w:tab/>
      <w:t xml:space="preserve">Seite </w:t>
    </w:r>
    <w:r w:rsidR="00F02D56" w:rsidRPr="00C70CB5">
      <w:fldChar w:fldCharType="begin"/>
    </w:r>
    <w:r w:rsidR="00F02D56" w:rsidRPr="00C70CB5">
      <w:instrText xml:space="preserve"> PAGE \* ARABIC \* MERGEFORMAT </w:instrText>
    </w:r>
    <w:r w:rsidR="00F02D56" w:rsidRPr="00C70CB5">
      <w:fldChar w:fldCharType="separate"/>
    </w:r>
    <w:r w:rsidR="00845E89">
      <w:rPr>
        <w:noProof/>
      </w:rPr>
      <w:t>1</w:t>
    </w:r>
    <w:r w:rsidR="00F02D56" w:rsidRPr="00C70CB5">
      <w:fldChar w:fldCharType="end"/>
    </w:r>
    <w:r w:rsidR="00F02D56" w:rsidRPr="00C70CB5">
      <w:t xml:space="preserve"> von </w:t>
    </w:r>
    <w:r w:rsidR="00F02D56" w:rsidRPr="00F433CC">
      <w:fldChar w:fldCharType="begin"/>
    </w:r>
    <w:r w:rsidR="00F02D56">
      <w:instrText xml:space="preserve"> NUMPAGES  \* MERGEFORMAT </w:instrText>
    </w:r>
    <w:r w:rsidR="00F02D56" w:rsidRPr="00F433CC">
      <w:fldChar w:fldCharType="separate"/>
    </w:r>
    <w:r w:rsidR="00845E89">
      <w:rPr>
        <w:noProof/>
      </w:rPr>
      <w:t>2</w:t>
    </w:r>
    <w:r w:rsidR="00F02D56" w:rsidRPr="00F433CC">
      <w:fldChar w:fldCharType="end"/>
    </w:r>
    <w:r w:rsidR="00F02D56" w:rsidRPr="00C70CB5">
      <w:tab/>
    </w:r>
    <w:r w:rsidR="00F02D56">
      <w:t xml:space="preserve">Autor: </w:t>
    </w:r>
    <w:r>
      <w:t>Christian Scheil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66B" w:rsidRDefault="008B066B" w:rsidP="00A921C5">
      <w:r>
        <w:separator/>
      </w:r>
    </w:p>
  </w:footnote>
  <w:footnote w:type="continuationSeparator" w:id="0">
    <w:p w:rsidR="008B066B" w:rsidRDefault="008B066B" w:rsidP="00A92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34" w:type="dxa"/>
      <w:tblLayout w:type="fixed"/>
      <w:tblLook w:val="04A0" w:firstRow="1" w:lastRow="0" w:firstColumn="1" w:lastColumn="0" w:noHBand="0" w:noVBand="1"/>
    </w:tblPr>
    <w:tblGrid>
      <w:gridCol w:w="2446"/>
      <w:gridCol w:w="2091"/>
      <w:gridCol w:w="4961"/>
    </w:tblGrid>
    <w:tr w:rsidR="00F02D56" w:rsidRPr="006A66F5" w:rsidTr="003A7F67">
      <w:trPr>
        <w:trHeight w:val="284"/>
      </w:trPr>
      <w:tc>
        <w:tcPr>
          <w:tcW w:w="2446" w:type="dxa"/>
          <w:vMerge w:val="restart"/>
        </w:tcPr>
        <w:p w:rsidR="00F02D56" w:rsidRPr="006A66F5" w:rsidRDefault="00F02D56" w:rsidP="006A16D5">
          <w:pPr>
            <w:pStyle w:val="Kopfzeile"/>
          </w:pPr>
          <w:r w:rsidRPr="008158FF">
            <w:rPr>
              <w:noProof/>
            </w:rPr>
            <mc:AlternateContent>
              <mc:Choice Requires="wpc">
                <w:drawing>
                  <wp:anchor distT="0" distB="0" distL="114300" distR="114300" simplePos="0" relativeHeight="251656704" behindDoc="1" locked="0" layoutInCell="1" allowOverlap="1" wp14:anchorId="2F7C857E" wp14:editId="2F7C857F">
                    <wp:simplePos x="0" y="0"/>
                    <wp:positionH relativeFrom="column">
                      <wp:posOffset>46355</wp:posOffset>
                    </wp:positionH>
                    <wp:positionV relativeFrom="paragraph">
                      <wp:posOffset>-66675</wp:posOffset>
                    </wp:positionV>
                    <wp:extent cx="1257300" cy="471805"/>
                    <wp:effectExtent l="8255" t="0" r="1270" b="4445"/>
                    <wp:wrapNone/>
                    <wp:docPr id="64" name="Zeichenbereich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82"/>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83"/>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4"/>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5"/>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6"/>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7"/>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8"/>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9"/>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0"/>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1"/>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2"/>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93"/>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4"/>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5"/>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6"/>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7"/>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8"/>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9"/>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0"/>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1"/>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2"/>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03"/>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4"/>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5"/>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6"/>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7"/>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8"/>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09"/>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10"/>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1"/>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2"/>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13"/>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14"/>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5"/>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6"/>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17"/>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8"/>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DB1434D" id="Zeichenbereich 64" o:spid="_x0000_s1026" editas="canvas" style="position:absolute;margin-left:3.65pt;margin-top:-5.25pt;width:99pt;height:37.15pt;z-index:-251659776"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82" o:spid="_x0000_s1028" style="position:absolute;top:2724;width:1149;height:1111;visibility:visible;mso-wrap-style:square;v-text-anchor:top" coordsize="18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p3sAA&#10;AADaAAAADwAAAGRycy9kb3ducmV2LnhtbESPwWrDMBBE74X+g9hCL6WW4kIobpRQCoFeazs5L9bW&#10;NrFWjqTY7t9HgUKOw8y8YTa7xQ5iIh96xxpWmQJB3DjTc6uhrvav7yBCRDY4OCYNfxRgt3182GBh&#10;3Mw/NJWxFQnCoUANXYxjIWVoOrIYMjcSJ+/XeYsxSd9K43FOcDvIXKm1tNhzWuhwpK+OmlN5sRpm&#10;X4+59yvTvqmDOS52raqXs9bPT8vnB4hIS7yH/9vfRkMOtyvpBsjt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gp3sAAAADaAAAADwAAAAAAAAAAAAAAAACYAgAAZHJzL2Rvd25y&#10;ZXYueG1sUEsFBgAAAAAEAAQA9QAAAIUDA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83" o:spid="_x0000_s1029" style="position:absolute;left:1301;top:2667;width:1207;height:1212;visibility:visible;mso-wrap-style:square;v-text-anchor:top" coordsize="19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0qysAA&#10;AADaAAAADwAAAGRycy9kb3ducmV2LnhtbESPwWrDMBBE74X+g9hCbo2cJtTGjRJMQyDXuP6AxdpY&#10;ptbKsVTb/fsoEMhxmJk3zHY/206MNPjWsYLVMgFBXDvdcqOg+jm+ZyB8QNbYOSYF/+Rhv3t92WKu&#10;3cRnGsvQiAhhn6MCE0KfS+lrQxb90vXE0bu4wWKIcmikHnCKcNvJjyT5lBZbjgsGe/o2VP+Wf1bB&#10;YZNyVl5LNum5OpiqaHq/npRavM3FF4hAc3iGH+2TVrCG+5V4A+Tu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0qysAAAADaAAAADwAAAAAAAAAAAAAAAACYAgAAZHJzL2Rvd25y&#10;ZXYueG1sUEsFBgAAAAAEAAQA9QAAAIUDA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84" o:spid="_x0000_s1030" style="position:absolute;left:2743;top:2724;width:1371;height:1111;visibility:visible;mso-wrap-style:square;v-text-anchor:top" coordsize="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IDbMQA&#10;AADaAAAADwAAAGRycy9kb3ducmV2LnhtbESPQWvCQBSE74L/YXmCt7pRbGnTbCRYKiXiwdhDj4/s&#10;a5I2+zZmV43/3i0UPA4z8w2TrAbTijP1rrGsYD6LQBCXVjdcKfg8vD88g3AeWWNrmRRcycEqHY8S&#10;jLW98J7Oha9EgLCLUUHtfRdL6cqaDLqZ7YiD9217gz7IvpK6x0uAm1YuouhJGmw4LNTY0bqm8rc4&#10;GQWuGDb5z9a85Lvu6+1xmx0zeciVmk6G7BWEp8Hfw//tD61gCX9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yA2zEAAAA2gAAAA8AAAAAAAAAAAAAAAAAmAIAAGRycy9k&#10;b3ducmV2LnhtbFBLBQYAAAAABAAEAPUAAACJAw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85" o:spid="_x0000_s1031" style="position:absolute;left:4222;top:2667;width:1207;height:1168;visibility:visible;mso-wrap-style:square;v-text-anchor:top" coordsize="1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XHsYA&#10;AADaAAAADwAAAGRycy9kb3ducmV2LnhtbESPQWsCMRSE74L/ITyhF6lZC5WyNYoK0kpBq+3B43Pz&#10;3F3dvCxJdLf99U1B8DjMzDfMeNqaSlzJ+dKyguEgAUGcWV1yruD7a/n4AsIHZI2VZVLwQx6mk25n&#10;jKm2DW/pugu5iBD2KSooQqhTKX1WkEE/sDVx9I7WGQxRulxqh02Em0o+JclIGiw5LhRY06Kg7Ly7&#10;GAXrPvU3p9X+92M/Pwzfcvc5P1aNUg+9dvYKIlAb7uFb+10reIb/K/EG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lXHsYAAADaAAAADwAAAAAAAAAAAAAAAACYAgAAZHJz&#10;L2Rvd25yZXYueG1sUEsFBgAAAAAEAAQA9QAAAIsDA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86" o:spid="_x0000_s1032" style="position:absolute;left:5359;top:2724;width:1467;height:1111;visibility:visible;mso-wrap-style:square;v-text-anchor:top" coordsize="2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91MQA&#10;AADaAAAADwAAAGRycy9kb3ducmV2LnhtbESPQWvCQBSE70L/w/IK3nQTD6Gm2UgpLdZD1aReentk&#10;X5Ng9m3IbmP8926h4HGYmW+YbDOZTow0uNaygngZgSCurG65VnD6el88gXAeWWNnmRRcycEmf5hl&#10;mGp74YLG0tciQNilqKDxvk+ldFVDBt3S9sTB+7GDQR/kUEs94CXATSdXUZRIgy2HhQZ7em2oOpe/&#10;RsHnYY9vx6TXSRWvt8XuFF35+6zU/HF6eQbhafL38H/7QytI4O9Ku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2fdTEAAAA2gAAAA8AAAAAAAAAAAAAAAAAmAIAAGRycy9k&#10;b3ducmV2LnhtbFBLBQYAAAAABAAEAPUAAACJAw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87" o:spid="_x0000_s1033" style="position:absolute;left:6908;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HgcMA&#10;AADaAAAADwAAAGRycy9kb3ducmV2LnhtbESP0WoCMRRE34X+Q7hCX0SzW6iV1SjFKtpHt37AdXPd&#10;LG5utkmq279vhIKPw8ycYRar3rbiSj40jhXkkwwEceV0w7WC49d2PAMRIrLG1jEp+KUAq+XTYIGF&#10;djc+0LWMtUgQDgUqMDF2hZShMmQxTFxHnLyz8xZjkr6W2uMtwW0rX7JsKi02nBYMdrQ2VF3KH6vg&#10;tMtH5uN158vt5/doup5lp3yzUep52L/PQUTq4yP8395rBW9wv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VHgcMAAADaAAAADwAAAAAAAAAAAAAAAACYAgAAZHJzL2Rv&#10;d25yZXYueG1sUEsFBgAAAAAEAAQA9QAAAIgDA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88" o:spid="_x0000_s1034" style="position:absolute;left:8128;top:2724;width:1384;height:1111;visibility:visible;mso-wrap-style:square;v-text-anchor:top" coordsize="21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KAO8EA&#10;AADaAAAADwAAAGRycy9kb3ducmV2LnhtbERPz2vCMBS+C/4P4Q1203Q9uNEZZWjHVBii8+Dx0bw1&#10;xeYlNpnW/345CB4/vt/TeW9bcaEuNI4VvIwzEMSV0w3XCg4/n6M3ECEia2wdk4IbBZjPhoMpFtpd&#10;eUeXfaxFCuFQoAIToy+kDJUhi2HsPHHifl1nMSbY1VJ3eE3htpV5lk2kxYZTg0FPC0PVaf9nFXyV&#10;5dLkxm+/6XychNtmfd6+eqWen/qPdxCR+vgQ390rrSBtTVfS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CgDvBAAAA2gAAAA8AAAAAAAAAAAAAAAAAmAIAAGRycy9kb3du&#10;cmV2LnhtbFBLBQYAAAAABAAEAPUAAACGAw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89" o:spid="_x0000_s1035" style="position:absolute;left:9582;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2aMMA&#10;AADaAAAADwAAAGRycy9kb3ducmV2LnhtbESP3WoCMRSE7wt9h3AKvRHNbqGiq1GKP9hedusDHDfH&#10;zeLmZJtE3b59IwheDjPzDTNf9rYVF/KhcawgH2UgiCunG64V7H+2wwmIEJE1to5JwR8FWC6en+ZY&#10;aHflb7qUsRYJwqFABSbGrpAyVIYshpHriJN3dN5iTNLXUnu8Jrht5VuWjaXFhtOCwY5WhqpTebYK&#10;Drt8YNbvO19uv34H49UkO+SbjVKvL/3HDESkPj7C9/anVjCF25V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Z2aMMAAADaAAAADwAAAAAAAAAAAAAAAACYAgAAZHJzL2Rv&#10;d25yZXYueG1sUEsFBgAAAAAEAAQA9QAAAIgDA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90" o:spid="_x0000_s1036" style="position:absolute;left:5911;top:4279;width:273;height:439;visibility:visible;mso-wrap-style:square;v-text-anchor:top" coordsize="4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JC8UA&#10;AADbAAAADwAAAGRycy9kb3ducmV2LnhtbESPT2vCQBDF7wW/wzJCL6VuWqhIdJUiSD0V6h+ktzE7&#10;JqHZ2bC7xthP7xwEbzO8N+/9ZrboXaM6CrH2bOBtlIEiLrytuTSw265eJ6BiQrbYeCYDV4qwmA+e&#10;Zphbf+Ef6japVBLCMUcDVUptrnUsKnIYR74lFu3kg8Mkayi1DXiRcNfo9ywba4c1S0OFLS0rKv42&#10;Z2egxG//2x3pZW9P13D4aA7/2+7LmOdh/zkFlahPD/P9em0FX+j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MkLxQAAANsAAAAPAAAAAAAAAAAAAAAAAJgCAABkcnMv&#10;ZG93bnJldi54bWxQSwUGAAAAAAQABAD1AAAAigM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91" o:spid="_x0000_s1037" style="position:absolute;left:6254;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M/8EA&#10;AADbAAAADwAAAGRycy9kb3ducmV2LnhtbERPS2vCQBC+F/oflil4azYRLJJmFVsf9KRtqvchOybB&#10;7GzIrknsr+8Khd7m43tOthxNI3rqXG1ZQRLFIIgLq2suFRy/t89zEM4ja2wsk4IbOVguHh8yTLUd&#10;+Iv63JcihLBLUUHlfZtK6YqKDLrItsSBO9vOoA+wK6XucAjhppHTOH6RBmsODRW29F5RccmvRsGu&#10;3Iy8nuX2/PmG+9P1oJOf2Cs1eRpXryA8jf5f/Of+0GF+Avd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TP/BAAAA2wAAAA8AAAAAAAAAAAAAAAAAmAIAAGRycy9kb3du&#10;cmV2LnhtbFBLBQYAAAAABAAEAPUAAACGAw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92" o:spid="_x0000_s1038" style="position:absolute;left:6515;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HSiMAA&#10;AADbAAAADwAAAGRycy9kb3ducmV2LnhtbERPTYvCMBC9C/sfwix4s6mCItUo7q6KJ3W7eh+asS3b&#10;TEoTtfrrjSB4m8f7nOm8NZW4UONKywr6UQyCOLO65FzB4W/VG4NwHlljZZkU3MjBfPbRmWKi7ZV/&#10;6ZL6XIQQdgkqKLyvEyldVpBBF9maOHAn2xj0ATa51A1eQ7ip5CCOR9JgyaGhwJq+C8r+07NRsM6X&#10;Lf8MU3vaf+H2eN7p/j32SnU/28UEhKfWv8Uv90aH+QN4/hIOkL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HSiMAAAADbAAAADwAAAAAAAAAAAAAAAACYAgAAZHJzL2Rvd25y&#10;ZXYueG1sUEsFBgAAAAAEAAQA9QAAAIUDA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93" o:spid="_x0000_s1039" style="position:absolute;left:675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EicAA&#10;AADbAAAADwAAAGRycy9kb3ducmV2LnhtbERPTWvCQBC9C/0Pywi96UYL2kZXKYLYiwdtD3obs2MS&#10;zM6G7NTEf+8Kgrd5vM+ZLztXqSs1ofRsYDRMQBFn3pacG/j7XQ8+QQVBtlh5JgM3CrBcvPXmmFrf&#10;8o6ue8lVDOGQooFCpE61DllBDsPQ18SRO/vGoUTY5No22MZwV+lxkky0w5JjQ4E1rQrKLvt/Z2Bz&#10;bI+Ty0HG21JGB/kiPk3bjTHv/e57Bkqok5f46f6xcf4HPH6JB+j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6EicAAAADbAAAADwAAAAAAAAAAAAAAAACYAgAAZHJzL2Rvd25y&#10;ZXYueG1sUEsFBgAAAAAEAAQA9QAAAIUDA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94" o:spid="_x0000_s1040" style="position:absolute;left:7061;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Fm8UA&#10;AADbAAAADwAAAGRycy9kb3ducmV2LnhtbESPQWvDMAyF74P9B6PBbqvdEdKR1S1d2KCHMmjay24i&#10;1pLQWA6xl6T99XVh0JvEe9/T03I92VYM1PvGsYb5TIEgLp1puNJwPHy9vIHwAdlg65g0nMnDevX4&#10;sMTMuJH3NBShEjGEfYYa6hC6TEpf1mTRz1xHHLVf11sMce0raXocY7ht5atSqbTYcLxQY0d5TeWp&#10;+LOxRvl9cUl+VIXapYupWZzSn49PrZ+fps07iEBTuJv/6a2JXAK3X+IA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MWbxQAAANsAAAAPAAAAAAAAAAAAAAAAAJgCAABkcnMv&#10;ZG93bnJldi54bWxQSwUGAAAAAAQABAD1AAAAigM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95" o:spid="_x0000_s1041" style="position:absolute;left:7359;top:4279;width:343;height:439;visibility:visible;mso-wrap-style:square;v-text-anchor:top" coordsize="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PdvMMA&#10;AADbAAAADwAAAGRycy9kb3ducmV2LnhtbERP22rCQBB9L/gPywh9qxsFi8RsRIWWQIVSL4hvY3ZM&#10;FrOzIbvV9O+7hYJvczjXyRa9bcSNOm8cKxiPEhDEpdOGKwX73dvLDIQPyBobx6Tghzws8sFThql2&#10;d/6i2zZUIoawT1FBHUKbSunLmiz6kWuJI3dxncUQYVdJ3eE9httGTpLkVVo0HBtqbGldU3ndflsF&#10;J6M/Juf3opwePovNcXWcXc1+o9TzsF/OQQTqw0P87y50nD+Fv1/i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PdvMMAAADbAAAADwAAAAAAAAAAAAAAAACYAgAAZHJzL2Rv&#10;d25yZXYueG1sUEsFBgAAAAAEAAQA9QAAAIgDA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96" o:spid="_x0000_s1042" style="position:absolute;left:7759;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hC74A&#10;AADbAAAADwAAAGRycy9kb3ducmV2LnhtbERPS4vCMBC+C/6HMII3TfUgS9coIhS6e/MBXodmti02&#10;k9qMtv57Iwh7m4/vOevt4Br1oC7Ung0s5gko4sLbmksD51M2+wIVBNli45kMPCnAdjMerTG1vucD&#10;PY5SqhjCIUUDlUibah2KihyGuW+JI/fnO4cSYVdq22Efw12jl0my0g5rjg0VtrSvqLge785A62+/&#10;cskXkmX9z6482WZY5pkx08mw+wYlNMi/+OPObZy/gvcv8QC9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RYQu+AAAA2wAAAA8AAAAAAAAAAAAAAAAAmAIAAGRycy9kb3ducmV2&#10;LnhtbFBLBQYAAAAABAAEAPUAAACDAw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97" o:spid="_x0000_s1043" style="position:absolute;left:8045;top:4279;width:248;height:439;visibility:visible;mso-wrap-style:square;v-text-anchor:top" coordsize="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KlsIA&#10;AADbAAAADwAAAGRycy9kb3ducmV2LnhtbERP32vCMBB+H/g/hBN8GTNVNiedUVQok6EP67b3o7kl&#10;xeZSmsx2/70RBnu7j+/nrTaDa8SFulB7VjCbZiCIK69rNgo+P4qHJYgQkTU2nknBLwXYrEd3K8y1&#10;7/mdLmU0IoVwyFGBjbHNpQyVJYdh6lvixH37zmFMsDNSd9incNfIeZYtpMOaU4PFlvaWqnP54xSU&#10;J7vzX8WxXxb7J4PZ68G83T8qNRkP2xcQkYb4L/5zH3Sa/wy3X9I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cqWwgAAANsAAAAPAAAAAAAAAAAAAAAAAJgCAABkcnMvZG93&#10;bnJldi54bWxQSwUGAAAAAAQABAD1AAAAhwM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98" o:spid="_x0000_s1044" style="position:absolute;left:8337;top:4387;width:203;height:331;visibility:visible;mso-wrap-style:square;v-text-anchor:top" coordsize="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HQL8UA&#10;AADbAAAADwAAAGRycy9kb3ducmV2LnhtbESPQWvCQBCF70L/wzKF3nRjFWlTVxGDUBAKags9Dtkx&#10;Cc3Oht3VpP31nYPgbYb35r1vluvBtepKITaeDUwnGSji0tuGKwOfp934BVRMyBZbz2TglyKsVw+j&#10;JebW93yg6zFVSkI45migTqnLtY5lTQ7jxHfEop19cJhkDZW2AXsJd61+zrKFdtiwNNTY0bam8ud4&#10;cQa2+4/997R0X/PXTTHr56E4z/4KY54eh80bqERDuptv1+9W8AVWfpEB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4dAvxQAAANsAAAAPAAAAAAAAAAAAAAAAAJgCAABkcnMv&#10;ZG93bnJldi54bWxQSwUGAAAAAAQABAD1AAAAigM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99" o:spid="_x0000_s1045" style="position:absolute;left:8572;top:4292;width:121;height:426;visibility:visible;mso-wrap-style:square;v-text-anchor:top" coordsize="1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XesAA&#10;AADbAAAADwAAAGRycy9kb3ducmV2LnhtbERPPWvDMBDdC/kP4gLdGikZiutaDiEQ8JLBsQePh3W1&#10;TayTsZTE+fdRodDtHu/zsv1iR3Gn2Q+ONWw3CgRx68zAnYa6On0kIHxANjg6Jg1P8rDPV28ZpsY9&#10;uKT7JXQihrBPUUMfwpRK6dueLPqNm4gj9+NmiyHCuZNmxkcMt6PcKfUpLQ4cG3qc6NhTe73crIbS&#10;JWVd7BpXFbdGdax8dQ6J1u/r5fANItAS/sV/7sLE+V/w+0s8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mXesAAAADbAAAADwAAAAAAAAAAAAAAAACYAgAAZHJzL2Rvd25y&#10;ZXYueG1sUEsFBgAAAAAEAAQA9QAAAIUDA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00" o:spid="_x0000_s1046" style="position:absolute;left:8718;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WWb4A&#10;AADbAAAADwAAAGRycy9kb3ducmV2LnhtbERPS4vCMBC+L+x/CCN426b2IFKNIguF7t58gNehGduy&#10;zaQ2s7b+e3MQPH58781ucp260xBazwYWSQqKuPK25drA+VR8rUAFQbbYeSYDDwqw235+bDC3fuQD&#10;3Y9SqxjCIUcDjUifax2qhhyGxPfEkbv6waFEONTaDjjGcNfpLE2X2mHLsaHBnr4bqv6O/85A72+/&#10;cikXUhTjz74+2W7KysKY+Wzar0EJTfIWv9ylNZDF9fFL/AF6+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Yllm+AAAA2wAAAA8AAAAAAAAAAAAAAAAAmAIAAGRycy9kb3ducmV2&#10;LnhtbFBLBQYAAAAABAAEAPUAAACDAw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01" o:spid="_x0000_s1047" style="position:absolute;left:9010;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0iCcQA&#10;AADbAAAADwAAAGRycy9kb3ducmV2LnhtbESPT4vCMBTE7wt+h/CEva2piotUo6ir4mEv/sHzs3m2&#10;xealNFnb7ac3guBxmJnfMNN5Ywpxp8rllhX0exEI4sTqnFMFp+PmawzCeWSNhWVS8E8O5rPOxxRj&#10;bWve0/3gUxEg7GJUkHlfxlK6JCODrmdL4uBdbWXQB1mlUldYB7gp5CCKvqXBnMNChiWtMkpuhz+j&#10;YL3dtnq4bzfnnxbr6LL4HS3HiVKf3WYxAeGp8e/wq73TCgZ9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IgnEAAAA2wAAAA8AAAAAAAAAAAAAAAAAmAIAAGRycy9k&#10;b3ducmV2LnhtbFBLBQYAAAAABAAEAPUAAACJAw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02" o:spid="_x0000_s1048" style="position:absolute;left:9417;top:4279;width:44;height:439;visibility:visible;mso-wrap-style:square;v-text-anchor:top" coordsize="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b3cIA&#10;AADbAAAADwAAAGRycy9kb3ducmV2LnhtbESPwWrDMBBE74H8g9hAb7EcU0zrRAmhUKjppbVLzou0&#10;sU2slbFUx/77qlDocZiZN8zhNNteTDT6zrGCXZKCINbOdNwo+Kpft08gfEA22DsmBQt5OB3XqwMW&#10;xt35k6YqNCJC2BeooA1hKKT0uiWLPnEDcfSubrQYohwbaUa8R7jtZZamubTYcVxocaCXlvSt+rYK&#10;NHI5lVlVG3f5WIb8eakf3xelHjbzeQ8i0Bz+w3/tN6Mgy+D3S/wB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vdwgAAANsAAAAPAAAAAAAAAAAAAAAAAJgCAABkcnMvZG93&#10;bnJldi54bWxQSwUGAAAAAAQABAD1AAAAhwMAAAAA&#10;" path="m,11l,,7,r,11l,11xm,69l,19r7,l7,69,,69xe" fillcolor="black" stroked="f">
                      <v:path arrowok="t" o:connecttype="custom" o:connectlocs="0,6985;0,0;4445,0;4445,6985;0,6985;0,43815;0,12065;4445,12065;4445,43815;0,43815" o:connectangles="0,0,0,0,0,0,0,0,0,0"/>
                      <o:lock v:ext="edit" verticies="t"/>
                    </v:shape>
                    <v:shape id="Freeform 103" o:spid="_x0000_s1049" style="position:absolute;left:9512;top:4387;width:209;height:331;visibility:visible;mso-wrap-style:square;v-text-anchor:top" coordsize="3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2JcQA&#10;AADbAAAADwAAAGRycy9kb3ducmV2LnhtbESPQWvCQBSE70L/w/IKXkQ3ahFJs5FSsHgpVls8P7Kv&#10;STTvbchuNf77riB4HGbmGyZb9dyoM3W+dmJgOklAkRTO1lIa+Plej5egfECx2DghA1fysMqfBhmm&#10;1l1kR+d9KFWEiE/RQBVCm2rti4oY/cS1JNH7dR1jiLIrte3wEuHc6FmSLDRjLXGhwpbeKypO+z82&#10;MD8cton1048tf35xueOX0XG9MWb43L+9ggrUh0f43t5YA7M53L7EH6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diXEAAAA2wAAAA8AAAAAAAAAAAAAAAAAmAIAAGRycy9k&#10;b3ducmV2LnhtbFBLBQYAAAAABAAEAPUAAACJAw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04" o:spid="_x0000_s1050" style="position:absolute;left:9747;top:4292;width:139;height:426;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CsQA&#10;AADbAAAADwAAAGRycy9kb3ducmV2LnhtbESPT2vCQBTE70K/w/IK3nRTkVBSV5GSlnrSptJeH9mX&#10;P5h9m+xuNX57t1DwOMzMb5jVZjSdOJPzrWUFT/MEBHFpdcu1guPX2+wZhA/IGjvLpOBKHjbrh8kK&#10;M20v/EnnItQiQthnqKAJoc+k9GVDBv3c9sTRq6wzGKJ0tdQOLxFuOrlIklQabDkuNNjTa0Plqfg1&#10;Ct7Nd/CHYz4MSZqX7mfc76pdpdT0cdy+gAg0hnv4v/2hFSyW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ZgrEAAAA2wAAAA8AAAAAAAAAAAAAAAAAmAIAAGRycy9k&#10;b3ducmV2LnhtbFBLBQYAAAAABAAEAPUAAACJAw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05" o:spid="_x0000_s1051" style="position:absolute;left:10039;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kCsUA&#10;AADbAAAADwAAAGRycy9kb3ducmV2LnhtbESPQWvCQBSE70L/w/IKvemmFkViVrHahB68aEvPz+xr&#10;Epp9G7LbJObXuwWhx2FmvmGS7WBq0VHrKssKnmcRCOLc6ooLBZ8f6XQFwnlkjbVlUnAlB9vNwyTB&#10;WNueT9SdfSEChF2MCkrvm1hKl5dk0M1sQxy8b9sa9EG2hdQt9gFuajmPoqU0WHFYKLGhfUn5z/nX&#10;KHjLslG/nMb06zBiH112x8XrKlfq6XHYrUF4Gvx/+N5+1wrmC/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1iQKxQAAANsAAAAPAAAAAAAAAAAAAAAAAJgCAABkcnMv&#10;ZG93bnJldi54bWxQSwUGAAAAAAQABAD1AAAAigM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06" o:spid="_x0000_s1052" style="position:absolute;left:10312;top:4387;width:229;height:331;visibility:visible;mso-wrap-style:square;v-text-anchor:top" coordsize="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ohscUA&#10;AADbAAAADwAAAGRycy9kb3ducmV2LnhtbESPQWsCMRSE74X+h/AKvdWsglZWo9iiIFgKXRWvj+S5&#10;u7p5WZJ03fbXN4VCj8PMfMPMl71tREc+1I4VDAcZCGLtTM2lgsN+8zQFESKywcYxKfiiAMvF/d0c&#10;c+Nu/EFdEUuRIBxyVFDF2OZSBl2RxTBwLXHyzs5bjEn6UhqPtwS3jRxl2URarDktVNjSa0X6Wnxa&#10;Bc/f67dDcdzpl64fY7HW76eLJ6UeH/rVDESkPv6H/9pbo2A0gd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6iGxxQAAANsAAAAPAAAAAAAAAAAAAAAAAJgCAABkcnMv&#10;ZG93bnJldi54bWxQSwUGAAAAAAQABAD1AAAAigM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07" o:spid="_x0000_s1053" style="position:absolute;left:10598;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RUcUA&#10;AADbAAAADwAAAGRycy9kb3ducmV2LnhtbESPQWvCQBCF7wX/wzJCb3VXKYlEN6LSgodSaPTibciO&#10;SUh2NmRXjf313UKhx8eb9715681oO3GjwTeONcxnCgRx6UzDlYbT8f1lCcIHZIOdY9LwIA+bfPK0&#10;xsy4O3/RrQiViBD2GWqoQ+gzKX1Zk0U/cz1x9C5usBiiHCppBrxHuO3kQqlEWmw4NtTY076msi2u&#10;Nr5Rfn671/1JFeojSccmbZPz7k3r5+m4XYEINIb/47/0wWhYpPC7JQJ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pFRxQAAANsAAAAPAAAAAAAAAAAAAAAAAJgCAABkcnMv&#10;ZG93bnJldi54bWxQSwUGAAAAAAQABAD1AAAAigM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08" o:spid="_x0000_s1054" style="position:absolute;left:10915;top:4279;width:330;height:439;visibility:visible;mso-wrap-style:square;v-text-anchor:top" coordsize="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81/78A&#10;AADbAAAADwAAAGRycy9kb3ducmV2LnhtbERPy4rCMBTdC/5DuMLsNNUBkY5RhkFRZiH4AHF3aa5N&#10;meamNDHt/L1ZCC4P571c97YWkVpfOVYwnWQgiAunKy4VXM7b8QKED8gaa8ek4J88rFfDwRJz7To+&#10;UjyFUqQQ9jkqMCE0uZS+MGTRT1xDnLi7ay2GBNtS6ha7FG5rOcuyubRYcWow2NCPoeLv9LAKsk2s&#10;8LojCsX8EPXtM3a/5q7Ux6j//gIRqA9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zzX/vwAAANsAAAAPAAAAAAAAAAAAAAAAAJgCAABkcnMvZG93bnJl&#10;di54bWxQSwUGAAAAAAQABAD1AAAAhAM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09" o:spid="_x0000_s1055" style="position:absolute;left:1129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ipMYA&#10;AADbAAAADwAAAGRycy9kb3ducmV2LnhtbESPT2vCQBTE74V+h+UVvDWbBhEbXaUooh7snyiCt9fs&#10;MwnNvg3ZVZNv3xUKPQ4z8xtmOu9MLa7UusqygpcoBkGcW11xoeCwXz2PQTiPrLG2TAp6cjCfPT5M&#10;MdX2xl90zXwhAoRdigpK75tUSpeXZNBFtiEO3tm2Bn2QbSF1i7cAN7VM4ngkDVYcFkpsaFFS/pNd&#10;jIKP3fv20H8fs1OR9MvReaM/18OdUoOn7m0CwlPn/8N/7Y1WkLzC/Uv4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RipMYAAADbAAAADwAAAAAAAAAAAAAAAACYAgAAZHJz&#10;L2Rvd25yZXYueG1sUEsFBgAAAAAEAAQA9QAAAIsDA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10" o:spid="_x0000_s1056" style="position:absolute;left:11588;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C8MA&#10;AADbAAAADwAAAGRycy9kb3ducmV2LnhtbERPTWvCQBC9F/wPywheSt2oUErqKkYopBeJRqnHITtN&#10;otnZNLtN0n/fPRR6fLzv9XY0jeipc7VlBYt5BIK4sLrmUsE5f3t6AeE8ssbGMin4IQfbzeRhjbG2&#10;Ax+pP/lShBB2MSqovG9jKV1RkUE3ty1x4D5tZ9AH2JVSdziEcNPIZRQ9S4M1h4YKW9pXVNxP30bB&#10;8XJ1/VeaZ/76LrOP5HB7vCe5UrPpuHsF4Wn0/+I/d6oVrML68C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H+C8MAAADbAAAADwAAAAAAAAAAAAAAAACYAgAAZHJzL2Rv&#10;d25yZXYueG1sUEsFBgAAAAAEAAQA9QAAAIgDA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11" o:spid="_x0000_s1057" style="position:absolute;left:1184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bkMUA&#10;AADbAAAADwAAAGRycy9kb3ducmV2LnhtbESPQWvCQBSE7wX/w/KEXkqzsQWR6CoqCPZS1Fj0+Mi+&#10;JqnZtzG7jfHfu4LgcZiZb5jJrDOVaKlxpWUFgygGQZxZXXKuYJ+u3kcgnEfWWFkmBVdyMJv2XiaY&#10;aHvhLbU7n4sAYZeggsL7OpHSZQUZdJGtiYP3axuDPsgml7rBS4CbSn7E8VAaLDksFFjTsqDstPs3&#10;CrY/R9ee1+nGH7/k5rD4/ns7LVKlXvvdfAzCU+ef4Ud7rRV8DuD+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VuQxQAAANsAAAAPAAAAAAAAAAAAAAAAAJgCAABkcnMv&#10;ZG93bnJldi54bWxQSwUGAAAAAAQABAD1AAAAigM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12" o:spid="_x0000_s1058" style="position:absolute;left:1210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c3sUA&#10;AADbAAAADwAAAGRycy9kb3ducmV2LnhtbESPQWvCQBSE7wX/w/KEXopu6kE0uooKgr0UNYoeH9ln&#10;Es2+TbPbGP+9KxR6HGbmG2Y6b00pGqpdYVnBZz8CQZxaXXCm4JCseyMQziNrLC2Tggc5mM86b1OM&#10;tb3zjpq9z0SAsItRQe59FUvp0pwMur6tiIN3sbVBH2SdSV3jPcBNKQdRNJQGCw4LOVa0yim97X+N&#10;gt3x7JqfTbL15y+5PS2/rx+3ZaLUe7ddTEB4av1/+K+90QrGQ3h9CT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pzexQAAANsAAAAPAAAAAAAAAAAAAAAAAJgCAABkcnMv&#10;ZG93bnJldi54bWxQSwUGAAAAAAQABAD1AAAAigM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13" o:spid="_x0000_s1059" style="position:absolute;left:12369;top:4279;width:204;height:439;visibility:visible;mso-wrap-style:square;v-text-anchor:top" coordsize="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R7cQA&#10;AADbAAAADwAAAGRycy9kb3ducmV2LnhtbESPX2vCQBDE3wt+h2MF3+pFH2pNPcUqVSmCf1r6vObW&#10;JDS3F3Krpt++Vyj4OMzMb5jJrHWVulITSs8GBv0EFHHmbcm5gc+Pt8dnUEGQLVaeycAPBZhNOw8T&#10;TK2/8YGuR8lVhHBI0UAhUqdah6wgh6Hva+LonX3jUKJscm0bvEW4q/QwSZ60w5LjQoE1LQrKvo8X&#10;Z2C/lHX+ztsF8tfJvs5X552EnTG9bjt/ASXUyj38395YA+MR/H2JP0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Ee3EAAAA2wAAAA8AAAAAAAAAAAAAAAAAmAIAAGRycy9k&#10;b3ducmV2LnhtbFBLBQYAAAAABAAEAPUAAACJAw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14" o:spid="_x0000_s1060" style="position:absolute;left:11766;top:882;width:807;height:629;visibility:visible;mso-wrap-style:square;v-text-anchor:top" coordsize="1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jJsAA&#10;AADbAAAADwAAAGRycy9kb3ducmV2LnhtbERPTYvCMBC9C/sfwizsTdP1sNZqFFdcEMGDtYjHoRnb&#10;YDMpTVbrvzcHwePjfc+XvW3EjTpvHCv4HiUgiEunDVcKiuPfMAXhA7LGxjEpeJCH5eJjMMdMuzsf&#10;6JaHSsQQ9hkqqENoMyl9WZNFP3ItceQurrMYIuwqqTu8x3DbyHGS/EiLhmNDjS2tayqv+b9VsN8d&#10;qtRM0vHp92w0T4/FdXMulPr67FczEIH68Ba/3FutYBr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ijJsAAAADbAAAADwAAAAAAAAAAAAAAAACYAgAAZHJzL2Rvd25y&#10;ZXYueG1sUEsFBgAAAAAEAAQA9QAAAIUD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15" o:spid="_x0000_s1061" style="position:absolute;left:11036;top:812;width:603;height:699;visibility:visible;mso-wrap-style:square;v-text-anchor:top" coordsize="95,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vLsUA&#10;AADbAAAADwAAAGRycy9kb3ducmV2LnhtbESPT2vCQBTE7wW/w/IEb3VTD8VEV5ES22DpoWlBj4/s&#10;Mwlm34bsNn++vVso9DjMzG+Y7X40jeipc7VlBU/LCARxYXXNpYLvr+PjGoTzyBoby6RgIgf73exh&#10;i4m2A39Sn/tSBAi7BBVU3reJlK6oyKBb2pY4eFfbGfRBdqXUHQ4Bbhq5iqJnabDmsFBhSy8VFbf8&#10;xygoTpc+e3+N0vwjnWq++be4OZyVWszHwwaEp9H/h//amVYQx/D7JfwAu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O8uxQAAANsAAAAPAAAAAAAAAAAAAAAAAJgCAABkcnMv&#10;ZG93bnJldi54bWxQSwUGAAAAAAQABAD1AAAAigM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16" o:spid="_x0000_s1062" style="position:absolute;left:11957;top:1511;width:577;height:800;visibility:visible;mso-wrap-style:square;v-text-anchor:top" coordsize="91,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ZjsMA&#10;AADcAAAADwAAAGRycy9kb3ducmV2LnhtbESPQU/DMAyF70j7D5EncWMJHNAoy6YJCYkdN9C6o9WY&#10;JlrjlCZbu3+PD0jcbL3n9z6vNlPs1JWGHBJbeFwYUMRNcoFbC1+f7w9LULkgO+wSk4UbZdisZ3cr&#10;rFwaeU/XQ2mVhHCu0IIvpa+0zo2niHmRemLRvtMQscg6tNoNOEp47PSTMc86YmBp8NjTm6fmfLhE&#10;C6X29Vj/0D4s+1M47l4CH83N2vv5tH0FVWgq/+a/6w8n+Ebw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iZjsMAAADcAAAADwAAAAAAAAAAAAAAAACYAgAAZHJzL2Rv&#10;d25yZXYueG1sUEsFBgAAAAAEAAQA9QAAAIgD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17" o:spid="_x0000_s1063" style="position:absolute;left:10858;top:1485;width:591;height:661;visibility:visible;mso-wrap-style:square;v-text-anchor:top" coordsize="9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Ey8MA&#10;AADcAAAADwAAAGRycy9kb3ducmV2LnhtbERPS2vCQBC+C/6HZYTe6kYpUqKrqNhSPFhfB70N2TFZ&#10;zM6G7NYk/75bKHibj+85s0VrS/Gg2hvHCkbDBARx5rThXMH59PH6DsIHZI2lY1LQkYfFvN+bYapd&#10;wwd6HEMuYgj7FBUUIVSplD4ryKIfuoo4cjdXWwwR1rnUNTYx3JZynCQTadFwbCiwonVB2f34YxVs&#10;uvW1kaudeevul89m991tT3uj1MugXU5BBGrDU/zv/tJxfjKCv2fi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9Ey8MAAADcAAAADwAAAAAAAAAAAAAAAACYAgAAZHJzL2Rv&#10;d25yZXYueG1sUEsFBgAAAAAEAAQA9QAAAIgDA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18" o:spid="_x0000_s1064" style="position:absolute;left:11328;top:1981;width:698;height:495;visibility:visible;mso-wrap-style:square;v-text-anchor:top" coordsize="1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ff8MA&#10;AADcAAAADwAAAGRycy9kb3ducmV2LnhtbERPTWvCQBC9C/0Pywi91V2FFo2uYguCh15iW8HbmB2T&#10;tNnZNDtq+u+7hYK3ebzPWax636gLdbEObGE8MqCIi+BqLi28v20epqCiIDtsApOFH4qwWt4NFpi5&#10;cOWcLjspVQrhmKGFSqTNtI5FRR7jKLTEiTuFzqMk2JXadXhN4b7RE2OetMeaU0OFLb1UVHztzt5C&#10;fjh+y/Pjaz4+m1n/0XzKNOzF2vthv56DEurlJv53b12abybw90y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rff8MAAADcAAAADwAAAAAAAAAAAAAAAACYAgAAZHJzL2Rv&#10;d25yZXYueG1sUEsFBgAAAAAEAAQA9QAAAIgD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rsidR="00F02D56" w:rsidRPr="006A66F5" w:rsidRDefault="00F02D56" w:rsidP="00802F27">
          <w:pPr>
            <w:pStyle w:val="Kopfzeile"/>
          </w:pPr>
        </w:p>
      </w:tc>
    </w:tr>
    <w:tr w:rsidR="00F02D56" w:rsidRPr="006A66F5" w:rsidTr="002C7172">
      <w:trPr>
        <w:trHeight w:hRule="exact" w:val="290"/>
      </w:trPr>
      <w:tc>
        <w:tcPr>
          <w:tcW w:w="2446" w:type="dxa"/>
          <w:vMerge/>
          <w:tcBorders>
            <w:right w:val="single" w:sz="4" w:space="0" w:color="auto"/>
          </w:tcBorders>
        </w:tcPr>
        <w:p w:rsidR="00F02D56" w:rsidRPr="006A66F5" w:rsidRDefault="00F02D56" w:rsidP="006A16D5">
          <w:pPr>
            <w:pStyle w:val="Kopfzeile"/>
          </w:pPr>
        </w:p>
      </w:tc>
      <w:tc>
        <w:tcPr>
          <w:tcW w:w="2091" w:type="dxa"/>
          <w:tcBorders>
            <w:top w:val="single" w:sz="4" w:space="0" w:color="auto"/>
            <w:left w:val="single" w:sz="4" w:space="0" w:color="auto"/>
          </w:tcBorders>
          <w:tcMar>
            <w:left w:w="57" w:type="dxa"/>
            <w:right w:w="57" w:type="dxa"/>
          </w:tcMar>
        </w:tcPr>
        <w:p w:rsidR="00F02D56" w:rsidRPr="006A66F5" w:rsidRDefault="00F02D56" w:rsidP="008158FF">
          <w:pPr>
            <w:pStyle w:val="Kopfzeile"/>
          </w:pPr>
        </w:p>
      </w:tc>
      <w:tc>
        <w:tcPr>
          <w:tcW w:w="4961" w:type="dxa"/>
          <w:tcBorders>
            <w:top w:val="single" w:sz="4" w:space="0" w:color="auto"/>
          </w:tcBorders>
          <w:tcMar>
            <w:left w:w="57" w:type="dxa"/>
            <w:right w:w="57" w:type="dxa"/>
          </w:tcMar>
        </w:tcPr>
        <w:p w:rsidR="00F02D56" w:rsidRPr="006A66F5" w:rsidRDefault="00F02D56" w:rsidP="006A16D5">
          <w:pPr>
            <w:pStyle w:val="Kopfzeile"/>
          </w:pPr>
        </w:p>
      </w:tc>
    </w:tr>
  </w:tbl>
  <w:p w:rsidR="00F02D56" w:rsidRDefault="00F02D56" w:rsidP="002328D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34" w:type="dxa"/>
      <w:tblLayout w:type="fixed"/>
      <w:tblLook w:val="04A0" w:firstRow="1" w:lastRow="0" w:firstColumn="1" w:lastColumn="0" w:noHBand="0" w:noVBand="1"/>
    </w:tblPr>
    <w:tblGrid>
      <w:gridCol w:w="2446"/>
      <w:gridCol w:w="2091"/>
      <w:gridCol w:w="4961"/>
    </w:tblGrid>
    <w:tr w:rsidR="00F02D56" w:rsidRPr="006A66F5" w:rsidTr="00F02D56">
      <w:trPr>
        <w:trHeight w:val="284"/>
      </w:trPr>
      <w:tc>
        <w:tcPr>
          <w:tcW w:w="2446" w:type="dxa"/>
          <w:vMerge w:val="restart"/>
        </w:tcPr>
        <w:p w:rsidR="00F02D56" w:rsidRPr="006A66F5" w:rsidRDefault="00F02D56" w:rsidP="00F02D56">
          <w:pPr>
            <w:pStyle w:val="Kopfzeile"/>
          </w:pPr>
          <w:r w:rsidRPr="008158FF">
            <w:rPr>
              <w:noProof/>
            </w:rPr>
            <mc:AlternateContent>
              <mc:Choice Requires="wpc">
                <w:drawing>
                  <wp:anchor distT="0" distB="0" distL="114300" distR="114300" simplePos="0" relativeHeight="251658240" behindDoc="1" locked="0" layoutInCell="1" allowOverlap="1" wp14:anchorId="2F7C8580" wp14:editId="2F7C8581">
                    <wp:simplePos x="0" y="0"/>
                    <wp:positionH relativeFrom="column">
                      <wp:posOffset>46355</wp:posOffset>
                    </wp:positionH>
                    <wp:positionV relativeFrom="paragraph">
                      <wp:posOffset>-66675</wp:posOffset>
                    </wp:positionV>
                    <wp:extent cx="1257300" cy="471805"/>
                    <wp:effectExtent l="8255" t="0" r="1270" b="4445"/>
                    <wp:wrapNone/>
                    <wp:docPr id="147" name="Zeichenbereich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0" name="Freeform 159"/>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60"/>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61"/>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62"/>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63"/>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64"/>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65"/>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66"/>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67"/>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68"/>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69"/>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70"/>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71"/>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72"/>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73"/>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74"/>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75"/>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76"/>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77"/>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78"/>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79"/>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80"/>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81"/>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82"/>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83"/>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84"/>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85"/>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86"/>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87"/>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88"/>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89"/>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90"/>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91"/>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92"/>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93"/>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94"/>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95"/>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BA8EEF" id="Zeichenbereich 147" o:spid="_x0000_s1026" editas="canvas" style="position:absolute;margin-left:3.65pt;margin-top:-5.25pt;width:99pt;height:37.15pt;z-index:-251658240"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159" o:spid="_x0000_s1028" style="position:absolute;top:2724;width:1149;height:1111;visibility:visible;mso-wrap-style:square;v-text-anchor:top" coordsize="18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8/cIA&#10;AADcAAAADwAAAGRycy9kb3ducmV2LnhtbESPT2vDMAzF74V9B6NBL2W100IpWd0yCoVe139nEWtJ&#10;WCxntttk3746DHaTeE/v/bTZjb5TD4qpDWyhmBtQxFVwLdcWLufD2xpUysgOu8Bk4ZcS7LYvkw2W&#10;Lgz8SY9TrpWEcCrRQpNzX2qdqoY8pnnoiUX7CtFjljXW2kUcJNx3emHMSntsWRoa7GnfUPV9unsL&#10;Q7z0ixgLVy/N1d1GvzLn2Y+109fx4x1UpjH/m/+uj07wC8GXZ2QCv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Ezz9wgAAANwAAAAPAAAAAAAAAAAAAAAAAJgCAABkcnMvZG93&#10;bnJldi54bWxQSwUGAAAAAAQABAD1AAAAhwM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160" o:spid="_x0000_s1029" style="position:absolute;left:1301;top:2667;width:1207;height:1212;visibility:visible;mso-wrap-style:square;v-text-anchor:top" coordsize="19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C+r8A&#10;AADcAAAADwAAAGRycy9kb3ducmV2LnhtbERPzYrCMBC+L/gOYYS9rWld2Uo1iiiCV7t9gKEZm2Iz&#10;qU209e3NwoK3+fh+Z70dbSse1PvGsYJ0loAgrpxuuFZQ/h6/liB8QNbYOiYFT/Kw3Uw+1phrN/CZ&#10;HkWoRQxhn6MCE0KXS+krQxb9zHXEkbu43mKIsK+l7nGI4baV8yT5kRYbjg0GO9obqq7F3So4LDJe&#10;FreCTXYuD6bc1Z3/HpT6nI67FYhAY3iL/90nHeenKfw9Ey+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20L6vwAAANwAAAAPAAAAAAAAAAAAAAAAAJgCAABkcnMvZG93bnJl&#10;di54bWxQSwUGAAAAAAQABAD1AAAAhAM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161" o:spid="_x0000_s1030" style="position:absolute;left:2743;top:2724;width:1371;height:1111;visibility:visible;mso-wrap-style:square;v-text-anchor:top" coordsize="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gx8MA&#10;AADcAAAADwAAAGRycy9kb3ducmV2LnhtbERPTWvCQBC9C/0Pywi96UahxUZXCS2KRDwYe/A4ZMck&#10;mp1Ns6um/94VBG/zeJ8zW3SmFldqXWVZwWgYgSDOra64UPC7Xw4mIJxH1lhbJgX/5GAxf+vNMNb2&#10;xju6Zr4QIYRdjApK75tYSpeXZNANbUMcuKNtDfoA20LqFm8h3NRyHEWf0mDFoaHEhr5Lys/ZxShw&#10;WbdKTxvzlW6bw8/HJvlL5D5V6r3fJVMQnjr/Ej/dax3mj8b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3gx8MAAADcAAAADwAAAAAAAAAAAAAAAACYAgAAZHJzL2Rv&#10;d25yZXYueG1sUEsFBgAAAAAEAAQA9QAAAIgDA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162" o:spid="_x0000_s1031" style="position:absolute;left:4222;top:2667;width:1207;height:1168;visibility:visible;mso-wrap-style:square;v-text-anchor:top" coordsize="1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qz8UA&#10;AADcAAAADwAAAGRycy9kb3ducmV2LnhtbERPTWvCQBC9F/oflin0IrqJhVJSV1FBbBFqqz14HLNj&#10;Es3Oht2tif76rlDobR7vc0aTztTiTM5XlhWkgwQEcW51xYWC7+2i/wLCB2SNtWVScCEPk/H93Qgz&#10;bVv+ovMmFCKGsM9QQRlCk0np85IM+oFtiCN3sM5giNAVUjtsY7ip5TBJnqXBimNDiQ3NS8pPmx+j&#10;4KNHvfXxfXdd7Wb7dFm4z9mhbpV6fOimryACdeFf/Od+03F++gS3Z+IFcvw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SrPxQAAANwAAAAPAAAAAAAAAAAAAAAAAJgCAABkcnMv&#10;ZG93bnJldi54bWxQSwUGAAAAAAQABAD1AAAAigM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163" o:spid="_x0000_s1032" style="position:absolute;left:5359;top:2724;width:1467;height:1111;visibility:visible;mso-wrap-style:square;v-text-anchor:top" coordsize="2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D98EA&#10;AADcAAAADwAAAGRycy9kb3ducmV2LnhtbERPS4vCMBC+C/sfwix407SLFK1GWZYV9bC+L96GZmyL&#10;zaQ0Ueu/NwuCt/n4njOZtaYSN2pcaVlB3I9AEGdWl5wrOB7mvSEI55E1VpZJwYMczKYfnQmm2t55&#10;R7e9z0UIYZeigsL7OpXSZQUZdH1bEwfubBuDPsAml7rBewg3lfyKokQaLDk0FFjTT0HZZX81Cv42&#10;a/zdJrVOsni02K2O0YNPF6W6n+33GISn1r/FL/dSh/nxAP6fCR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XQ/fBAAAA3AAAAA8AAAAAAAAAAAAAAAAAmAIAAGRycy9kb3du&#10;cmV2LnhtbFBLBQYAAAAABAAEAPUAAACGAw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164" o:spid="_x0000_s1033" style="position:absolute;left:6908;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gk8IA&#10;AADcAAAADwAAAGRycy9kb3ducmV2LnhtbERPzWoCMRC+C32HMIVeRLNbUGQ1SrGK9ejqA4ybcbN0&#10;M9kmqW7fvhEEb/Px/c5i1dtWXMmHxrGCfJyBIK6cbrhWcDpuRzMQISJrbB2Tgj8KsFq+DBZYaHfj&#10;A13LWIsUwqFABSbGrpAyVIYshrHriBN3cd5iTNDXUnu8pXDbyvcsm0qLDacGgx2tDVXf5a9VcN7l&#10;Q/M52flyu/8ZTtez7JxvNkq9vfYfcxCR+vgUP9xfOs3PJ3B/Jl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yCTwgAAANwAAAAPAAAAAAAAAAAAAAAAAJgCAABkcnMvZG93&#10;bnJldi54bWxQSwUGAAAAAAQABAD1AAAAhwM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165" o:spid="_x0000_s1034" style="position:absolute;left:8128;top:2724;width:1384;height:1111;visibility:visible;mso-wrap-style:square;v-text-anchor:top" coordsize="21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HGsMA&#10;AADcAAAADwAAAGRycy9kb3ducmV2LnhtbERPTWsCMRC9F/ofwhS81awetrI1SmkttoKIWw8eh810&#10;s3QziZtU139vBMHbPN7nTOe9bcWRutA4VjAaZiCIK6cbrhXsfj6fJyBCRNbYOiYFZwownz0+TLHQ&#10;7sRbOpaxFimEQ4EKTIy+kDJUhiyGofPEift1ncWYYFdL3eEphdtWjrMslxYbTg0GPb0bqv7Kf6tg&#10;uVh8mLHxmzUd9nk4r74Pmxev1OCpf3sFEamPd/HN/aXT/FEO12fSBXJ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qHGsMAAADcAAAADwAAAAAAAAAAAAAAAACYAgAAZHJzL2Rv&#10;d25yZXYueG1sUEsFBgAAAAAEAAQA9QAAAIgDA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166" o:spid="_x0000_s1035" style="position:absolute;left:9582;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bf8IA&#10;AADcAAAADwAAAGRycy9kb3ducmV2LnhtbERPzWoCMRC+C32HMEIvotkt1MpqlGIV7dGtDzBuxs3i&#10;ZrJNUt2+fSMUvM3H9zuLVW9bcSUfGscK8kkGgrhyuuFawfFrO56BCBFZY+uYFPxSgNXyabDAQrsb&#10;H+haxlqkEA4FKjAxdoWUoTJkMUxcR5y4s/MWY4K+ltrjLYXbVr5k2VRabDg1GOxobai6lD9WwWmX&#10;j8zH686X28/v0XQ9y075ZqPU87B/n4OI1MeH+N+912l+/gb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Rt/wgAAANwAAAAPAAAAAAAAAAAAAAAAAJgCAABkcnMvZG93&#10;bnJldi54bWxQSwUGAAAAAAQABAD1AAAAhwM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167" o:spid="_x0000_s1036" style="position:absolute;left:5911;top:4279;width:273;height:439;visibility:visible;mso-wrap-style:square;v-text-anchor:top" coordsize="4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rR8YA&#10;AADcAAAADwAAAGRycy9kb3ducmV2LnhtbESPT2vCQBDF7wW/wzKCl1I3Ci0luooIpT0J9Q/S2zQ7&#10;JsHsbNjdxuindw5CbzO8N+/9Zr7sXaM6CrH2bGAyzkARF97WXBrY7z5e3kHFhGyx8UwGrhRhuRg8&#10;zTG3/sLf1G1TqSSEY44GqpTaXOtYVOQwjn1LLNrJB4dJ1lBqG/Ai4a7R0yx70w5rloYKW1pXVJy3&#10;f85AiRv/0/3S88GeruH42hxvu+7TmNGwX81AJerTv/lx/WUFfyK08ox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yrR8YAAADcAAAADwAAAAAAAAAAAAAAAACYAgAAZHJz&#10;L2Rvd25yZXYueG1sUEsFBgAAAAAEAAQA9QAAAIsDA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168" o:spid="_x0000_s1037" style="position:absolute;left:6254;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j8cIA&#10;AADcAAAADwAAAGRycy9kb3ducmV2LnhtbERPS2vCQBC+C/0PyxR6M5sILTW6Ca194EltqvchOybB&#10;7GzIrpr6692C4G0+vufM88G04kS9aywrSKIYBHFpdcOVgu3v1/gVhPPIGlvLpOCPHOTZw2iOqbZn&#10;/qFT4SsRQtilqKD2vkuldGVNBl1kO+LA7W1v0AfYV1L3eA7hppWTOH6RBhsODTV2tKipPBRHo+C7&#10;+hz447mw+807rnbHtU4usVfq6XF4m4HwNPi7+OZe6jA/mcL/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2PxwgAAANwAAAAPAAAAAAAAAAAAAAAAAJgCAABkcnMvZG93&#10;bnJldi54bWxQSwUGAAAAAAQABAD1AAAAhwM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169" o:spid="_x0000_s1038" style="position:absolute;left:6515;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A0cQA&#10;AADcAAAADwAAAGRycy9kb3ducmV2LnhtbESPS2/CQAyE70j9DytX4gYbkIpQygb1iXoqkMLdyjoP&#10;NeuNsguk/Pr6gMTN1oxnPq/Wg2vVmfrQeDYwmyagiAtvG64MHH4+J0tQISJbbD2TgT8KsM4eRitM&#10;rb/wns55rJSEcEjRQB1jl2odipochqnviEUrfe8wytpX2vZ4kXDX6nmSLLTDhqWhxo7eaip+85Mz&#10;sKk+Bn5/yn25e8Xv42lrZ9ckGjN+HF6eQUUa4t18u/6ygj8XfHlGJt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ANHEAAAA3AAAAA8AAAAAAAAAAAAAAAAAmAIAAGRycy9k&#10;b3ducmV2LnhtbFBLBQYAAAAABAAEAPUAAACJAw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170" o:spid="_x0000_s1039" style="position:absolute;left:675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4xq8EA&#10;AADcAAAADwAAAGRycy9kb3ducmV2LnhtbERPTWvCQBC9F/wPywje6iY52BpdRYSiFw+1HvQ2Zsck&#10;mJ0N2amJ/75bKPQ2j/c5y/XgGvWgLtSeDaTTBBRx4W3NpYHT18frO6ggyBYbz2TgSQHWq9HLEnPr&#10;e/6kx1FKFUM45GigEmlzrUNRkcMw9S1x5G6+cygRdqW2HfYx3DU6S5KZdlhzbKiwpW1Fxf347Qzs&#10;Lv1ldj9LdqglPcuc+PrW74yZjIfNApTQIP/iP/fexvlZCr/PxAv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MavBAAAA3AAAAA8AAAAAAAAAAAAAAAAAmAIAAGRycy9kb3du&#10;cmV2LnhtbFBLBQYAAAAABAAEAPUAAACGAw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171" o:spid="_x0000_s1040" style="position:absolute;left:7061;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tTcYA&#10;AADcAAAADwAAAGRycy9kb3ducmV2LnhtbESPQWvCQBCF70L/wzKF3nS3oURJ3UiVFnoQwejF25Cd&#10;JiHZ2ZBdNe2v7wqCtxne+968Wa5G24kLDb5xrOF1pkAQl840XGk4Hr6mCxA+IBvsHJOGX/Kwyp8m&#10;S8yMu/KeLkWoRAxhn6GGOoQ+k9KXNVn0M9cTR+3HDRZDXIdKmgGvMdx2MlEqlRYbjhdq7GlTU9kW&#10;ZxtrlLs/97Y5qkJt0/nYzNv0tP7U+uV5/HgHEWgMD/Od/jaRSxK4PRMnk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tTcYAAADcAAAADwAAAAAAAAAAAAAAAACYAgAAZHJz&#10;L2Rvd25yZXYueG1sUEsFBgAAAAAEAAQA9QAAAIsDA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172" o:spid="_x0000_s1041" style="position:absolute;left:7359;top:4279;width:343;height:439;visibility:visible;mso-wrap-style:square;v-text-anchor:top" coordsize="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A+MQA&#10;AADcAAAADwAAAGRycy9kb3ducmV2LnhtbERP22rCQBB9L/QflhH6VjemtIToKlawBCoUb4hvY3ZM&#10;FrOzIbvV9O+7hYJvczjXmcx624grdd44VjAaJiCIS6cNVwp22+VzBsIHZI2NY1LwQx5m08eHCeba&#10;3XhN102oRAxhn6OCOoQ2l9KXNVn0Q9cSR+7sOoshwq6SusNbDLeNTJPkTVo0HBtqbGlRU3nZfFsF&#10;R6M/09NHUb7uv4rV4f2QXcxupdTToJ+PQQTqw1387y50nJ++wN8z8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lAPjEAAAA3AAAAA8AAAAAAAAAAAAAAAAAmAIAAGRycy9k&#10;b3ducmV2LnhtbFBLBQYAAAAABAAEAPUAAACJAw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173" o:spid="_x0000_s1042" style="position:absolute;left:7759;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JIsAA&#10;AADcAAAADwAAAGRycy9kb3ducmV2LnhtbERPTWuDQBC9F/oflin0VtdIKcFkIxIQTG9NArkO7lSl&#10;7qxxJ9H++26h0Ns83udsi8UN6k5T6D0bWCUpKOLG255bA+dT9bIGFQTZ4uCZDHxTgGL3+LDF3PqZ&#10;P+h+lFbFEA45GuhExlzr0HTkMCR+JI7cp58cSoRTq+2Ecwx3g87S9E077Dk2dDjSvqPm63hzBkZ/&#10;fZdLvZKqmg9le7LDktWVMc9PS7kBJbTIv/jPXds4P3uF32fiBXr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sSJIsAAAADcAAAADwAAAAAAAAAAAAAAAACYAgAAZHJzL2Rvd25y&#10;ZXYueG1sUEsFBgAAAAAEAAQA9QAAAIUDA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174" o:spid="_x0000_s1043" style="position:absolute;left:8045;top:4279;width:248;height:439;visibility:visible;mso-wrap-style:square;v-text-anchor:top" coordsize="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onsMA&#10;AADcAAAADwAAAGRycy9kb3ducmV2LnhtbERP32vCMBB+H/g/hBP2Mmaq6JDOKCqUicwHu+39aG5J&#10;WXMpTbT1vzeDwd7u4/t5q83gGnGlLtSeFUwnGQjiyuuajYLPj+J5CSJEZI2NZ1JwowCb9ehhhbn2&#10;PZ/pWkYjUgiHHBXYGNtcylBZchgmviVO3LfvHMYEOyN1h30Kd42cZdmLdFhzarDY0t5S9VNenILy&#10;ZHf+q3jvl8V+YTB7O5jj01ypx/GwfQURaYj/4j/3Qaf5swX8Pp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consMAAADcAAAADwAAAAAAAAAAAAAAAACYAgAAZHJzL2Rv&#10;d25yZXYueG1sUEsFBgAAAAAEAAQA9QAAAIgDA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175" o:spid="_x0000_s1044" style="position:absolute;left:8337;top:4387;width:203;height:331;visibility:visible;mso-wrap-style:square;v-text-anchor:top" coordsize="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8QA&#10;AADcAAAADwAAAGRycy9kb3ducmV2LnhtbERP22rCQBB9F/yHZQq+mY0XpI2uIgahIAjVFnwcsmMS&#10;mp0Nu6tJ+/VdoeDbHM51VpveNOJOzteWFUySFARxYXXNpYLP8378CsIHZI2NZVLwQx426+FghZm2&#10;HX/Q/RRKEUPYZ6igCqHNpPRFRQZ9YlviyF2tMxgidKXUDrsYbho5TdOFNFhzbKiwpV1FxffpZhTs&#10;DsfDZVKYr/nbNp91c5dfZ7+5UqOXfrsEEagPT/G/+13H+dMFPJ6JF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p/PEAAAA3AAAAA8AAAAAAAAAAAAAAAAAmAIAAGRycy9k&#10;b3ducmV2LnhtbFBLBQYAAAAABAAEAPUAAACJAw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176" o:spid="_x0000_s1045" style="position:absolute;left:8572;top:4292;width:121;height:426;visibility:visible;mso-wrap-style:square;v-text-anchor:top" coordsize="1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JOL8A&#10;AADcAAAADwAAAGRycy9kb3ducmV2LnhtbERPTYvCMBC9C/sfwix408QetFSjiLDQi4daDx6HZmyL&#10;zaQ0Ubv/3giCt3m8z9nsRtuJBw2+daxhMVcgiCtnWq41nMu/WQrCB2SDnWPS8E8edtufyQYz455c&#10;0OMUahFD2GeooQmhz6T0VUMW/dz1xJG7usFiiHCopRnwGcNtJxOlltJiy7GhwZ4ODVW3091qKFxa&#10;nPPk4sr8flE1K18eQ6r19Hfcr0EEGsNX/HHnJs5PVvB+Jl4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Mk4vwAAANwAAAAPAAAAAAAAAAAAAAAAAJgCAABkcnMvZG93bnJl&#10;di54bWxQSwUGAAAAAAQABAD1AAAAhAM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77" o:spid="_x0000_s1046" style="position:absolute;left:8718;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DJ8MA&#10;AADcAAAADwAAAGRycy9kb3ducmV2LnhtbESPwWrDQAxE74X+w6JCbvU6PpTgZBNCweD21qTQq/Aq&#10;tqlX63rV2P376hDITWJGM0+7wxIGc6Up9ZEdrLMcDHETfc+tg89z9bwBkwTZ4xCZHPxRgsP+8WGH&#10;pY8zf9D1JK3REE4lOuhExtLa1HQUMGVxJFbtEqeAouvUWj/hrOFhsEWev9iAPWtDhyO9dtR8n36D&#10;gzH+vMtXvZaqmt+O7dkPS1FXzq2eluMWjNAid/PtuvaKXyitPqMT2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mDJ8MAAADcAAAADwAAAAAAAAAAAAAAAACYAgAAZHJzL2Rv&#10;d25yZXYueG1sUEsFBgAAAAAEAAQA9QAAAIgDA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78" o:spid="_x0000_s1047" style="position:absolute;left:9010;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PQcQA&#10;AADcAAAADwAAAGRycy9kb3ducmV2LnhtbERPS2vCQBC+F/oflin0VjcqlZi6iq1N6MGLDzyP2WkS&#10;zM6G7Nak+fXdguBtPr7nLFa9qcWVWldZVjAeRSCIc6srLhQcD+lLDMJ5ZI21ZVLwSw5Wy8eHBSba&#10;dryj694XIoSwS1BB6X2TSOnykgy6kW2IA/dtW4M+wLaQusUuhJtaTqJoJg1WHBpKbOijpPyy/zEK&#10;PrNs0NPdkJ42A3bReb19fY9zpZ6f+vUbCE+9v4tv7i8d5k/m8P9Mu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tj0HEAAAA3AAAAA8AAAAAAAAAAAAAAAAAmAIAAGRycy9k&#10;b3ducmV2LnhtbFBLBQYAAAAABAAEAPUAAACJAw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79" o:spid="_x0000_s1048" style="position:absolute;left:9417;top:4279;width:44;height:439;visibility:visible;mso-wrap-style:square;v-text-anchor:top" coordsize="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EycMA&#10;AADcAAAADwAAAGRycy9kb3ducmV2LnhtbESPQWvCQBCF7wX/wzKCt7pRi9ToKiIUlF7apHgesmMS&#10;zM6G7DYm/945FHqb4b1575vdYXCN6qkLtWcDi3kCirjwtubSwE/+8foOKkRki41nMjBSgMN+8rLD&#10;1PoHf1OfxVJJCIcUDVQxtqnWoajIYZj7lli0m+8cRlm7UtsOHxLuGr1MkrV2WLM0VNjSqaLinv06&#10;AwXypb8ss9z669fYrjdj/vY5GjObDsctqEhD/Df/XZ+t4K8EX56RCf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jEycMAAADcAAAADwAAAAAAAAAAAAAAAACYAgAAZHJzL2Rv&#10;d25yZXYueG1sUEsFBgAAAAAEAAQA9QAAAIgDAAAAAA==&#10;" path="m,11l,,7,r,11l,11xm,69l,19r7,l7,69,,69xe" fillcolor="black" stroked="f">
                      <v:path arrowok="t" o:connecttype="custom" o:connectlocs="0,6985;0,0;4445,0;4445,6985;0,6985;0,43815;0,12065;4445,12065;4445,43815;0,43815" o:connectangles="0,0,0,0,0,0,0,0,0,0"/>
                      <o:lock v:ext="edit" verticies="t"/>
                    </v:shape>
                    <v:shape id="Freeform 180" o:spid="_x0000_s1049" style="position:absolute;left:9512;top:4387;width:209;height:331;visibility:visible;mso-wrap-style:square;v-text-anchor:top" coordsize="3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281sIA&#10;AADcAAAADwAAAGRycy9kb3ducmV2LnhtbERPS2vCQBC+C/6HZYReRDepRSS6ihQsXor1gechOybR&#10;zGzIbjX9991Cwdt8fM9ZrDqu1Z1aXzkxkI4TUCS5s5UUBk7HzWgGygcUi7UTMvBDHlbLfm+BmXUP&#10;2dP9EAoVQ8RnaKAMocm09nlJjH7sGpLIXVzLGCJsC21bfMRwrvVrkkw1YyWxocSG3kvKb4dvNjA5&#10;n3eJ9enHjj+/uNjz2/C62RrzMujWc1CBuvAU/7u3Ns6fpPD3TLx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zWwgAAANwAAAAPAAAAAAAAAAAAAAAAAJgCAABkcnMvZG93&#10;bnJldi54bWxQSwUGAAAAAAQABAD1AAAAhwM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81" o:spid="_x0000_s1050" style="position:absolute;left:9747;top:4292;width:139;height:426;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bU8IA&#10;AADcAAAADwAAAGRycy9kb3ducmV2LnhtbERPS2vCQBC+C/0PyxS86aYKoaSuIiUt9aRNpb0O2ckD&#10;s7PJ7lbjv3cLBW/z8T1ntRlNJ87kfGtZwdM8AUFcWt1yreD49TZ7BuEDssbOMim4kofN+mGywkzb&#10;C3/SuQi1iCHsM1TQhNBnUvqyIYN+bnviyFXWGQwRulpqh5cYbjq5SJJUGmw5NjTY02tD5an4NQre&#10;zXfwh2M+DEmal+5n3O+qXaXU9HHcvoAINIa7+N/9oeP85QL+nokX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xtTwgAAANwAAAAPAAAAAAAAAAAAAAAAAJgCAABkcnMvZG93&#10;bnJldi54bWxQSwUGAAAAAAQABAD1AAAAhwM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82" o:spid="_x0000_s1051" style="position:absolute;left:10039;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udsMA&#10;AADcAAAADwAAAGRycy9kb3ducmV2LnhtbERPTWvCQBC9F/wPywi91U0bKhLdBLUqPXgxiudpdpqE&#10;ZmdDdjVpfn23UOhtHu9zVtlgGnGnztWWFTzPIhDEhdU1lwou5/3TAoTzyBoby6Tgmxxk6eRhhYm2&#10;PZ/onvtShBB2CSqovG8TKV1RkUE3sy1x4D5tZ9AH2JVSd9iHcNPIlyiaS4M1h4YKW9pWVHzlN6Ng&#10;dziMOj6N++vbiH30sT6+bhaFUo/TYb0E4Wnw/+I/97sO8+MYfp8JF8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udsMAAADcAAAADwAAAAAAAAAAAAAAAACYAgAAZHJzL2Rv&#10;d25yZXYueG1sUEsFBgAAAAAEAAQA9QAAAIgDA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83" o:spid="_x0000_s1052" style="position:absolute;left:10312;top:4387;width:229;height:331;visibility:visible;mso-wrap-style:square;v-text-anchor:top" coordsize="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7FsQA&#10;AADcAAAADwAAAGRycy9kb3ducmV2LnhtbERP22oCMRB9L/gPYQTfatbelK1R2mJBaCm4Kr4OyXR3&#10;7WayJHHd9utNodC3OZzrzJe9bURHPtSOFUzGGQhi7UzNpYLd9vV6BiJEZIONY1LwTQGWi8HVHHPj&#10;zryhroilSCEcclRQxdjmUgZdkcUwdi1x4j6dtxgT9KU0Hs8p3DbyJssepMWaU0OFLb1UpL+Kk1Uw&#10;/Vm974r9m37u+nssVvrjcPSk1GjYPz2CiNTHf/Gfe23S/Ns7+H0mXS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xbEAAAA3AAAAA8AAAAAAAAAAAAAAAAAmAIAAGRycy9k&#10;b3ducmV2LnhtbFBLBQYAAAAABAAEAPUAAACJAw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84" o:spid="_x0000_s1053" style="position:absolute;left:10598;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j5MYA&#10;AADcAAAADwAAAGRycy9kb3ducmV2LnhtbESPQWvCQBCF74X+h2UK3nTXqlGiq1Sp0IMUGr14G7Jj&#10;EszOhuyqqb/eLQi9zfDe9+bNYtXZWlyp9ZVjDcOBAkGcO1NxoeGw3/ZnIHxANlg7Jg2/5GG1fH1Z&#10;YGrcjX/omoVCxBD2KWooQ2hSKX1ekkU/cA1x1E6utRji2hbStHiL4baW70ol0mLF8UKJDW1Kys/Z&#10;xcYa+ffdjTcHlaldMu2q6Tk5rj+17r11H3MQgbrwb37SXyZyown8PRMn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mj5MYAAADcAAAADwAAAAAAAAAAAAAAAACYAgAAZHJz&#10;L2Rvd25yZXYueG1sUEsFBgAAAAAEAAQA9QAAAIsDA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85" o:spid="_x0000_s1054" style="position:absolute;left:10915;top:4279;width:330;height:439;visibility:visible;mso-wrap-style:square;v-text-anchor:top" coordsize="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HJcIA&#10;AADcAAAADwAAAGRycy9kb3ducmV2LnhtbERP32vCMBB+H/g/hBN8m+kUyqimIkPZ2MNgOhi+Hc21&#10;KTaX0sS0/vfLYLC3+/h+3nY32U5EGnzrWMHTMgNBXDndcqPg63x8fAbhA7LGzjEpuJOHXTl72GKh&#10;3cifFE+hESmEfYEKTAh9IaWvDFn0S9cTJ652g8WQ4NBIPeCYwm0nV1mWS4stpwaDPb0Yqq6nm1WQ&#10;HWKL369Eoco/or6s4/huaqUW82m/ARFoCv/iP/ebTvPXOfw+ky6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oclwgAAANwAAAAPAAAAAAAAAAAAAAAAAJgCAABkcnMvZG93&#10;bnJldi54bWxQSwUGAAAAAAQABAD1AAAAhwM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86" o:spid="_x0000_s1055" style="position:absolute;left:1129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rLcUA&#10;AADcAAAADwAAAGRycy9kb3ducmV2LnhtbERPTWvCQBC9F/oflin0Zja1YiW6SqmIetC2UYTeptkx&#10;Cc3Ohuyqyb93BaG3ebzPmcxaU4kzNa60rOAlikEQZ1aXnCvY7xa9EQjnkTVWlklBRw5m08eHCSba&#10;XvibzqnPRQhhl6CCwvs6kdJlBRl0ka2JA3e0jUEfYJNL3eAlhJtK9uN4KA2WHBoKrOmjoOwvPRkF&#10;n5vtet/9HtKfvN/Nh8eV/loONko9P7XvYxCeWv8vvrtXOsx/fYPbM+EC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stxQAAANwAAAAPAAAAAAAAAAAAAAAAAJgCAABkcnMv&#10;ZG93bnJldi54bWxQSwUGAAAAAAQABAD1AAAAigM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87" o:spid="_x0000_s1056" style="position:absolute;left:11588;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rscA&#10;AADcAAAADwAAAGRycy9kb3ducmV2LnhtbESPQWvCQBCF7wX/wzJCL0U3bUFKdBUtFOylqGnR45Ad&#10;k2h2Ns1uY/z3zkHobYb35r1vZove1aqjNlSeDTyPE1DEubcVFwa+s4/RG6gQkS3WnsnAlQIs5oOH&#10;GabWX3hL3S4WSkI4pGigjLFJtQ55SQ7D2DfEoh196zDK2hbatniRcFfrlySZaIcVS0OJDb2XlJ93&#10;f87A9ucQut91tomHT73Zr75OT+dVZszjsF9OQUXq47/5fr22gv8qt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RK7HAAAA3AAAAA8AAAAAAAAAAAAAAAAAmAIAAGRy&#10;cy9kb3ducmV2LnhtbFBLBQYAAAAABAAEAPUAAACMAw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88" o:spid="_x0000_s1057" style="position:absolute;left:1184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hNcUA&#10;AADcAAAADwAAAGRycy9kb3ducmV2LnhtbERPTWvCQBC9F/wPywi9lLppBbGpa9BCwV5EjaLHITtN&#10;YrKzaXYb03/fFQRv83ifM0t6U4uOWldaVvAyikAQZ1aXnCvYp5/PUxDOI2usLZOCP3KQzAcPM4y1&#10;vfCWup3PRQhhF6OCwvsmltJlBRl0I9sQB+7btgZ9gG0udYuXEG5q+RpFE2mw5NBQYEMfBWXV7tco&#10;2B5OrvtZpRt/+pKb43J9fqqWqVKPw37xDsJT7+/im3ulw/zxG1yfCR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eE1xQAAANwAAAAPAAAAAAAAAAAAAAAAAJgCAABkcnMv&#10;ZG93bnJldi54bWxQSwUGAAAAAAQABAD1AAAAigM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89" o:spid="_x0000_s1058" style="position:absolute;left:1210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71ccA&#10;AADcAAAADwAAAGRycy9kb3ducmV2LnhtbESPQWvCQBCF7wX/wzJCL0U3LUVKdBUtFOylqGnR45Ad&#10;k2h2Ns1uY/z3zkHobYb35r1vZove1aqjNlSeDTyPE1DEubcVFwa+s4/RG6gQkS3WnsnAlQIs5oOH&#10;GabWX3hL3S4WSkI4pGigjLFJtQ55SQ7D2DfEoh196zDK2hbatniRcFfrlySZaIcVS0OJDb2XlJ93&#10;f87A9ucQut91tomHT73Zr75OT+dVZszjsF9OQUXq47/5fr22gv8q+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JO9XHAAAA3AAAAA8AAAAAAAAAAAAAAAAAmAIAAGRy&#10;cy9kb3ducmV2LnhtbFBLBQYAAAAABAAEAPUAAACMAw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90" o:spid="_x0000_s1059" style="position:absolute;left:12369;top:4279;width:204;height:439;visibility:visible;mso-wrap-style:square;v-text-anchor:top" coordsize="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3WsEA&#10;AADcAAAADwAAAGRycy9kb3ducmV2LnhtbERPTWvCQBC9C/6HZQredKNIkdRVrNJaRLC1pedpdkyC&#10;2dmQHTX+e1cQepvH+5zpvHWVOlMTSs8GhoMEFHHmbcm5gZ/vt/4EVBBki5VnMnClAPNZtzPF1PoL&#10;f9F5L7mKIRxSNFCI1KnWISvIYRj4mjhyB984lAibXNsGLzHcVXqUJM/aYcmxocCalgVlx/3JGfhc&#10;yTrf8HaJ/PtnXxfvh52EnTG9p3bxAkqolX/xw/1h4/zxEO7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N1rBAAAA3AAAAA8AAAAAAAAAAAAAAAAAmAIAAGRycy9kb3du&#10;cmV2LnhtbFBLBQYAAAAABAAEAPUAAACGAw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91" o:spid="_x0000_s1060" style="position:absolute;left:11766;top:882;width:807;height:629;visibility:visible;mso-wrap-style:square;v-text-anchor:top" coordsize="1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BjMMA&#10;AADcAAAADwAAAGRycy9kb3ducmV2LnhtbERPTWvCQBC9F/wPywje6sYgNkZXsaUFEXpQg3gcsmOy&#10;mJ0N2a2m/94tFLzN433Oct3bRtyo88axgsk4AUFcOm24UlAcv14zED4ga2wck4Jf8rBeDV6WmGt3&#10;5z3dDqESMYR9jgrqENpcSl/WZNGPXUscuYvrLIYIu0rqDu8x3DYyTZKZtGg4NtTY0kdN5fXwYxV8&#10;7/ZVZt6y9PR+Nprnx+L6eS6UGg37zQJEoD48xf/urY7zpyn8PR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BjMMAAADcAAAADwAAAAAAAAAAAAAAAACYAgAAZHJzL2Rv&#10;d25yZXYueG1sUEsFBgAAAAAEAAQA9QAAAIgD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92" o:spid="_x0000_s1061" style="position:absolute;left:11036;top:812;width:603;height:699;visibility:visible;mso-wrap-style:square;v-text-anchor:top" coordsize="95,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747cMA&#10;AADcAAAADwAAAGRycy9kb3ducmV2LnhtbERPTWvCQBC9F/wPywjedGMtotFVRKwVxYNpoT0O2TEJ&#10;ZmdDdo3x37uC0Ns83ufMl60pRUO1KywrGA4iEMSp1QVnCn6+P/sTEM4jaywtk4I7OVguOm9zjLW9&#10;8YmaxGcihLCLUUHufRVL6dKcDLqBrYgDd7a1QR9gnUld4y2Em1K+R9FYGiw4NORY0Tqn9JJcjYJ0&#10;/9fsDttokxw394Iv/mtarn6V6nXb1QyEp9b/i1/unQ7zP0b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747cMAAADcAAAADwAAAAAAAAAAAAAAAACYAgAAZHJzL2Rv&#10;d25yZXYueG1sUEsFBgAAAAAEAAQA9QAAAIgDA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93" o:spid="_x0000_s1062" style="position:absolute;left:11957;top:1511;width:577;height:800;visibility:visible;mso-wrap-style:square;v-text-anchor:top" coordsize="91,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mTcAA&#10;AADcAAAADwAAAGRycy9kb3ducmV2LnhtbERP32vCMBB+H/g/hBP2NlNFhqtGkcFAH3XS7vFozibY&#10;XGoTbf3vl8HAt/v4ft5qM7hG3KkL1rOC6SQDQVx5bblWcPr+eluACBFZY+OZFDwowGY9ellhrn3P&#10;B7ofYy1SCIccFZgY21zKUBlyGCa+JU7c2XcOY4JdLXWHfQp3jZxl2bt0aDk1GGzp01B1Od6cglia&#10;si+vdLCL9scW+w/LRfZQ6nU8bJcgIg3xKf5373SaP5/D3zPpAr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kmTcAAAADcAAAADwAAAAAAAAAAAAAAAACYAgAAZHJzL2Rvd25y&#10;ZXYueG1sUEsFBgAAAAAEAAQA9QAAAIUD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94" o:spid="_x0000_s1063" style="position:absolute;left:10858;top:1485;width:591;height:661;visibility:visible;mso-wrap-style:square;v-text-anchor:top" coordsize="9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7CMQA&#10;AADcAAAADwAAAGRycy9kb3ducmV2LnhtbERPTWvCQBC9F/oflil4002LSomu0koV8WBb9aC3ITtN&#10;FrOzIbua5N+7gtDbPN7nTOetLcWVam8cK3gdJCCIM6cN5woO+2X/HYQPyBpLx6SgIw/z2fPTFFPt&#10;Gv6l6y7kIoawT1FBEUKVSumzgiz6gauII/fnaoshwjqXusYmhttSviXJWFo0HBsKrGhRUHbeXayC&#10;r25xauTn1gy783HVbL+7zf7HKNV7aT8mIAK14V/8cK91nD8cwf2Ze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wjEAAAA3AAAAA8AAAAAAAAAAAAAAAAAmAIAAGRycy9k&#10;b3ducmV2LnhtbFBLBQYAAAAABAAEAPUAAACJAw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95" o:spid="_x0000_s1064" style="position:absolute;left:11328;top:1981;width:698;height:495;visibility:visible;mso-wrap-style:square;v-text-anchor:top" coordsize="1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gvMMA&#10;AADcAAAADwAAAGRycy9kb3ducmV2LnhtbERPS2vCQBC+F/wPyxR6qxuLFY2uYgWhh17iC7yN2WmS&#10;Njsbs6Om/75bKHibj+85s0XnanWlNlSeDQz6CSji3NuKCwO77fp5DCoIssXaMxn4oQCLee9hhqn1&#10;N87oupFCxRAOKRooRZpU65CX5DD0fUMcuU/fOpQI20LbFm8x3NX6JUlG2mHFsaHEhlYl5d+bizOQ&#10;HU9neXv9yAaXZNLt6y8Z+4MY8/TYLaeghDq5i//d7zbOH47g75l4gZ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tgvMMAAADcAAAADwAAAAAAAAAAAAAAAACYAgAAZHJzL2Rv&#10;d25yZXYueG1sUEsFBgAAAAAEAAQA9QAAAIgD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rsidR="00F02D56" w:rsidRPr="006A66F5" w:rsidRDefault="00F02D56" w:rsidP="00F02D56">
          <w:pPr>
            <w:pStyle w:val="Kopfzeile"/>
          </w:pPr>
        </w:p>
      </w:tc>
    </w:tr>
    <w:tr w:rsidR="00F02D56" w:rsidRPr="006A66F5" w:rsidTr="00F02D56">
      <w:trPr>
        <w:trHeight w:hRule="exact" w:val="290"/>
      </w:trPr>
      <w:tc>
        <w:tcPr>
          <w:tcW w:w="2446" w:type="dxa"/>
          <w:vMerge/>
          <w:tcBorders>
            <w:right w:val="single" w:sz="4" w:space="0" w:color="auto"/>
          </w:tcBorders>
        </w:tcPr>
        <w:p w:rsidR="00F02D56" w:rsidRPr="006A66F5" w:rsidRDefault="00F02D56" w:rsidP="00F02D56">
          <w:pPr>
            <w:pStyle w:val="Kopfzeile"/>
          </w:pPr>
        </w:p>
      </w:tc>
      <w:tc>
        <w:tcPr>
          <w:tcW w:w="2091" w:type="dxa"/>
          <w:tcBorders>
            <w:top w:val="single" w:sz="4" w:space="0" w:color="auto"/>
            <w:left w:val="single" w:sz="4" w:space="0" w:color="auto"/>
          </w:tcBorders>
          <w:tcMar>
            <w:left w:w="57" w:type="dxa"/>
            <w:right w:w="57" w:type="dxa"/>
          </w:tcMar>
        </w:tcPr>
        <w:p w:rsidR="00F02D56" w:rsidRPr="006A66F5" w:rsidRDefault="00F02D56" w:rsidP="00802F27">
          <w:pPr>
            <w:pStyle w:val="Kopfzeile"/>
          </w:pPr>
        </w:p>
      </w:tc>
      <w:tc>
        <w:tcPr>
          <w:tcW w:w="4961" w:type="dxa"/>
          <w:tcBorders>
            <w:top w:val="single" w:sz="4" w:space="0" w:color="auto"/>
          </w:tcBorders>
          <w:tcMar>
            <w:left w:w="57" w:type="dxa"/>
            <w:right w:w="57" w:type="dxa"/>
          </w:tcMar>
        </w:tcPr>
        <w:p w:rsidR="00F02D56" w:rsidRPr="006A66F5" w:rsidRDefault="00F02D56" w:rsidP="00F02D56">
          <w:pPr>
            <w:pStyle w:val="Kopfzeile"/>
          </w:pPr>
        </w:p>
      </w:tc>
    </w:tr>
  </w:tbl>
  <w:p w:rsidR="00F02D56" w:rsidRDefault="00EC78FB" w:rsidP="006A16D5">
    <w:pPr>
      <w:pStyle w:val="Kopfzeile"/>
    </w:pPr>
    <w:r>
      <w:t xml:space="preserve">Angular 2 Workshop  - </w:t>
    </w:r>
    <w:r>
      <w:fldChar w:fldCharType="begin"/>
    </w:r>
    <w:r>
      <w:instrText xml:space="preserve"> TIME \@ "dddd, d. MMMM yyyy" </w:instrText>
    </w:r>
    <w:r>
      <w:fldChar w:fldCharType="separate"/>
    </w:r>
    <w:r w:rsidR="005B1C2A">
      <w:rPr>
        <w:noProof/>
      </w:rPr>
      <w:t>Dienstag, 6. September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962165C"/>
    <w:lvl w:ilvl="0">
      <w:start w:val="1"/>
      <w:numFmt w:val="decimal"/>
      <w:lvlText w:val="%1."/>
      <w:lvlJc w:val="left"/>
      <w:pPr>
        <w:tabs>
          <w:tab w:val="num" w:pos="1492"/>
        </w:tabs>
        <w:ind w:left="1492" w:hanging="360"/>
      </w:pPr>
    </w:lvl>
  </w:abstractNum>
  <w:abstractNum w:abstractNumId="1">
    <w:nsid w:val="FFFFFF7D"/>
    <w:multiLevelType w:val="singleLevel"/>
    <w:tmpl w:val="C37857D2"/>
    <w:lvl w:ilvl="0">
      <w:start w:val="1"/>
      <w:numFmt w:val="decimal"/>
      <w:lvlText w:val="%1."/>
      <w:lvlJc w:val="left"/>
      <w:pPr>
        <w:tabs>
          <w:tab w:val="num" w:pos="1209"/>
        </w:tabs>
        <w:ind w:left="1209" w:hanging="360"/>
      </w:pPr>
    </w:lvl>
  </w:abstractNum>
  <w:abstractNum w:abstractNumId="2">
    <w:nsid w:val="FFFFFF7E"/>
    <w:multiLevelType w:val="singleLevel"/>
    <w:tmpl w:val="836C3EE2"/>
    <w:lvl w:ilvl="0">
      <w:start w:val="1"/>
      <w:numFmt w:val="decimal"/>
      <w:lvlText w:val="%1."/>
      <w:lvlJc w:val="left"/>
      <w:pPr>
        <w:tabs>
          <w:tab w:val="num" w:pos="926"/>
        </w:tabs>
        <w:ind w:left="926" w:hanging="360"/>
      </w:pPr>
    </w:lvl>
  </w:abstractNum>
  <w:abstractNum w:abstractNumId="3">
    <w:nsid w:val="FFFFFF7F"/>
    <w:multiLevelType w:val="singleLevel"/>
    <w:tmpl w:val="1DA0CC92"/>
    <w:lvl w:ilvl="0">
      <w:start w:val="1"/>
      <w:numFmt w:val="decimal"/>
      <w:lvlText w:val="%1."/>
      <w:lvlJc w:val="left"/>
      <w:pPr>
        <w:tabs>
          <w:tab w:val="num" w:pos="643"/>
        </w:tabs>
        <w:ind w:left="643" w:hanging="360"/>
      </w:pPr>
    </w:lvl>
  </w:abstractNum>
  <w:abstractNum w:abstractNumId="4">
    <w:nsid w:val="FFFFFF80"/>
    <w:multiLevelType w:val="singleLevel"/>
    <w:tmpl w:val="8F1802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3898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076D348"/>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F680182E"/>
    <w:lvl w:ilvl="0">
      <w:start w:val="1"/>
      <w:numFmt w:val="decimal"/>
      <w:lvlText w:val="%1."/>
      <w:lvlJc w:val="left"/>
      <w:pPr>
        <w:tabs>
          <w:tab w:val="num" w:pos="360"/>
        </w:tabs>
        <w:ind w:left="360" w:hanging="360"/>
      </w:pPr>
    </w:lvl>
  </w:abstractNum>
  <w:abstractNum w:abstractNumId="8">
    <w:nsid w:val="FFFFFF89"/>
    <w:multiLevelType w:val="singleLevel"/>
    <w:tmpl w:val="D79C132A"/>
    <w:lvl w:ilvl="0">
      <w:start w:val="1"/>
      <w:numFmt w:val="bullet"/>
      <w:lvlText w:val=""/>
      <w:lvlJc w:val="left"/>
      <w:pPr>
        <w:tabs>
          <w:tab w:val="num" w:pos="360"/>
        </w:tabs>
        <w:ind w:left="360" w:hanging="360"/>
      </w:pPr>
      <w:rPr>
        <w:rFonts w:ascii="Symbol" w:hAnsi="Symbol" w:hint="default"/>
      </w:rPr>
    </w:lvl>
  </w:abstractNum>
  <w:abstractNum w:abstractNumId="9">
    <w:nsid w:val="31A413EF"/>
    <w:multiLevelType w:val="multilevel"/>
    <w:tmpl w:val="F54615A4"/>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nsid w:val="3B334EBF"/>
    <w:multiLevelType w:val="hybridMultilevel"/>
    <w:tmpl w:val="50F63EC0"/>
    <w:lvl w:ilvl="0" w:tplc="BEFA0468">
      <w:start w:val="1"/>
      <w:numFmt w:val="bullet"/>
      <w:pStyle w:val="AuflistungEbene2"/>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42575A8"/>
    <w:multiLevelType w:val="hybridMultilevel"/>
    <w:tmpl w:val="390C0B1A"/>
    <w:lvl w:ilvl="0" w:tplc="C74C30E6">
      <w:start w:val="1"/>
      <w:numFmt w:val="bullet"/>
      <w:lvlText w:val=""/>
      <w:lvlJc w:val="left"/>
      <w:pPr>
        <w:ind w:left="360" w:hanging="360"/>
      </w:pPr>
      <w:rPr>
        <w:rFonts w:ascii="Wingdings" w:hAnsi="Wingdings" w:hint="default"/>
        <w:color w:val="CC000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650DE0"/>
    <w:multiLevelType w:val="hybridMultilevel"/>
    <w:tmpl w:val="3948D534"/>
    <w:lvl w:ilvl="0" w:tplc="40FA2E22">
      <w:start w:val="1"/>
      <w:numFmt w:val="bullet"/>
      <w:pStyle w:val="AuflistungEbene1"/>
      <w:lvlText w:val=""/>
      <w:lvlJc w:val="left"/>
      <w:pPr>
        <w:ind w:left="36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1273D4"/>
    <w:multiLevelType w:val="multilevel"/>
    <w:tmpl w:val="1ACC54F0"/>
    <w:lvl w:ilvl="0">
      <w:start w:val="1"/>
      <w:numFmt w:val="none"/>
      <w:pStyle w:val="Tobedone"/>
      <w:suff w:val="space"/>
      <w:lvlText w:val="To do: "/>
      <w:lvlJc w:val="left"/>
      <w:pPr>
        <w:ind w:left="0" w:firstLine="2268"/>
      </w:pPr>
      <w:rPr>
        <w:rFonts w:hint="default"/>
        <w:color w:val="FF0000"/>
      </w:rPr>
    </w:lvl>
    <w:lvl w:ilvl="1">
      <w:start w:val="1"/>
      <w:numFmt w:val="lowerLetter"/>
      <w:lvlText w:val="%2)"/>
      <w:lvlJc w:val="left"/>
      <w:pPr>
        <w:tabs>
          <w:tab w:val="num" w:pos="2988"/>
        </w:tabs>
        <w:ind w:left="2988" w:hanging="360"/>
      </w:pPr>
      <w:rPr>
        <w:rFonts w:hint="default"/>
      </w:rPr>
    </w:lvl>
    <w:lvl w:ilvl="2">
      <w:start w:val="1"/>
      <w:numFmt w:val="lowerRoman"/>
      <w:lvlText w:val="%3)"/>
      <w:lvlJc w:val="left"/>
      <w:pPr>
        <w:tabs>
          <w:tab w:val="num" w:pos="3348"/>
        </w:tabs>
        <w:ind w:left="3348" w:hanging="360"/>
      </w:pPr>
      <w:rPr>
        <w:rFonts w:hint="default"/>
      </w:rPr>
    </w:lvl>
    <w:lvl w:ilvl="3">
      <w:start w:val="1"/>
      <w:numFmt w:val="decimal"/>
      <w:lvlText w:val="(%4)"/>
      <w:lvlJc w:val="left"/>
      <w:pPr>
        <w:tabs>
          <w:tab w:val="num" w:pos="3708"/>
        </w:tabs>
        <w:ind w:left="3708" w:hanging="360"/>
      </w:pPr>
      <w:rPr>
        <w:rFonts w:hint="default"/>
      </w:rPr>
    </w:lvl>
    <w:lvl w:ilvl="4">
      <w:start w:val="1"/>
      <w:numFmt w:val="lowerLetter"/>
      <w:lvlText w:val="(%5)"/>
      <w:lvlJc w:val="left"/>
      <w:pPr>
        <w:tabs>
          <w:tab w:val="num" w:pos="4068"/>
        </w:tabs>
        <w:ind w:left="4068" w:hanging="360"/>
      </w:pPr>
      <w:rPr>
        <w:rFonts w:hint="default"/>
      </w:rPr>
    </w:lvl>
    <w:lvl w:ilvl="5">
      <w:start w:val="1"/>
      <w:numFmt w:val="lowerRoman"/>
      <w:lvlText w:val="(%6)"/>
      <w:lvlJc w:val="left"/>
      <w:pPr>
        <w:tabs>
          <w:tab w:val="num" w:pos="4428"/>
        </w:tabs>
        <w:ind w:left="4428" w:hanging="360"/>
      </w:pPr>
      <w:rPr>
        <w:rFonts w:hint="default"/>
      </w:rPr>
    </w:lvl>
    <w:lvl w:ilvl="6">
      <w:start w:val="1"/>
      <w:numFmt w:val="decimal"/>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4">
    <w:nsid w:val="5B8547AF"/>
    <w:multiLevelType w:val="hybridMultilevel"/>
    <w:tmpl w:val="6A9AFE64"/>
    <w:lvl w:ilvl="0" w:tplc="10A0077E">
      <w:start w:val="1"/>
      <w:numFmt w:val="ordinal"/>
      <w:pStyle w:val="Aufzhlu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6AA50333"/>
    <w:multiLevelType w:val="hybridMultilevel"/>
    <w:tmpl w:val="0D1671CC"/>
    <w:lvl w:ilvl="0" w:tplc="FFD2E014">
      <w:start w:val="1"/>
      <w:numFmt w:val="bullet"/>
      <w:lvlText w:val=""/>
      <w:lvlJc w:val="left"/>
      <w:pPr>
        <w:ind w:left="6262" w:hanging="360"/>
      </w:pPr>
      <w:rPr>
        <w:rFonts w:ascii="Wingdings" w:hAnsi="Wingdings" w:hint="default"/>
      </w:rPr>
    </w:lvl>
    <w:lvl w:ilvl="1" w:tplc="04070003">
      <w:start w:val="1"/>
      <w:numFmt w:val="bullet"/>
      <w:lvlText w:val="o"/>
      <w:lvlJc w:val="left"/>
      <w:pPr>
        <w:ind w:left="6982" w:hanging="360"/>
      </w:pPr>
      <w:rPr>
        <w:rFonts w:ascii="Courier New" w:hAnsi="Courier New" w:cs="Courier New" w:hint="default"/>
      </w:rPr>
    </w:lvl>
    <w:lvl w:ilvl="2" w:tplc="04070005">
      <w:start w:val="1"/>
      <w:numFmt w:val="bullet"/>
      <w:lvlText w:val=""/>
      <w:lvlJc w:val="left"/>
      <w:pPr>
        <w:ind w:left="7702" w:hanging="360"/>
      </w:pPr>
      <w:rPr>
        <w:rFonts w:ascii="Wingdings" w:hAnsi="Wingdings" w:hint="default"/>
      </w:rPr>
    </w:lvl>
    <w:lvl w:ilvl="3" w:tplc="04070001" w:tentative="1">
      <w:start w:val="1"/>
      <w:numFmt w:val="bullet"/>
      <w:lvlText w:val=""/>
      <w:lvlJc w:val="left"/>
      <w:pPr>
        <w:ind w:left="8422" w:hanging="360"/>
      </w:pPr>
      <w:rPr>
        <w:rFonts w:ascii="Symbol" w:hAnsi="Symbol" w:hint="default"/>
      </w:rPr>
    </w:lvl>
    <w:lvl w:ilvl="4" w:tplc="04070003" w:tentative="1">
      <w:start w:val="1"/>
      <w:numFmt w:val="bullet"/>
      <w:lvlText w:val="o"/>
      <w:lvlJc w:val="left"/>
      <w:pPr>
        <w:ind w:left="9142" w:hanging="360"/>
      </w:pPr>
      <w:rPr>
        <w:rFonts w:ascii="Courier New" w:hAnsi="Courier New" w:cs="Courier New" w:hint="default"/>
      </w:rPr>
    </w:lvl>
    <w:lvl w:ilvl="5" w:tplc="04070005" w:tentative="1">
      <w:start w:val="1"/>
      <w:numFmt w:val="bullet"/>
      <w:lvlText w:val=""/>
      <w:lvlJc w:val="left"/>
      <w:pPr>
        <w:ind w:left="9862" w:hanging="360"/>
      </w:pPr>
      <w:rPr>
        <w:rFonts w:ascii="Wingdings" w:hAnsi="Wingdings" w:hint="default"/>
      </w:rPr>
    </w:lvl>
    <w:lvl w:ilvl="6" w:tplc="04070001" w:tentative="1">
      <w:start w:val="1"/>
      <w:numFmt w:val="bullet"/>
      <w:lvlText w:val=""/>
      <w:lvlJc w:val="left"/>
      <w:pPr>
        <w:ind w:left="10582" w:hanging="360"/>
      </w:pPr>
      <w:rPr>
        <w:rFonts w:ascii="Symbol" w:hAnsi="Symbol" w:hint="default"/>
      </w:rPr>
    </w:lvl>
    <w:lvl w:ilvl="7" w:tplc="04070003" w:tentative="1">
      <w:start w:val="1"/>
      <w:numFmt w:val="bullet"/>
      <w:lvlText w:val="o"/>
      <w:lvlJc w:val="left"/>
      <w:pPr>
        <w:ind w:left="11302" w:hanging="360"/>
      </w:pPr>
      <w:rPr>
        <w:rFonts w:ascii="Courier New" w:hAnsi="Courier New" w:cs="Courier New" w:hint="default"/>
      </w:rPr>
    </w:lvl>
    <w:lvl w:ilvl="8" w:tplc="04070005" w:tentative="1">
      <w:start w:val="1"/>
      <w:numFmt w:val="bullet"/>
      <w:lvlText w:val=""/>
      <w:lvlJc w:val="left"/>
      <w:pPr>
        <w:ind w:left="12022" w:hanging="360"/>
      </w:pPr>
      <w:rPr>
        <w:rFonts w:ascii="Wingdings" w:hAnsi="Wingdings" w:hint="default"/>
      </w:rPr>
    </w:lvl>
  </w:abstractNum>
  <w:abstractNum w:abstractNumId="16">
    <w:nsid w:val="7F1A6F63"/>
    <w:multiLevelType w:val="hybridMultilevel"/>
    <w:tmpl w:val="9E8866B8"/>
    <w:lvl w:ilvl="0" w:tplc="F82A16EA">
      <w:start w:val="1"/>
      <w:numFmt w:val="bullet"/>
      <w:pStyle w:val="TabelleAuflist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9"/>
  </w:num>
  <w:num w:numId="4">
    <w:abstractNumId w:val="16"/>
  </w:num>
  <w:num w:numId="5">
    <w:abstractNumId w:val="11"/>
  </w:num>
  <w:num w:numId="6">
    <w:abstractNumId w:val="10"/>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12"/>
  </w:num>
  <w:num w:numId="17">
    <w:abstractNumId w:val="10"/>
  </w:num>
  <w:num w:numId="1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1"/>
  <w:styleLockTheme/>
  <w:defaultTabStop w:val="709"/>
  <w:hyphenationZone w:val="425"/>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2A"/>
    <w:rsid w:val="000005D9"/>
    <w:rsid w:val="00005459"/>
    <w:rsid w:val="00010165"/>
    <w:rsid w:val="00013D23"/>
    <w:rsid w:val="000339AD"/>
    <w:rsid w:val="000357C9"/>
    <w:rsid w:val="0004627D"/>
    <w:rsid w:val="00053ED1"/>
    <w:rsid w:val="00060BBD"/>
    <w:rsid w:val="00061C9B"/>
    <w:rsid w:val="0006514F"/>
    <w:rsid w:val="0007036C"/>
    <w:rsid w:val="00073BE9"/>
    <w:rsid w:val="00080124"/>
    <w:rsid w:val="000B0531"/>
    <w:rsid w:val="000D0B26"/>
    <w:rsid w:val="000D7315"/>
    <w:rsid w:val="000F2C25"/>
    <w:rsid w:val="00100ACF"/>
    <w:rsid w:val="0010751F"/>
    <w:rsid w:val="00111B14"/>
    <w:rsid w:val="00115DA9"/>
    <w:rsid w:val="0011692F"/>
    <w:rsid w:val="00134DAE"/>
    <w:rsid w:val="00142EC8"/>
    <w:rsid w:val="0014393B"/>
    <w:rsid w:val="00143A1F"/>
    <w:rsid w:val="00146F55"/>
    <w:rsid w:val="00164AF2"/>
    <w:rsid w:val="00172148"/>
    <w:rsid w:val="0018442C"/>
    <w:rsid w:val="00184C70"/>
    <w:rsid w:val="00194C07"/>
    <w:rsid w:val="001974F0"/>
    <w:rsid w:val="001A6AF4"/>
    <w:rsid w:val="001B69E7"/>
    <w:rsid w:val="001C7E29"/>
    <w:rsid w:val="001F3747"/>
    <w:rsid w:val="00203CFB"/>
    <w:rsid w:val="00214D6D"/>
    <w:rsid w:val="002226FD"/>
    <w:rsid w:val="00227999"/>
    <w:rsid w:val="002328D0"/>
    <w:rsid w:val="00236AF7"/>
    <w:rsid w:val="0023779D"/>
    <w:rsid w:val="00253F21"/>
    <w:rsid w:val="00255F8A"/>
    <w:rsid w:val="00261CAE"/>
    <w:rsid w:val="00262480"/>
    <w:rsid w:val="002648E9"/>
    <w:rsid w:val="00266950"/>
    <w:rsid w:val="002742AE"/>
    <w:rsid w:val="002751C0"/>
    <w:rsid w:val="00280B51"/>
    <w:rsid w:val="0028338C"/>
    <w:rsid w:val="002A3040"/>
    <w:rsid w:val="002C253E"/>
    <w:rsid w:val="002C4449"/>
    <w:rsid w:val="002C63C1"/>
    <w:rsid w:val="002C7172"/>
    <w:rsid w:val="002E312D"/>
    <w:rsid w:val="002F1968"/>
    <w:rsid w:val="002F377B"/>
    <w:rsid w:val="002F3C0C"/>
    <w:rsid w:val="002F4110"/>
    <w:rsid w:val="002F6E54"/>
    <w:rsid w:val="003114FC"/>
    <w:rsid w:val="00324EB7"/>
    <w:rsid w:val="00336C97"/>
    <w:rsid w:val="00352A27"/>
    <w:rsid w:val="00356204"/>
    <w:rsid w:val="00371607"/>
    <w:rsid w:val="0037241C"/>
    <w:rsid w:val="00381EF3"/>
    <w:rsid w:val="00385E36"/>
    <w:rsid w:val="003A2863"/>
    <w:rsid w:val="003A551E"/>
    <w:rsid w:val="003A7F67"/>
    <w:rsid w:val="003B210A"/>
    <w:rsid w:val="003C2507"/>
    <w:rsid w:val="003C59E8"/>
    <w:rsid w:val="003E7F35"/>
    <w:rsid w:val="003F4798"/>
    <w:rsid w:val="003F4C27"/>
    <w:rsid w:val="00411C64"/>
    <w:rsid w:val="00415197"/>
    <w:rsid w:val="00417582"/>
    <w:rsid w:val="00417C86"/>
    <w:rsid w:val="00420CBD"/>
    <w:rsid w:val="004300F8"/>
    <w:rsid w:val="0043282A"/>
    <w:rsid w:val="0043713C"/>
    <w:rsid w:val="004463DA"/>
    <w:rsid w:val="00447EE0"/>
    <w:rsid w:val="00457A4F"/>
    <w:rsid w:val="00461A1B"/>
    <w:rsid w:val="00482548"/>
    <w:rsid w:val="00483468"/>
    <w:rsid w:val="00491F8B"/>
    <w:rsid w:val="004A24D1"/>
    <w:rsid w:val="004C19C2"/>
    <w:rsid w:val="004C1C5B"/>
    <w:rsid w:val="004C2939"/>
    <w:rsid w:val="004C3CF4"/>
    <w:rsid w:val="004E1B17"/>
    <w:rsid w:val="004F305F"/>
    <w:rsid w:val="004F4F7E"/>
    <w:rsid w:val="00510F2E"/>
    <w:rsid w:val="0052188E"/>
    <w:rsid w:val="0052399A"/>
    <w:rsid w:val="005276D6"/>
    <w:rsid w:val="0053061F"/>
    <w:rsid w:val="00535ECF"/>
    <w:rsid w:val="005446A6"/>
    <w:rsid w:val="00571955"/>
    <w:rsid w:val="005768A2"/>
    <w:rsid w:val="00586678"/>
    <w:rsid w:val="0059310F"/>
    <w:rsid w:val="005A42F6"/>
    <w:rsid w:val="005B1C2A"/>
    <w:rsid w:val="005C220A"/>
    <w:rsid w:val="005C4B9A"/>
    <w:rsid w:val="005E1BA9"/>
    <w:rsid w:val="00604A37"/>
    <w:rsid w:val="0061018D"/>
    <w:rsid w:val="00611592"/>
    <w:rsid w:val="00633B11"/>
    <w:rsid w:val="00633F96"/>
    <w:rsid w:val="00641A30"/>
    <w:rsid w:val="00645014"/>
    <w:rsid w:val="00654E81"/>
    <w:rsid w:val="00655171"/>
    <w:rsid w:val="0065562E"/>
    <w:rsid w:val="00671B0F"/>
    <w:rsid w:val="00687048"/>
    <w:rsid w:val="00691465"/>
    <w:rsid w:val="006A16D5"/>
    <w:rsid w:val="006A66F5"/>
    <w:rsid w:val="006B1793"/>
    <w:rsid w:val="006C17E1"/>
    <w:rsid w:val="006D6B23"/>
    <w:rsid w:val="006F043A"/>
    <w:rsid w:val="006F1276"/>
    <w:rsid w:val="0073087E"/>
    <w:rsid w:val="00745725"/>
    <w:rsid w:val="00746075"/>
    <w:rsid w:val="00746D08"/>
    <w:rsid w:val="00756171"/>
    <w:rsid w:val="00770035"/>
    <w:rsid w:val="007822CE"/>
    <w:rsid w:val="007A58BC"/>
    <w:rsid w:val="007A7FD9"/>
    <w:rsid w:val="007B312C"/>
    <w:rsid w:val="007B3145"/>
    <w:rsid w:val="007D7BD7"/>
    <w:rsid w:val="007F7F1D"/>
    <w:rsid w:val="00802F27"/>
    <w:rsid w:val="008158FF"/>
    <w:rsid w:val="00816C4E"/>
    <w:rsid w:val="008348B8"/>
    <w:rsid w:val="00845E89"/>
    <w:rsid w:val="00850BE5"/>
    <w:rsid w:val="00861FD7"/>
    <w:rsid w:val="00863198"/>
    <w:rsid w:val="00876D62"/>
    <w:rsid w:val="00882272"/>
    <w:rsid w:val="00893110"/>
    <w:rsid w:val="008A0D48"/>
    <w:rsid w:val="008B01E5"/>
    <w:rsid w:val="008B01EE"/>
    <w:rsid w:val="008B066B"/>
    <w:rsid w:val="008B790D"/>
    <w:rsid w:val="008C6980"/>
    <w:rsid w:val="008D0ADE"/>
    <w:rsid w:val="008D34BC"/>
    <w:rsid w:val="008E4444"/>
    <w:rsid w:val="008E59CB"/>
    <w:rsid w:val="009116AC"/>
    <w:rsid w:val="00913FB3"/>
    <w:rsid w:val="0093310D"/>
    <w:rsid w:val="00943043"/>
    <w:rsid w:val="00943F03"/>
    <w:rsid w:val="0094492D"/>
    <w:rsid w:val="009466D2"/>
    <w:rsid w:val="009479D1"/>
    <w:rsid w:val="00951BB1"/>
    <w:rsid w:val="00952415"/>
    <w:rsid w:val="009625F8"/>
    <w:rsid w:val="00985052"/>
    <w:rsid w:val="009C636E"/>
    <w:rsid w:val="009E47F0"/>
    <w:rsid w:val="009E4D4B"/>
    <w:rsid w:val="009E6E80"/>
    <w:rsid w:val="009F0918"/>
    <w:rsid w:val="00A1259B"/>
    <w:rsid w:val="00A2164C"/>
    <w:rsid w:val="00A27B21"/>
    <w:rsid w:val="00A54171"/>
    <w:rsid w:val="00A604BC"/>
    <w:rsid w:val="00A61A98"/>
    <w:rsid w:val="00A71C28"/>
    <w:rsid w:val="00A921C5"/>
    <w:rsid w:val="00A92E16"/>
    <w:rsid w:val="00A938B5"/>
    <w:rsid w:val="00AA3A0F"/>
    <w:rsid w:val="00AB6E3A"/>
    <w:rsid w:val="00AC1EAD"/>
    <w:rsid w:val="00AC3861"/>
    <w:rsid w:val="00AE4EEF"/>
    <w:rsid w:val="00AF04E0"/>
    <w:rsid w:val="00B02A6C"/>
    <w:rsid w:val="00B06C0B"/>
    <w:rsid w:val="00B10D39"/>
    <w:rsid w:val="00B13869"/>
    <w:rsid w:val="00B150A5"/>
    <w:rsid w:val="00B16432"/>
    <w:rsid w:val="00B44E54"/>
    <w:rsid w:val="00B478AB"/>
    <w:rsid w:val="00B5395E"/>
    <w:rsid w:val="00B56506"/>
    <w:rsid w:val="00B60E46"/>
    <w:rsid w:val="00B660F5"/>
    <w:rsid w:val="00B66486"/>
    <w:rsid w:val="00B80528"/>
    <w:rsid w:val="00B80627"/>
    <w:rsid w:val="00B82B84"/>
    <w:rsid w:val="00B84D25"/>
    <w:rsid w:val="00B93AA9"/>
    <w:rsid w:val="00BD37DD"/>
    <w:rsid w:val="00BE2CBB"/>
    <w:rsid w:val="00BE6AC0"/>
    <w:rsid w:val="00BF1C92"/>
    <w:rsid w:val="00BF245C"/>
    <w:rsid w:val="00BF4AFA"/>
    <w:rsid w:val="00C018B4"/>
    <w:rsid w:val="00C05780"/>
    <w:rsid w:val="00C11A10"/>
    <w:rsid w:val="00C12F86"/>
    <w:rsid w:val="00C2149D"/>
    <w:rsid w:val="00C42618"/>
    <w:rsid w:val="00C43CDC"/>
    <w:rsid w:val="00C504E9"/>
    <w:rsid w:val="00C520D0"/>
    <w:rsid w:val="00C57199"/>
    <w:rsid w:val="00C6436F"/>
    <w:rsid w:val="00C65878"/>
    <w:rsid w:val="00C70CB5"/>
    <w:rsid w:val="00C71E39"/>
    <w:rsid w:val="00C750E9"/>
    <w:rsid w:val="00C82D59"/>
    <w:rsid w:val="00C86615"/>
    <w:rsid w:val="00CA285A"/>
    <w:rsid w:val="00CA3B73"/>
    <w:rsid w:val="00CA5CD9"/>
    <w:rsid w:val="00CC4808"/>
    <w:rsid w:val="00CD1C82"/>
    <w:rsid w:val="00CD2163"/>
    <w:rsid w:val="00CD403D"/>
    <w:rsid w:val="00CD6798"/>
    <w:rsid w:val="00CE36EF"/>
    <w:rsid w:val="00CF0882"/>
    <w:rsid w:val="00CF2D2E"/>
    <w:rsid w:val="00CF7631"/>
    <w:rsid w:val="00D023BD"/>
    <w:rsid w:val="00D04619"/>
    <w:rsid w:val="00D203EC"/>
    <w:rsid w:val="00D231F1"/>
    <w:rsid w:val="00D27882"/>
    <w:rsid w:val="00D33EC8"/>
    <w:rsid w:val="00D40862"/>
    <w:rsid w:val="00D45861"/>
    <w:rsid w:val="00D516B4"/>
    <w:rsid w:val="00D71A05"/>
    <w:rsid w:val="00D71E33"/>
    <w:rsid w:val="00D904DD"/>
    <w:rsid w:val="00D95E7E"/>
    <w:rsid w:val="00D97C5D"/>
    <w:rsid w:val="00DA0364"/>
    <w:rsid w:val="00DA1824"/>
    <w:rsid w:val="00DC4A33"/>
    <w:rsid w:val="00DD24F9"/>
    <w:rsid w:val="00DE67CA"/>
    <w:rsid w:val="00DF3D4F"/>
    <w:rsid w:val="00E03420"/>
    <w:rsid w:val="00E12B76"/>
    <w:rsid w:val="00E2286C"/>
    <w:rsid w:val="00E27936"/>
    <w:rsid w:val="00E32B02"/>
    <w:rsid w:val="00E33B54"/>
    <w:rsid w:val="00E414DC"/>
    <w:rsid w:val="00E4231F"/>
    <w:rsid w:val="00E5216D"/>
    <w:rsid w:val="00E53E9C"/>
    <w:rsid w:val="00E612BB"/>
    <w:rsid w:val="00E64DC8"/>
    <w:rsid w:val="00E75093"/>
    <w:rsid w:val="00E808D3"/>
    <w:rsid w:val="00E91B92"/>
    <w:rsid w:val="00EA0697"/>
    <w:rsid w:val="00EA4133"/>
    <w:rsid w:val="00EB1647"/>
    <w:rsid w:val="00EB741F"/>
    <w:rsid w:val="00EC3615"/>
    <w:rsid w:val="00EC48D1"/>
    <w:rsid w:val="00EC78FB"/>
    <w:rsid w:val="00EF665D"/>
    <w:rsid w:val="00F02D56"/>
    <w:rsid w:val="00F20B98"/>
    <w:rsid w:val="00F261A0"/>
    <w:rsid w:val="00F32486"/>
    <w:rsid w:val="00F41BA9"/>
    <w:rsid w:val="00F433CC"/>
    <w:rsid w:val="00F61C40"/>
    <w:rsid w:val="00F65221"/>
    <w:rsid w:val="00F65626"/>
    <w:rsid w:val="00F8145C"/>
    <w:rsid w:val="00F90F35"/>
    <w:rsid w:val="00F93096"/>
    <w:rsid w:val="00FC1D6B"/>
    <w:rsid w:val="00FC4905"/>
    <w:rsid w:val="00FE2F87"/>
    <w:rsid w:val="00FE3C1C"/>
    <w:rsid w:val="00FE6E4A"/>
    <w:rsid w:val="00FF3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C8565"/>
  <w15:docId w15:val="{9E78B552-BB19-48CF-86A3-988DDB79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1"/>
        <w:szCs w:val="21"/>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5B1C2A"/>
    <w:pPr>
      <w:spacing w:after="160" w:line="259" w:lineRule="auto"/>
    </w:pPr>
    <w:rPr>
      <w:rFonts w:asciiTheme="minorHAnsi" w:eastAsiaTheme="minorHAnsi" w:hAnsiTheme="minorHAnsi" w:cstheme="minorBidi"/>
      <w:sz w:val="22"/>
      <w:szCs w:val="22"/>
      <w:lang w:eastAsia="en-US"/>
    </w:rPr>
  </w:style>
  <w:style w:type="paragraph" w:styleId="berschrift1">
    <w:name w:val="heading 1"/>
    <w:next w:val="Standard"/>
    <w:link w:val="berschrift1Zchn"/>
    <w:qFormat/>
    <w:rsid w:val="004A24D1"/>
    <w:pPr>
      <w:keepNext/>
      <w:numPr>
        <w:numId w:val="3"/>
      </w:numPr>
      <w:tabs>
        <w:tab w:val="clear" w:pos="360"/>
        <w:tab w:val="left" w:pos="907"/>
      </w:tabs>
      <w:spacing w:before="600" w:after="240"/>
      <w:ind w:left="907" w:hanging="907"/>
      <w:outlineLvl w:val="0"/>
    </w:pPr>
    <w:rPr>
      <w:rFonts w:eastAsia="Times New Roman"/>
      <w:color w:val="CC0000"/>
      <w:sz w:val="32"/>
      <w:szCs w:val="32"/>
    </w:rPr>
  </w:style>
  <w:style w:type="paragraph" w:styleId="berschrift2">
    <w:name w:val="heading 2"/>
    <w:basedOn w:val="berschrift1"/>
    <w:next w:val="Standard"/>
    <w:link w:val="berschrift2Zchn"/>
    <w:qFormat/>
    <w:rsid w:val="004C19C2"/>
    <w:pPr>
      <w:numPr>
        <w:ilvl w:val="1"/>
      </w:numPr>
      <w:tabs>
        <w:tab w:val="clear" w:pos="0"/>
      </w:tabs>
      <w:spacing w:before="360"/>
      <w:ind w:left="907" w:hanging="907"/>
      <w:outlineLvl w:val="1"/>
    </w:pPr>
    <w:rPr>
      <w:sz w:val="22"/>
      <w:szCs w:val="22"/>
    </w:rPr>
  </w:style>
  <w:style w:type="paragraph" w:styleId="berschrift3">
    <w:name w:val="heading 3"/>
    <w:basedOn w:val="berschrift2"/>
    <w:next w:val="Standard"/>
    <w:link w:val="berschrift3Zchn"/>
    <w:qFormat/>
    <w:rsid w:val="002C253E"/>
    <w:pPr>
      <w:numPr>
        <w:ilvl w:val="2"/>
      </w:numPr>
      <w:tabs>
        <w:tab w:val="clear" w:pos="0"/>
      </w:tabs>
      <w:spacing w:before="240" w:after="120"/>
      <w:ind w:left="907" w:hanging="907"/>
      <w:outlineLvl w:val="2"/>
    </w:pPr>
  </w:style>
  <w:style w:type="paragraph" w:styleId="berschrift4">
    <w:name w:val="heading 4"/>
    <w:basedOn w:val="berschrift3"/>
    <w:next w:val="Standard"/>
    <w:link w:val="berschrift4Zchn"/>
    <w:qFormat/>
    <w:rsid w:val="000005D9"/>
    <w:pPr>
      <w:numPr>
        <w:ilvl w:val="3"/>
      </w:numPr>
      <w:outlineLvl w:val="3"/>
    </w:pPr>
  </w:style>
  <w:style w:type="paragraph" w:styleId="berschrift5">
    <w:name w:val="heading 5"/>
    <w:basedOn w:val="berschrift4"/>
    <w:next w:val="Standard"/>
    <w:link w:val="berschrift5Zchn"/>
    <w:qFormat/>
    <w:rsid w:val="00B80528"/>
    <w:pPr>
      <w:numPr>
        <w:ilvl w:val="4"/>
      </w:numPr>
      <w:tabs>
        <w:tab w:val="clear" w:pos="0"/>
        <w:tab w:val="clear" w:pos="907"/>
        <w:tab w:val="left" w:pos="1247"/>
      </w:tabs>
      <w:ind w:left="1247" w:hanging="1247"/>
      <w:outlineLvl w:val="4"/>
    </w:pPr>
    <w:rPr>
      <w:sz w:val="21"/>
    </w:rPr>
  </w:style>
  <w:style w:type="paragraph" w:styleId="berschrift6">
    <w:name w:val="heading 6"/>
    <w:basedOn w:val="berschrift5"/>
    <w:next w:val="Standard"/>
    <w:link w:val="berschrift6Zchn"/>
    <w:qFormat/>
    <w:rsid w:val="00B80528"/>
    <w:pPr>
      <w:numPr>
        <w:ilvl w:val="5"/>
      </w:numPr>
      <w:tabs>
        <w:tab w:val="clear" w:pos="0"/>
      </w:tabs>
      <w:ind w:left="1247" w:hanging="1247"/>
      <w:outlineLvl w:val="5"/>
    </w:pPr>
  </w:style>
  <w:style w:type="paragraph" w:styleId="berschrift7">
    <w:name w:val="heading 7"/>
    <w:basedOn w:val="Standard"/>
    <w:next w:val="Standard"/>
    <w:link w:val="berschrift7Zchn"/>
    <w:uiPriority w:val="9"/>
    <w:semiHidden/>
    <w:unhideWhenUsed/>
    <w:qFormat/>
    <w:rsid w:val="002328D0"/>
    <w:pPr>
      <w:spacing w:after="60"/>
      <w:outlineLvl w:val="6"/>
    </w:pPr>
    <w:rPr>
      <w:sz w:val="24"/>
      <w:szCs w:val="24"/>
    </w:rPr>
  </w:style>
  <w:style w:type="paragraph" w:styleId="berschrift8">
    <w:name w:val="heading 8"/>
    <w:basedOn w:val="Standard"/>
    <w:next w:val="Standard"/>
    <w:link w:val="berschrift8Zchn"/>
    <w:uiPriority w:val="9"/>
    <w:semiHidden/>
    <w:unhideWhenUsed/>
    <w:qFormat/>
    <w:rsid w:val="002328D0"/>
    <w:pPr>
      <w:keepNext/>
      <w:keepLines/>
      <w:spacing w:before="200" w:after="0"/>
      <w:outlineLvl w:val="7"/>
    </w:pPr>
    <w:rPr>
      <w:rFonts w:eastAsiaTheme="majorEastAsia"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2328D0"/>
    <w:pPr>
      <w:keepNext/>
      <w:keepLines/>
      <w:spacing w:before="200" w:after="0"/>
      <w:outlineLvl w:val="8"/>
    </w:pPr>
    <w:rPr>
      <w:rFonts w:eastAsiaTheme="majorEastAsia" w:cstheme="majorBid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Verzeichnis3"/>
    <w:next w:val="Standard"/>
    <w:uiPriority w:val="99"/>
    <w:qFormat/>
    <w:rsid w:val="00F02D56"/>
  </w:style>
  <w:style w:type="paragraph" w:customStyle="1" w:styleId="AuflistungEbene1">
    <w:name w:val="Auflistung Ebene 1"/>
    <w:basedOn w:val="Listenabsatz"/>
    <w:rsid w:val="00F02D56"/>
    <w:pPr>
      <w:numPr>
        <w:numId w:val="16"/>
      </w:numPr>
    </w:pPr>
  </w:style>
  <w:style w:type="paragraph" w:styleId="Listenabsatz">
    <w:name w:val="List Paragraph"/>
    <w:basedOn w:val="Standard"/>
    <w:uiPriority w:val="34"/>
    <w:qFormat/>
    <w:rsid w:val="00D95E7E"/>
    <w:pPr>
      <w:ind w:left="720"/>
      <w:contextualSpacing/>
    </w:pPr>
  </w:style>
  <w:style w:type="paragraph" w:styleId="StandardWeb">
    <w:name w:val="Normal (Web)"/>
    <w:basedOn w:val="Standard"/>
    <w:uiPriority w:val="99"/>
    <w:semiHidden/>
    <w:unhideWhenUsed/>
    <w:rsid w:val="001A6AF4"/>
    <w:rPr>
      <w:rFonts w:ascii="Times New Roman" w:hAnsi="Times New Roman"/>
      <w:sz w:val="24"/>
      <w:szCs w:val="24"/>
    </w:rPr>
  </w:style>
  <w:style w:type="paragraph" w:styleId="Beschriftung">
    <w:name w:val="caption"/>
    <w:next w:val="Standard"/>
    <w:qFormat/>
    <w:rsid w:val="00F02D56"/>
    <w:pPr>
      <w:spacing w:before="60" w:after="60"/>
    </w:pPr>
    <w:rPr>
      <w:rFonts w:eastAsia="Times New Roman"/>
      <w:bCs/>
      <w:i/>
      <w:sz w:val="18"/>
    </w:rPr>
  </w:style>
  <w:style w:type="paragraph" w:customStyle="1" w:styleId="AuflistungEbene2">
    <w:name w:val="Auflistung Ebene 2"/>
    <w:basedOn w:val="Listenabsatz"/>
    <w:rsid w:val="00F02D56"/>
    <w:pPr>
      <w:numPr>
        <w:numId w:val="17"/>
      </w:numPr>
    </w:pPr>
  </w:style>
  <w:style w:type="paragraph" w:styleId="Funotentext">
    <w:name w:val="footnote text"/>
    <w:basedOn w:val="Standard"/>
    <w:next w:val="Standard"/>
    <w:link w:val="FunotentextZchn"/>
    <w:rsid w:val="00E808D3"/>
    <w:pPr>
      <w:spacing w:after="0"/>
    </w:pPr>
    <w:rPr>
      <w:i/>
      <w:sz w:val="18"/>
    </w:rPr>
  </w:style>
  <w:style w:type="character" w:customStyle="1" w:styleId="FunotentextZchn">
    <w:name w:val="Fußnotentext Zchn"/>
    <w:basedOn w:val="Absatz-Standardschriftart"/>
    <w:link w:val="Funotentext"/>
    <w:rsid w:val="00E808D3"/>
    <w:rPr>
      <w:rFonts w:ascii="Arial" w:eastAsia="Times New Roman" w:hAnsi="Arial"/>
      <w:i/>
      <w:sz w:val="18"/>
    </w:rPr>
  </w:style>
  <w:style w:type="character" w:styleId="Funotenzeichen">
    <w:name w:val="footnote reference"/>
    <w:basedOn w:val="Absatz-Standardschriftart"/>
    <w:rsid w:val="0061018D"/>
    <w:rPr>
      <w:rFonts w:ascii="Arial" w:hAnsi="Arial"/>
      <w:b w:val="0"/>
      <w:i w:val="0"/>
      <w:color w:val="auto"/>
      <w:sz w:val="21"/>
      <w:vertAlign w:val="superscript"/>
    </w:rPr>
  </w:style>
  <w:style w:type="character" w:styleId="Hyperlink">
    <w:name w:val="Hyperlink"/>
    <w:basedOn w:val="Absatz-Standardschriftart"/>
    <w:uiPriority w:val="99"/>
    <w:unhideWhenUsed/>
    <w:rsid w:val="000D0B26"/>
    <w:rPr>
      <w:rFonts w:ascii="Arial" w:hAnsi="Arial"/>
      <w:color w:val="CC0000"/>
      <w:sz w:val="21"/>
      <w:u w:val="single"/>
    </w:rPr>
  </w:style>
  <w:style w:type="character" w:styleId="SchwacheHervorhebung">
    <w:name w:val="Subtle Emphasis"/>
    <w:basedOn w:val="Absatz-Standardschriftart"/>
    <w:uiPriority w:val="19"/>
    <w:rsid w:val="00586678"/>
    <w:rPr>
      <w:i/>
      <w:iCs/>
      <w:color w:val="808080" w:themeColor="text1" w:themeTint="7F"/>
    </w:rPr>
  </w:style>
  <w:style w:type="paragraph" w:styleId="Kopfzeile">
    <w:name w:val="header"/>
    <w:link w:val="KopfzeileZchn"/>
    <w:rsid w:val="003A7F67"/>
    <w:pPr>
      <w:spacing w:before="40"/>
      <w:jc w:val="right"/>
    </w:pPr>
    <w:rPr>
      <w:rFonts w:eastAsia="Times New Roman"/>
      <w:szCs w:val="22"/>
    </w:rPr>
  </w:style>
  <w:style w:type="character" w:customStyle="1" w:styleId="KopfzeileZchn">
    <w:name w:val="Kopfzeile Zchn"/>
    <w:basedOn w:val="Absatz-Standardschriftart"/>
    <w:link w:val="Kopfzeile"/>
    <w:rsid w:val="003A7F67"/>
    <w:rPr>
      <w:rFonts w:ascii="Arial" w:eastAsia="Times New Roman" w:hAnsi="Arial"/>
      <w:sz w:val="21"/>
      <w:szCs w:val="22"/>
      <w:lang w:val="de-DE" w:eastAsia="de-DE" w:bidi="ar-SA"/>
    </w:rPr>
  </w:style>
  <w:style w:type="paragraph" w:customStyle="1" w:styleId="TabelleFlietext">
    <w:name w:val="Tabelle Fließtext"/>
    <w:qFormat/>
    <w:rsid w:val="0061018D"/>
    <w:pPr>
      <w:spacing w:before="40" w:after="40"/>
    </w:pPr>
    <w:rPr>
      <w:rFonts w:eastAsia="Times New Roman"/>
    </w:rPr>
  </w:style>
  <w:style w:type="paragraph" w:customStyle="1" w:styleId="Tobedone">
    <w:name w:val="To be done"/>
    <w:basedOn w:val="Standard"/>
    <w:next w:val="Standard"/>
    <w:qFormat/>
    <w:rsid w:val="00A2164C"/>
    <w:pPr>
      <w:numPr>
        <w:numId w:val="2"/>
      </w:numPr>
      <w:spacing w:after="0"/>
      <w:ind w:left="907" w:firstLine="0"/>
    </w:pPr>
    <w:rPr>
      <w:color w:val="CC0000"/>
      <w:szCs w:val="24"/>
    </w:rPr>
  </w:style>
  <w:style w:type="character" w:customStyle="1" w:styleId="berschrift1Zchn">
    <w:name w:val="Überschrift 1 Zchn"/>
    <w:basedOn w:val="Absatz-Standardschriftart"/>
    <w:link w:val="berschrift1"/>
    <w:rsid w:val="004A24D1"/>
    <w:rPr>
      <w:rFonts w:ascii="Arial" w:eastAsia="Times New Roman" w:hAnsi="Arial"/>
      <w:color w:val="CC0000"/>
      <w:sz w:val="32"/>
      <w:szCs w:val="32"/>
    </w:rPr>
  </w:style>
  <w:style w:type="character" w:customStyle="1" w:styleId="berschrift2ohneZahlZchn">
    <w:name w:val="Überschrift 2 ohne Zahl Zchn"/>
    <w:basedOn w:val="berschrift2Zchn"/>
    <w:link w:val="berschrift2ohneZahl"/>
    <w:rsid w:val="00D95E7E"/>
    <w:rPr>
      <w:rFonts w:ascii="Arial" w:eastAsia="Times New Roman" w:hAnsi="Arial"/>
      <w:b w:val="0"/>
      <w:i w:val="0"/>
      <w:caps w:val="0"/>
      <w:color w:val="CC0000"/>
      <w:sz w:val="22"/>
      <w:szCs w:val="22"/>
    </w:rPr>
  </w:style>
  <w:style w:type="character" w:customStyle="1" w:styleId="berschrift2Zchn">
    <w:name w:val="Überschrift 2 Zchn"/>
    <w:basedOn w:val="Absatz-Standardschriftart"/>
    <w:link w:val="berschrift2"/>
    <w:rsid w:val="004C19C2"/>
    <w:rPr>
      <w:rFonts w:ascii="Arial" w:eastAsia="Times New Roman" w:hAnsi="Arial"/>
      <w:color w:val="CC0000"/>
      <w:sz w:val="22"/>
      <w:szCs w:val="22"/>
    </w:rPr>
  </w:style>
  <w:style w:type="paragraph" w:customStyle="1" w:styleId="berschrift2ohneZahl">
    <w:name w:val="Überschrift 2 ohne Zahl"/>
    <w:basedOn w:val="berschrift2"/>
    <w:next w:val="Standard"/>
    <w:link w:val="berschrift2ohneZahlZchn"/>
    <w:qFormat/>
    <w:rsid w:val="00D95E7E"/>
    <w:pPr>
      <w:numPr>
        <w:ilvl w:val="0"/>
        <w:numId w:val="0"/>
      </w:numPr>
      <w:outlineLvl w:val="9"/>
    </w:pPr>
  </w:style>
  <w:style w:type="character" w:customStyle="1" w:styleId="berschrift3Zchn">
    <w:name w:val="Überschrift 3 Zchn"/>
    <w:basedOn w:val="Absatz-Standardschriftart"/>
    <w:link w:val="berschrift3"/>
    <w:rsid w:val="002C253E"/>
    <w:rPr>
      <w:rFonts w:ascii="Arial" w:eastAsia="Times New Roman" w:hAnsi="Arial"/>
      <w:color w:val="CC0000"/>
      <w:sz w:val="22"/>
      <w:szCs w:val="22"/>
    </w:rPr>
  </w:style>
  <w:style w:type="paragraph" w:customStyle="1" w:styleId="berschrift3ohneZahl">
    <w:name w:val="Überschrift 3 ohne Zahl"/>
    <w:basedOn w:val="berschrift3"/>
    <w:next w:val="Standard"/>
    <w:link w:val="berschrift3ohneZahlZchn"/>
    <w:qFormat/>
    <w:rsid w:val="00F261A0"/>
    <w:pPr>
      <w:numPr>
        <w:ilvl w:val="0"/>
        <w:numId w:val="0"/>
      </w:numPr>
      <w:outlineLvl w:val="9"/>
    </w:pPr>
  </w:style>
  <w:style w:type="character" w:customStyle="1" w:styleId="berschrift4Zchn">
    <w:name w:val="Überschrift 4 Zchn"/>
    <w:basedOn w:val="Absatz-Standardschriftart"/>
    <w:link w:val="berschrift4"/>
    <w:rsid w:val="000005D9"/>
    <w:rPr>
      <w:rFonts w:ascii="Arial" w:eastAsia="Times New Roman" w:hAnsi="Arial"/>
      <w:color w:val="CC0000"/>
      <w:sz w:val="22"/>
      <w:szCs w:val="22"/>
    </w:rPr>
  </w:style>
  <w:style w:type="character" w:customStyle="1" w:styleId="berschrift5Zchn">
    <w:name w:val="Überschrift 5 Zchn"/>
    <w:basedOn w:val="Absatz-Standardschriftart"/>
    <w:link w:val="berschrift5"/>
    <w:rsid w:val="00B80528"/>
    <w:rPr>
      <w:rFonts w:ascii="Arial" w:eastAsia="Times New Roman" w:hAnsi="Arial"/>
      <w:color w:val="CC0000"/>
      <w:sz w:val="21"/>
      <w:szCs w:val="22"/>
    </w:rPr>
  </w:style>
  <w:style w:type="character" w:customStyle="1" w:styleId="berschrift6Zchn">
    <w:name w:val="Überschrift 6 Zchn"/>
    <w:basedOn w:val="Absatz-Standardschriftart"/>
    <w:link w:val="berschrift6"/>
    <w:rsid w:val="00B80528"/>
    <w:rPr>
      <w:rFonts w:ascii="Arial" w:eastAsia="Times New Roman" w:hAnsi="Arial"/>
      <w:color w:val="CC0000"/>
      <w:sz w:val="21"/>
      <w:szCs w:val="22"/>
    </w:rPr>
  </w:style>
  <w:style w:type="paragraph" w:styleId="Verzeichnis1">
    <w:name w:val="toc 1"/>
    <w:uiPriority w:val="39"/>
    <w:rsid w:val="00262480"/>
    <w:pPr>
      <w:tabs>
        <w:tab w:val="left" w:pos="907"/>
        <w:tab w:val="right" w:leader="dot" w:pos="9356"/>
      </w:tabs>
      <w:spacing w:before="80"/>
      <w:ind w:left="907" w:hanging="907"/>
    </w:pPr>
    <w:rPr>
      <w:rFonts w:eastAsia="Times New Roman"/>
      <w:szCs w:val="22"/>
    </w:rPr>
  </w:style>
  <w:style w:type="paragraph" w:styleId="Verzeichnis2">
    <w:name w:val="toc 2"/>
    <w:uiPriority w:val="39"/>
    <w:rsid w:val="009C636E"/>
    <w:pPr>
      <w:tabs>
        <w:tab w:val="left" w:pos="907"/>
        <w:tab w:val="right" w:leader="dot" w:pos="9356"/>
      </w:tabs>
      <w:ind w:left="907" w:hanging="907"/>
    </w:pPr>
    <w:rPr>
      <w:rFonts w:eastAsia="Times New Roman"/>
      <w:szCs w:val="22"/>
    </w:rPr>
  </w:style>
  <w:style w:type="paragraph" w:styleId="Verzeichnis3">
    <w:name w:val="toc 3"/>
    <w:uiPriority w:val="39"/>
    <w:rsid w:val="00AF04E0"/>
    <w:pPr>
      <w:tabs>
        <w:tab w:val="left" w:pos="907"/>
        <w:tab w:val="right" w:leader="dot" w:pos="9356"/>
      </w:tabs>
      <w:ind w:left="907" w:hanging="907"/>
    </w:pPr>
    <w:rPr>
      <w:rFonts w:eastAsia="Times New Roman"/>
      <w:noProof/>
      <w:szCs w:val="22"/>
    </w:rPr>
  </w:style>
  <w:style w:type="paragraph" w:styleId="Fuzeile">
    <w:name w:val="footer"/>
    <w:link w:val="FuzeileZchn"/>
    <w:rsid w:val="00D516B4"/>
    <w:pPr>
      <w:pBdr>
        <w:top w:val="single" w:sz="4" w:space="2" w:color="auto"/>
      </w:pBdr>
      <w:tabs>
        <w:tab w:val="center" w:pos="4678"/>
        <w:tab w:val="right" w:pos="9356"/>
      </w:tabs>
      <w:spacing w:before="100" w:beforeAutospacing="1" w:after="100" w:afterAutospacing="1"/>
    </w:pPr>
    <w:rPr>
      <w:rFonts w:eastAsia="Times New Roman"/>
      <w:sz w:val="18"/>
      <w:szCs w:val="18"/>
    </w:rPr>
  </w:style>
  <w:style w:type="character" w:customStyle="1" w:styleId="FuzeileZchn">
    <w:name w:val="Fußzeile Zchn"/>
    <w:basedOn w:val="Absatz-Standardschriftart"/>
    <w:link w:val="Fuzeile"/>
    <w:rsid w:val="00D516B4"/>
    <w:rPr>
      <w:rFonts w:ascii="Arial" w:eastAsia="Times New Roman" w:hAnsi="Arial"/>
      <w:sz w:val="18"/>
      <w:szCs w:val="18"/>
      <w:lang w:val="de-DE" w:eastAsia="de-DE" w:bidi="ar-SA"/>
    </w:rPr>
  </w:style>
  <w:style w:type="character" w:styleId="Fett">
    <w:name w:val="Strong"/>
    <w:aliases w:val="zur Hervorhebung"/>
    <w:basedOn w:val="Absatz-Standardschriftart"/>
    <w:uiPriority w:val="22"/>
    <w:rsid w:val="00F02D56"/>
    <w:rPr>
      <w:rFonts w:ascii="Arial" w:hAnsi="Arial"/>
      <w:b/>
      <w:bCs/>
      <w:sz w:val="21"/>
    </w:rPr>
  </w:style>
  <w:style w:type="paragraph" w:styleId="Sprechblasentext">
    <w:name w:val="Balloon Text"/>
    <w:basedOn w:val="Standard"/>
    <w:link w:val="SprechblasentextZchn"/>
    <w:uiPriority w:val="99"/>
    <w:semiHidden/>
    <w:unhideWhenUsed/>
    <w:rsid w:val="006A66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6F5"/>
    <w:rPr>
      <w:rFonts w:ascii="Tahoma" w:eastAsia="Times New Roman" w:hAnsi="Tahoma" w:cs="Tahoma"/>
      <w:sz w:val="16"/>
      <w:szCs w:val="16"/>
    </w:rPr>
  </w:style>
  <w:style w:type="character" w:customStyle="1" w:styleId="berschrift7Zchn">
    <w:name w:val="Überschrift 7 Zchn"/>
    <w:basedOn w:val="Absatz-Standardschriftart"/>
    <w:link w:val="berschrift7"/>
    <w:uiPriority w:val="9"/>
    <w:semiHidden/>
    <w:rsid w:val="002328D0"/>
    <w:rPr>
      <w:rFonts w:ascii="Arial" w:eastAsia="Times New Roman" w:hAnsi="Arial"/>
      <w:sz w:val="24"/>
      <w:szCs w:val="24"/>
    </w:rPr>
  </w:style>
  <w:style w:type="character" w:customStyle="1" w:styleId="berschrift3ohneZahlZchn">
    <w:name w:val="Überschrift 3 ohne Zahl Zchn"/>
    <w:basedOn w:val="berschrift3Zchn"/>
    <w:link w:val="berschrift3ohneZahl"/>
    <w:rsid w:val="00F261A0"/>
    <w:rPr>
      <w:rFonts w:ascii="Arial" w:eastAsia="Times New Roman" w:hAnsi="Arial"/>
      <w:color w:val="CC0000"/>
      <w:sz w:val="22"/>
      <w:szCs w:val="22"/>
    </w:rPr>
  </w:style>
  <w:style w:type="table" w:customStyle="1" w:styleId="Tabellengitternetz">
    <w:name w:val="Tabellengitternetz"/>
    <w:basedOn w:val="NormaleTabelle"/>
    <w:uiPriority w:val="59"/>
    <w:rsid w:val="00E91B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elleAuflistung">
    <w:name w:val="Tabelle Auflistung"/>
    <w:basedOn w:val="TabelleFlietext"/>
    <w:qFormat/>
    <w:rsid w:val="0061018D"/>
    <w:pPr>
      <w:numPr>
        <w:numId w:val="4"/>
      </w:numPr>
      <w:tabs>
        <w:tab w:val="left" w:pos="227"/>
      </w:tabs>
      <w:ind w:left="227" w:hanging="227"/>
    </w:pPr>
  </w:style>
  <w:style w:type="paragraph" w:customStyle="1" w:styleId="berschrift1ohneZahl">
    <w:name w:val="Überschrift 1 ohne Zahl"/>
    <w:basedOn w:val="berschrift1"/>
    <w:next w:val="Standard"/>
    <w:link w:val="berschrift1ohneZahlZchn"/>
    <w:qFormat/>
    <w:rsid w:val="00985052"/>
    <w:pPr>
      <w:numPr>
        <w:numId w:val="0"/>
      </w:numPr>
      <w:tabs>
        <w:tab w:val="clear" w:pos="907"/>
      </w:tabs>
      <w:outlineLvl w:val="9"/>
    </w:pPr>
  </w:style>
  <w:style w:type="character" w:customStyle="1" w:styleId="berschrift1ohneZahlZchn">
    <w:name w:val="Überschrift 1 ohne Zahl Zchn"/>
    <w:basedOn w:val="berschrift1Zchn"/>
    <w:link w:val="berschrift1ohneZahl"/>
    <w:rsid w:val="00985052"/>
    <w:rPr>
      <w:rFonts w:ascii="Arial" w:eastAsia="Times New Roman" w:hAnsi="Arial"/>
      <w:b w:val="0"/>
      <w:i w:val="0"/>
      <w:caps w:val="0"/>
      <w:color w:val="CC0000"/>
      <w:sz w:val="32"/>
      <w:szCs w:val="32"/>
      <w:lang w:val="de-DE" w:eastAsia="de-DE" w:bidi="ar-SA"/>
    </w:rPr>
  </w:style>
  <w:style w:type="paragraph" w:styleId="Zitat">
    <w:name w:val="Quote"/>
    <w:basedOn w:val="Standard"/>
    <w:next w:val="Standard"/>
    <w:link w:val="ZitatZchn"/>
    <w:uiPriority w:val="29"/>
    <w:qFormat/>
    <w:rsid w:val="00AC1EAD"/>
    <w:rPr>
      <w:i/>
      <w:iCs/>
      <w:color w:val="000000" w:themeColor="text1"/>
    </w:rPr>
  </w:style>
  <w:style w:type="paragraph" w:customStyle="1" w:styleId="TabelleKopfzeile">
    <w:name w:val="Tabelle Kopfzeile"/>
    <w:basedOn w:val="Standard"/>
    <w:rsid w:val="00F02D56"/>
    <w:pPr>
      <w:spacing w:before="60" w:after="60"/>
    </w:pPr>
    <w:rPr>
      <w:bCs/>
      <w:color w:val="FFFFFF" w:themeColor="background1"/>
      <w:sz w:val="24"/>
    </w:rPr>
  </w:style>
  <w:style w:type="character" w:customStyle="1" w:styleId="ZitatZchn">
    <w:name w:val="Zitat Zchn"/>
    <w:basedOn w:val="Absatz-Standardschriftart"/>
    <w:link w:val="Zitat"/>
    <w:uiPriority w:val="29"/>
    <w:rsid w:val="00AC1EAD"/>
    <w:rPr>
      <w:rFonts w:ascii="Arial" w:eastAsia="Times New Roman" w:hAnsi="Arial"/>
      <w:i/>
      <w:iCs/>
      <w:color w:val="000000" w:themeColor="text1"/>
      <w:sz w:val="21"/>
    </w:rPr>
  </w:style>
  <w:style w:type="character" w:customStyle="1" w:styleId="berschrift8Zchn">
    <w:name w:val="Überschrift 8 Zchn"/>
    <w:basedOn w:val="Absatz-Standardschriftart"/>
    <w:link w:val="berschrift8"/>
    <w:uiPriority w:val="9"/>
    <w:semiHidden/>
    <w:rsid w:val="002328D0"/>
    <w:rPr>
      <w:rFonts w:ascii="Arial" w:eastAsiaTheme="majorEastAsia" w:hAnsi="Arial" w:cstheme="majorBidi"/>
      <w:color w:val="404040" w:themeColor="text1" w:themeTint="BF"/>
    </w:rPr>
  </w:style>
  <w:style w:type="character" w:customStyle="1" w:styleId="berschrift9Zchn">
    <w:name w:val="Überschrift 9 Zchn"/>
    <w:basedOn w:val="Absatz-Standardschriftart"/>
    <w:link w:val="berschrift9"/>
    <w:uiPriority w:val="9"/>
    <w:semiHidden/>
    <w:rsid w:val="002328D0"/>
    <w:rPr>
      <w:rFonts w:ascii="Arial" w:eastAsiaTheme="majorEastAsia" w:hAnsi="Arial" w:cstheme="majorBidi"/>
      <w:iCs/>
      <w:color w:val="404040" w:themeColor="text1" w:themeTint="BF"/>
    </w:rPr>
  </w:style>
  <w:style w:type="paragraph" w:styleId="Inhaltsverzeichnisberschrift">
    <w:name w:val="TOC Heading"/>
    <w:basedOn w:val="berschrift1"/>
    <w:next w:val="Standard"/>
    <w:uiPriority w:val="39"/>
    <w:semiHidden/>
    <w:unhideWhenUsed/>
    <w:rsid w:val="002328D0"/>
    <w:pPr>
      <w:keepLines/>
      <w:numPr>
        <w:numId w:val="0"/>
      </w:numPr>
      <w:tabs>
        <w:tab w:val="clear" w:pos="907"/>
      </w:tabs>
      <w:spacing w:before="480" w:after="0"/>
      <w:outlineLvl w:val="9"/>
    </w:pPr>
    <w:rPr>
      <w:rFonts w:eastAsiaTheme="majorEastAsia" w:cstheme="majorBidi"/>
      <w:bCs/>
      <w:color w:val="auto"/>
      <w:szCs w:val="28"/>
    </w:rPr>
  </w:style>
  <w:style w:type="paragraph" w:customStyle="1" w:styleId="Aufzhlung">
    <w:name w:val="Aufzählung"/>
    <w:basedOn w:val="AuflistungEbene1"/>
    <w:rsid w:val="00F02D5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activex.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wikipedia.org/wiki/JavaScri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Polyfil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Projekte\Angular2WS\Folien\CheatSheets\Pentasys\Vorlag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E803906F1AE2B469FED8DE57FBA3111" ma:contentTypeVersion="0" ma:contentTypeDescription="Ein neues Dokument erstellen." ma:contentTypeScope="" ma:versionID="2e5ea71301177966ceefc535751280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D750F-8679-45C2-A14E-9001C51DA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DD5C45D-7E70-4566-9B41-BEEF18BE9C75}">
  <ds:schemaRefs>
    <ds:schemaRef ds:uri="http://schemas.microsoft.com/sharepoint/v3/contenttype/forms"/>
  </ds:schemaRefs>
</ds:datastoreItem>
</file>

<file path=customXml/itemProps3.xml><?xml version="1.0" encoding="utf-8"?>
<ds:datastoreItem xmlns:ds="http://schemas.openxmlformats.org/officeDocument/2006/customXml" ds:itemID="{9E7D9AA1-AE4C-497A-A1B7-DE92BE1150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18E82C-D1A8-42FA-8905-D9E1BD25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Pages>
  <Words>437</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Vorlage leer allgemein</vt:lpstr>
    </vt:vector>
  </TitlesOfParts>
  <Company>PENTASYS AG</Company>
  <LinksUpToDate>false</LinksUpToDate>
  <CharactersWithSpaces>3188</CharactersWithSpaces>
  <SharedDoc>false</SharedDoc>
  <HLinks>
    <vt:vector size="18" baseType="variant">
      <vt:variant>
        <vt:i4>1310783</vt:i4>
      </vt:variant>
      <vt:variant>
        <vt:i4>59</vt:i4>
      </vt:variant>
      <vt:variant>
        <vt:i4>0</vt:i4>
      </vt:variant>
      <vt:variant>
        <vt:i4>5</vt:i4>
      </vt:variant>
      <vt:variant>
        <vt:lpwstr/>
      </vt:variant>
      <vt:variant>
        <vt:lpwstr>_Toc247097305</vt:lpwstr>
      </vt:variant>
      <vt:variant>
        <vt:i4>1310783</vt:i4>
      </vt:variant>
      <vt:variant>
        <vt:i4>50</vt:i4>
      </vt:variant>
      <vt:variant>
        <vt:i4>0</vt:i4>
      </vt:variant>
      <vt:variant>
        <vt:i4>5</vt:i4>
      </vt:variant>
      <vt:variant>
        <vt:lpwstr/>
      </vt:variant>
      <vt:variant>
        <vt:lpwstr>_Toc247097304</vt:lpwstr>
      </vt:variant>
      <vt:variant>
        <vt:i4>7143496</vt:i4>
      </vt:variant>
      <vt:variant>
        <vt:i4>21</vt:i4>
      </vt:variant>
      <vt:variant>
        <vt:i4>0</vt:i4>
      </vt:variant>
      <vt:variant>
        <vt:i4>5</vt:i4>
      </vt:variant>
      <vt:variant>
        <vt:lpwstr>mailto:%20gerhard.trat@pentasys.de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leer allgemein</dc:title>
  <dc:subject>&lt;Untertitel&gt;</dc:subject>
  <dc:creator>Hildebrandt, Christian</dc:creator>
  <cp:keywords>&lt;Projektnummer&gt;</cp:keywords>
  <dc:description>V03.00 vom 14.01.2013</dc:description>
  <cp:lastModifiedBy>Hildebrandt, Christian</cp:lastModifiedBy>
  <cp:revision>4</cp:revision>
  <cp:lastPrinted>2016-09-06T05:19:00Z</cp:lastPrinted>
  <dcterms:created xsi:type="dcterms:W3CDTF">2016-09-06T09:07:00Z</dcterms:created>
  <dcterms:modified xsi:type="dcterms:W3CDTF">2016-09-06T09:53:00Z</dcterms:modified>
  <cp:contentStatus>V02.00/12.2009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0x0101004E803906F1AE2B469FED8DE57FBA3111</vt:lpwstr>
  </property>
  <property fmtid="{D5CDD505-2E9C-101B-9397-08002B2CF9AE}" pid="3" name="Status">
    <vt:lpwstr>Original</vt:lpwstr>
  </property>
</Properties>
</file>