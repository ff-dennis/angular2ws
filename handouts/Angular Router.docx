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FA31C0">
        <w:rPr>
          <w:rFonts w:eastAsia="MS Mincho"/>
        </w:rPr>
        <w:t>Router</w:t>
      </w:r>
      <w:r w:rsidRPr="00253F21">
        <w:rPr>
          <w:rFonts w:eastAsia="KozGoPr6N-Regular"/>
        </w:rPr>
        <w:t xml:space="preserve"> </w:t>
      </w:r>
    </w:p>
    <w:p w:rsidR="00FA31C0" w:rsidRPr="00FA31C0" w:rsidRDefault="00FA31C0" w:rsidP="00FA31C0">
      <w:pPr>
        <w:pStyle w:val="berschrift2ohneZahl"/>
      </w:pPr>
      <w:r w:rsidRPr="00FA31C0">
        <w:t>Routing</w:t>
      </w:r>
      <w:r>
        <w:t xml:space="preserve"> aktivieren</w:t>
      </w:r>
    </w:p>
    <w:p w:rsidR="00FA31C0" w:rsidRDefault="00FA31C0" w:rsidP="00FA31C0">
      <w:pPr>
        <w:pStyle w:val="Aufzhlung"/>
      </w:pPr>
      <w:r>
        <w:t xml:space="preserve">Hinzufügen von </w:t>
      </w:r>
      <w:r w:rsidRPr="00FA31C0">
        <w:t xml:space="preserve"> </w:t>
      </w:r>
      <w:r>
        <w:t>B</w:t>
      </w:r>
      <w:r w:rsidRPr="00FA31C0">
        <w:t>ase</w:t>
      </w:r>
      <w:r>
        <w:t>-Uri:</w:t>
      </w:r>
    </w:p>
    <w:p w:rsidR="00263AAA" w:rsidRDefault="00263AAA" w:rsidP="00263AAA">
      <w:pPr>
        <w:pStyle w:val="Aufzhlung"/>
        <w:numPr>
          <w:ilvl w:val="0"/>
          <w:numId w:val="0"/>
        </w:numPr>
      </w:pPr>
    </w:p>
    <w:bookmarkStart w:id="0" w:name="_MON_1534675943"/>
    <w:bookmarkEnd w:id="0"/>
    <w:p w:rsidR="00FA31C0" w:rsidRDefault="00A06E25" w:rsidP="00FA31C0">
      <w:pPr>
        <w:pStyle w:val="Verzeichnis1"/>
      </w:pPr>
      <w:r>
        <w:object w:dxaOrig="9072" w:dyaOrig="1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75pt;height:54pt" o:ole="">
            <v:imagedata r:id="rId11" o:title=""/>
          </v:shape>
          <o:OLEObject Type="Embed" ProgID="Word.OpenDocumentText.12" ShapeID="_x0000_i1029" DrawAspect="Content" ObjectID="_1534683583" r:id="rId12"/>
        </w:object>
      </w:r>
    </w:p>
    <w:p w:rsidR="00FA31C0" w:rsidRPr="00FA31C0" w:rsidRDefault="00FA31C0" w:rsidP="00FA31C0">
      <w:pPr>
        <w:pStyle w:val="Aufzhlung"/>
      </w:pPr>
      <w:r>
        <w:t>Hinzufügen des Router Scripts</w:t>
      </w:r>
      <w:r w:rsidRPr="00FA31C0">
        <w:t>:</w:t>
      </w:r>
    </w:p>
    <w:p w:rsidR="00FA31C0" w:rsidRDefault="00FA31C0" w:rsidP="00FA31C0">
      <w:pPr>
        <w:pStyle w:val="Verzeichnis1"/>
      </w:pPr>
    </w:p>
    <w:bookmarkStart w:id="1" w:name="_MON_1534676111"/>
    <w:bookmarkEnd w:id="1"/>
    <w:p w:rsidR="00FA31C0" w:rsidRDefault="00F738CD" w:rsidP="00FA31C0">
      <w:pPr>
        <w:pStyle w:val="Verzeichnis1"/>
      </w:pPr>
      <w:r>
        <w:object w:dxaOrig="9406" w:dyaOrig="1586">
          <v:shape id="_x0000_i1035" type="#_x0000_t75" style="width:470.25pt;height:78.75pt" o:ole="">
            <v:imagedata r:id="rId13" o:title=""/>
          </v:shape>
          <o:OLEObject Type="Embed" ProgID="Word.OpenDocumentText.12" ShapeID="_x0000_i1035" DrawAspect="Content" ObjectID="_1534683584" r:id="rId14"/>
        </w:object>
      </w:r>
    </w:p>
    <w:p w:rsidR="00FA31C0" w:rsidRDefault="00FA31C0" w:rsidP="00FA31C0">
      <w:pPr>
        <w:pStyle w:val="Verzeichnis1"/>
      </w:pPr>
    </w:p>
    <w:p w:rsidR="00FA31C0" w:rsidRDefault="00FA31C0" w:rsidP="00FA31C0">
      <w:pPr>
        <w:pStyle w:val="Aufzhlung"/>
      </w:pPr>
      <w:r>
        <w:t xml:space="preserve">Hinzufügen </w:t>
      </w:r>
      <w:r w:rsidR="00263AAA">
        <w:t>des Router Moduls, da</w:t>
      </w:r>
      <w:r>
        <w:t>mit Angular "unter der Haube" das Modul mittels Dependency Injection für alle Untermodule einbinden</w:t>
      </w:r>
      <w:r w:rsidR="00263AAA">
        <w:t xml:space="preserve"> kann und Router Modul mit einer Route konfigurieren</w:t>
      </w:r>
      <w:r>
        <w:t>.</w:t>
      </w:r>
    </w:p>
    <w:p w:rsidR="00263AAA" w:rsidRDefault="00263AAA" w:rsidP="00263AAA">
      <w:pPr>
        <w:pStyle w:val="Aufzhlung"/>
        <w:numPr>
          <w:ilvl w:val="0"/>
          <w:numId w:val="0"/>
        </w:numPr>
      </w:pPr>
    </w:p>
    <w:p w:rsidR="00A06E25" w:rsidRDefault="00A06E25" w:rsidP="00263AAA">
      <w:pPr>
        <w:pStyle w:val="Aufzhlung"/>
        <w:numPr>
          <w:ilvl w:val="0"/>
          <w:numId w:val="0"/>
        </w:numPr>
      </w:pPr>
    </w:p>
    <w:bookmarkStart w:id="2" w:name="_MON_1534676485"/>
    <w:bookmarkEnd w:id="2"/>
    <w:p w:rsidR="00263AAA" w:rsidRDefault="00A06E25" w:rsidP="00FA31C0">
      <w:r>
        <w:rPr>
          <w:rFonts w:cs="Arial"/>
        </w:rPr>
        <w:object w:dxaOrig="9406" w:dyaOrig="3852">
          <v:shape id="_x0000_i1028" type="#_x0000_t75" style="width:470.25pt;height:192.75pt" o:ole="">
            <v:imagedata r:id="rId15" o:title=""/>
          </v:shape>
          <o:OLEObject Type="Embed" ProgID="Word.OpenDocumentText.12" ShapeID="_x0000_i1028" DrawAspect="Content" ObjectID="_1534683585" r:id="rId16"/>
        </w:object>
      </w:r>
    </w:p>
    <w:p w:rsidR="00263AAA" w:rsidRDefault="00263AAA">
      <w:pPr>
        <w:spacing w:before="0" w:after="0"/>
        <w:rPr>
          <w:rFonts w:eastAsia="Times New Roman"/>
          <w:color w:val="CC0000"/>
          <w:sz w:val="22"/>
          <w:szCs w:val="22"/>
        </w:rPr>
      </w:pPr>
      <w:r>
        <w:br w:type="page"/>
      </w:r>
      <w:bookmarkStart w:id="3" w:name="_GoBack"/>
      <w:bookmarkEnd w:id="3"/>
    </w:p>
    <w:p w:rsidR="00FA31C0" w:rsidRDefault="00263AAA" w:rsidP="00263AAA">
      <w:pPr>
        <w:pStyle w:val="berschrift2ohneZahl"/>
      </w:pPr>
      <w:r>
        <w:lastRenderedPageBreak/>
        <w:t>Routen Konfigurieren</w:t>
      </w:r>
    </w:p>
    <w:bookmarkStart w:id="4" w:name="_MON_1534676583"/>
    <w:bookmarkEnd w:id="4"/>
    <w:p w:rsidR="00263AAA" w:rsidRDefault="004459F9" w:rsidP="00FA31C0">
      <w:r>
        <w:object w:dxaOrig="9406" w:dyaOrig="2719">
          <v:shape id="_x0000_i1030" type="#_x0000_t75" style="width:470.25pt;height:135.75pt" o:ole="">
            <v:imagedata r:id="rId17" o:title=""/>
          </v:shape>
          <o:OLEObject Type="Embed" ProgID="Word.OpenDocumentText.12" ShapeID="_x0000_i1030" DrawAspect="Content" ObjectID="_1534683586" r:id="rId18"/>
        </w:object>
      </w:r>
    </w:p>
    <w:p w:rsidR="003B5B05" w:rsidRDefault="003B5B05" w:rsidP="00263AAA">
      <w:pPr>
        <w:rPr>
          <w:rStyle w:val="Fett"/>
        </w:rPr>
      </w:pPr>
      <w:r>
        <w:rPr>
          <w:rStyle w:val="Fett"/>
        </w:rPr>
        <w:t>Hinweis</w:t>
      </w:r>
      <w:r w:rsidR="00263AAA">
        <w:rPr>
          <w:rStyle w:val="Fett"/>
        </w:rPr>
        <w:t xml:space="preserve">: </w:t>
      </w:r>
    </w:p>
    <w:p w:rsidR="00263AAA" w:rsidRPr="00263AAA" w:rsidRDefault="00263AAA" w:rsidP="00263AAA">
      <w:r w:rsidRPr="00263AAA">
        <w:t xml:space="preserve">Wenn ihr die Components in eure Route eingebunden habt, nicht vergessen, diese ebenfalls in den App Modulen zu hinterlegen. Im </w:t>
      </w:r>
      <w:r w:rsidR="000403F2">
        <w:t>Entwicklungs-</w:t>
      </w:r>
      <w:r w:rsidRPr="00263AAA">
        <w:t xml:space="preserve">Modus erscheint nur eine Warnung in der </w:t>
      </w:r>
      <w:r w:rsidR="000403F2">
        <w:t>Browser-</w:t>
      </w:r>
      <w:r w:rsidRPr="00263AAA">
        <w:t>Konsole, aber später wird das ein Fehler</w:t>
      </w:r>
    </w:p>
    <w:p w:rsidR="004459F9" w:rsidRDefault="004459F9" w:rsidP="000403F2"/>
    <w:bookmarkStart w:id="5" w:name="_MON_1534677052"/>
    <w:bookmarkEnd w:id="5"/>
    <w:p w:rsidR="000403F2" w:rsidRPr="000403F2" w:rsidRDefault="004459F9" w:rsidP="000403F2">
      <w:r>
        <w:object w:dxaOrig="9406" w:dyaOrig="5160">
          <v:shape id="_x0000_i1031" type="#_x0000_t75" style="width:470.25pt;height:258pt" o:ole="">
            <v:imagedata r:id="rId19" o:title=""/>
          </v:shape>
          <o:OLEObject Type="Embed" ProgID="Word.OpenDocumentText.12" ShapeID="_x0000_i1031" DrawAspect="Content" ObjectID="_1534683587" r:id="rId20"/>
        </w:object>
      </w:r>
    </w:p>
    <w:p w:rsidR="000403F2" w:rsidRDefault="000403F2" w:rsidP="000403F2">
      <w:pPr>
        <w:pStyle w:val="berschrift2ohneZahl"/>
      </w:pPr>
      <w:r>
        <w:t>Router Outlet</w:t>
      </w:r>
    </w:p>
    <w:bookmarkStart w:id="6" w:name="_MON_1534677276"/>
    <w:bookmarkEnd w:id="6"/>
    <w:p w:rsidR="000403F2" w:rsidRDefault="00C77738" w:rsidP="000403F2">
      <w:r>
        <w:object w:dxaOrig="9072" w:dyaOrig="1759">
          <v:shape id="_x0000_i1025" type="#_x0000_t75" style="width:453.75pt;height:87.75pt" o:ole="">
            <v:imagedata r:id="rId21" o:title=""/>
          </v:shape>
          <o:OLEObject Type="Embed" ProgID="Word.OpenDocumentText.12" ShapeID="_x0000_i1025" DrawAspect="Content" ObjectID="_1534683588" r:id="rId22"/>
        </w:object>
      </w:r>
    </w:p>
    <w:p w:rsidR="000403F2" w:rsidRPr="000403F2" w:rsidRDefault="000403F2" w:rsidP="000403F2"/>
    <w:p w:rsidR="000403F2" w:rsidRDefault="000403F2">
      <w:pPr>
        <w:spacing w:before="0" w:after="0"/>
        <w:rPr>
          <w:rFonts w:eastAsia="Times New Roman"/>
          <w:color w:val="CC0000"/>
          <w:sz w:val="22"/>
          <w:szCs w:val="22"/>
        </w:rPr>
      </w:pPr>
      <w:r>
        <w:br w:type="page"/>
      </w:r>
    </w:p>
    <w:p w:rsidR="00FA31C0" w:rsidRDefault="00FA31C0" w:rsidP="000403F2">
      <w:pPr>
        <w:pStyle w:val="berschrift2ohneZahl"/>
      </w:pPr>
      <w:r w:rsidRPr="00FA31C0">
        <w:lastRenderedPageBreak/>
        <w:t>Links</w:t>
      </w:r>
      <w:r w:rsidR="000403F2">
        <w:t xml:space="preserve"> hinzufügen</w:t>
      </w:r>
    </w:p>
    <w:p w:rsidR="000403F2" w:rsidRPr="000403F2" w:rsidRDefault="000403F2" w:rsidP="000403F2"/>
    <w:bookmarkStart w:id="7" w:name="_MON_1534677434"/>
    <w:bookmarkEnd w:id="7"/>
    <w:p w:rsidR="00783D51" w:rsidRDefault="00A8644F" w:rsidP="00FA31C0">
      <w:r>
        <w:object w:dxaOrig="9072" w:dyaOrig="948">
          <v:shape id="_x0000_i1026" type="#_x0000_t75" style="width:453.75pt;height:47.25pt" o:ole="">
            <v:imagedata r:id="rId23" o:title=""/>
          </v:shape>
          <o:OLEObject Type="Embed" ProgID="Word.OpenDocumentText.12" ShapeID="_x0000_i1026" DrawAspect="Content" ObjectID="_1534683589" r:id="rId24"/>
        </w:object>
      </w:r>
    </w:p>
    <w:p w:rsidR="00783D51" w:rsidRDefault="00783D51" w:rsidP="00FA31C0"/>
    <w:p w:rsidR="00730454" w:rsidRDefault="00730454" w:rsidP="00783D51">
      <w:pPr>
        <w:pStyle w:val="berschrift2ohneZahl"/>
      </w:pPr>
      <w:r>
        <w:t>Kind Routen hinzufügen</w:t>
      </w:r>
    </w:p>
    <w:p w:rsidR="00730454" w:rsidRDefault="00730454" w:rsidP="00730454"/>
    <w:p w:rsidR="00730454" w:rsidRPr="00730454" w:rsidRDefault="00730454" w:rsidP="00730454">
      <w:r w:rsidRPr="00730454">
        <w:t>Hier verhält es sich ähnlich zu den Routen des Wurzelknotens. Man kann pro "tiefer-geschachtelte"</w:t>
      </w:r>
      <w:r w:rsidR="00C76A3F">
        <w:t xml:space="preserve"> Navi</w:t>
      </w:r>
      <w:r w:rsidRPr="00730454">
        <w:t>g</w:t>
      </w:r>
      <w:r w:rsidR="00C76A3F">
        <w:t>a</w:t>
      </w:r>
      <w:r w:rsidRPr="00730454">
        <w:t xml:space="preserve">tionsstruktur jeweils ein Route-Array exportieren wie in app.routes.ts  </w:t>
      </w:r>
    </w:p>
    <w:p w:rsidR="00C76A3F" w:rsidRDefault="00730454" w:rsidP="00730454">
      <w:r>
        <w:t>Dieses Array muss dann in der übergeordneten Navigationsebene eingebunden und als children gesetzt werden.</w:t>
      </w:r>
      <w:r w:rsidR="00C76A3F">
        <w:t xml:space="preserve"> </w:t>
      </w:r>
    </w:p>
    <w:p w:rsidR="00C76A3F" w:rsidRDefault="00C76A3F" w:rsidP="00730454"/>
    <w:p w:rsidR="00730454" w:rsidRDefault="004459F9" w:rsidP="00730454">
      <w:r>
        <w:t xml:space="preserve">Hier Beispielhaft für den Browser-Pfad "/users/detail </w:t>
      </w:r>
      <w:r w:rsidR="00C76A3F">
        <w:t>"</w:t>
      </w:r>
    </w:p>
    <w:p w:rsidR="00730454" w:rsidRDefault="00730454" w:rsidP="00730454"/>
    <w:bookmarkStart w:id="8" w:name="_MON_1534680595"/>
    <w:bookmarkEnd w:id="8"/>
    <w:p w:rsidR="00730454" w:rsidRDefault="004459F9" w:rsidP="00730454">
      <w:r>
        <w:object w:dxaOrig="9072" w:dyaOrig="1750">
          <v:shape id="_x0000_i1032" type="#_x0000_t75" style="width:453.75pt;height:87.75pt" o:ole="">
            <v:imagedata r:id="rId25" o:title=""/>
          </v:shape>
          <o:OLEObject Type="Embed" ProgID="Word.OpenDocumentText.12" ShapeID="_x0000_i1032" DrawAspect="Content" ObjectID="_1534683590" r:id="rId26"/>
        </w:object>
      </w:r>
    </w:p>
    <w:p w:rsidR="004459F9" w:rsidRDefault="004459F9" w:rsidP="00730454"/>
    <w:bookmarkStart w:id="9" w:name="_MON_1534680827"/>
    <w:bookmarkEnd w:id="9"/>
    <w:p w:rsidR="00730454" w:rsidRDefault="004459F9" w:rsidP="00730454">
      <w:r>
        <w:object w:dxaOrig="9406" w:dyaOrig="3569">
          <v:shape id="_x0000_i1033" type="#_x0000_t75" style="width:470.25pt;height:177.75pt" o:ole="">
            <v:imagedata r:id="rId27" o:title=""/>
          </v:shape>
          <o:OLEObject Type="Embed" ProgID="Word.OpenDocumentText.12" ShapeID="_x0000_i1033" DrawAspect="Content" ObjectID="_1534683591" r:id="rId28"/>
        </w:object>
      </w:r>
    </w:p>
    <w:p w:rsidR="00730454" w:rsidRDefault="00730454" w:rsidP="00730454"/>
    <w:p w:rsidR="00C77738" w:rsidRDefault="00C77738">
      <w:pPr>
        <w:spacing w:before="0" w:after="0"/>
      </w:pPr>
      <w:r>
        <w:br w:type="page"/>
      </w:r>
    </w:p>
    <w:p w:rsidR="00730454" w:rsidRPr="00730454" w:rsidRDefault="00730454" w:rsidP="00730454"/>
    <w:p w:rsidR="00783D51" w:rsidRDefault="00783D51" w:rsidP="00783D51">
      <w:pPr>
        <w:pStyle w:val="berschrift2ohneZahl"/>
      </w:pPr>
      <w:r>
        <w:t>Query Parameter auslesen</w:t>
      </w:r>
    </w:p>
    <w:p w:rsidR="00783D51" w:rsidRDefault="00783D51" w:rsidP="00783D51"/>
    <w:bookmarkStart w:id="10" w:name="_MON_1534678504"/>
    <w:bookmarkEnd w:id="10"/>
    <w:p w:rsidR="00783D51" w:rsidRPr="00783D51" w:rsidRDefault="004459F9" w:rsidP="00783D51">
      <w:r>
        <w:object w:dxaOrig="9072" w:dyaOrig="7878">
          <v:shape id="_x0000_i1034" type="#_x0000_t75" style="width:453.75pt;height:393.75pt" o:ole="">
            <v:imagedata r:id="rId29" o:title=""/>
          </v:shape>
          <o:OLEObject Type="Embed" ProgID="Word.OpenDocumentText.12" ShapeID="_x0000_i1034" DrawAspect="Content" ObjectID="_1534683592" r:id="rId30"/>
        </w:object>
      </w:r>
    </w:p>
    <w:p w:rsidR="00783D51" w:rsidRDefault="00783D51" w:rsidP="00FA31C0"/>
    <w:p w:rsidR="004459F9" w:rsidRDefault="004459F9" w:rsidP="004459F9">
      <w:pPr>
        <w:rPr>
          <w:rStyle w:val="Fett"/>
        </w:rPr>
      </w:pPr>
      <w:r>
        <w:rPr>
          <w:rStyle w:val="Fett"/>
        </w:rPr>
        <w:t xml:space="preserve">Hinweis: </w:t>
      </w:r>
    </w:p>
    <w:p w:rsidR="00C77738" w:rsidRDefault="004459F9" w:rsidP="004459F9">
      <w:pPr>
        <w:spacing w:before="0" w:after="0"/>
        <w:rPr>
          <w:rFonts w:eastAsia="Times New Roman"/>
          <w:color w:val="CC0000"/>
          <w:sz w:val="22"/>
          <w:szCs w:val="22"/>
        </w:rPr>
      </w:pPr>
      <w:r>
        <w:t xml:space="preserve">Hier wird zusätzlich der Map-Operator für Observables importiert, da dieser in der funktionsreduzierten Angular 2 Version von Observables </w:t>
      </w:r>
      <w:r w:rsidRPr="004459F9">
        <w:rPr>
          <w:rStyle w:val="Fett"/>
        </w:rPr>
        <w:t>nicht</w:t>
      </w:r>
      <w:r>
        <w:t xml:space="preserve"> enthalten ist.</w:t>
      </w:r>
      <w:r w:rsidR="00C77738">
        <w:br w:type="page"/>
      </w:r>
    </w:p>
    <w:p w:rsidR="00FA31C0" w:rsidRPr="00FA31C0" w:rsidRDefault="00FA31C0" w:rsidP="00C76A3F">
      <w:pPr>
        <w:pStyle w:val="berschrift2ohneZahl"/>
      </w:pPr>
      <w:r w:rsidRPr="00FA31C0">
        <w:lastRenderedPageBreak/>
        <w:t>Navigation</w:t>
      </w:r>
      <w:r w:rsidR="00730454">
        <w:t xml:space="preserve"> programmatisch</w:t>
      </w:r>
    </w:p>
    <w:p w:rsidR="003B5B05" w:rsidRDefault="003B5B05" w:rsidP="00FA31C0"/>
    <w:bookmarkStart w:id="11" w:name="_MON_1534679340"/>
    <w:bookmarkEnd w:id="11"/>
    <w:p w:rsidR="003B5B05" w:rsidRDefault="003B5B05" w:rsidP="00FA31C0">
      <w:r>
        <w:object w:dxaOrig="9406" w:dyaOrig="2039">
          <v:shape id="_x0000_i1027" type="#_x0000_t75" style="width:470.25pt;height:102pt" o:ole="">
            <v:imagedata r:id="rId31" o:title=""/>
          </v:shape>
          <o:OLEObject Type="Embed" ProgID="Word.OpenDocumentText.12" ShapeID="_x0000_i1027" DrawAspect="Content" ObjectID="_1534683593" r:id="rId32"/>
        </w:object>
      </w:r>
    </w:p>
    <w:p w:rsidR="003B5B05" w:rsidRDefault="003B5B05" w:rsidP="003B5B05">
      <w:pPr>
        <w:rPr>
          <w:rStyle w:val="Fett"/>
        </w:rPr>
      </w:pPr>
      <w:r>
        <w:rPr>
          <w:rStyle w:val="Fett"/>
        </w:rPr>
        <w:t xml:space="preserve">Hinweis: </w:t>
      </w:r>
    </w:p>
    <w:p w:rsidR="003B5B05" w:rsidRPr="00263AAA" w:rsidRDefault="003B5B05" w:rsidP="003B5B05">
      <w:r w:rsidRPr="003B5B05">
        <w:t>navigateByUrl</w:t>
      </w:r>
      <w:r>
        <w:t xml:space="preserve"> gibt ein Promise zurück, das aufgelöst wird mit:</w:t>
      </w:r>
    </w:p>
    <w:p w:rsidR="003B5B05" w:rsidRPr="003B5B05" w:rsidRDefault="003B5B05" w:rsidP="00A8644F">
      <w:pPr>
        <w:pStyle w:val="AuflistungEbene1"/>
      </w:pPr>
      <w:r w:rsidRPr="003B5B05">
        <w:t>'true' wen</w:t>
      </w:r>
      <w:r>
        <w:t>n</w:t>
      </w:r>
      <w:r w:rsidRPr="003B5B05">
        <w:t xml:space="preserve"> </w:t>
      </w:r>
      <w:r>
        <w:t>die N</w:t>
      </w:r>
      <w:r w:rsidRPr="003B5B05">
        <w:t xml:space="preserve">avigation </w:t>
      </w:r>
      <w:r>
        <w:t>erfolgreich war</w:t>
      </w:r>
    </w:p>
    <w:p w:rsidR="00A8644F" w:rsidRDefault="003B5B05" w:rsidP="003B5B05">
      <w:pPr>
        <w:pStyle w:val="AuflistungEbene1"/>
      </w:pPr>
      <w:r w:rsidRPr="003B5B05">
        <w:t xml:space="preserve">'false' wenn die Navigation </w:t>
      </w:r>
      <w:r>
        <w:t>fehl schlug</w:t>
      </w:r>
    </w:p>
    <w:p w:rsidR="00253F21" w:rsidRPr="00253F21" w:rsidRDefault="00A8644F" w:rsidP="00FA31C0">
      <w:pPr>
        <w:pStyle w:val="AuflistungEbene1"/>
      </w:pPr>
      <w:r>
        <w:t xml:space="preserve">andernfalls </w:t>
      </w:r>
      <w:r w:rsidR="003B5B05" w:rsidRPr="003B5B05">
        <w:t xml:space="preserve">reject </w:t>
      </w:r>
      <w:r>
        <w:t>(Fehler geworfen)</w:t>
      </w:r>
    </w:p>
    <w:sectPr w:rsidR="00253F21" w:rsidRPr="00253F21" w:rsidSect="006F043A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89E" w:rsidRDefault="00F7689E" w:rsidP="00A921C5">
      <w:r>
        <w:separator/>
      </w:r>
    </w:p>
  </w:endnote>
  <w:endnote w:type="continuationSeparator" w:id="0">
    <w:p w:rsidR="00F7689E" w:rsidRDefault="00F7689E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5F3DF7">
      <w:rPr>
        <w:noProof/>
      </w:rPr>
      <w:t>5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5F3DF7">
      <w:rPr>
        <w:noProof/>
      </w:rPr>
      <w:t>5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F738CD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F738CD">
      <w:rPr>
        <w:noProof/>
      </w:rPr>
      <w:t>5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89E" w:rsidRDefault="00F7689E" w:rsidP="00A921C5">
      <w:r>
        <w:separator/>
      </w:r>
    </w:p>
  </w:footnote>
  <w:footnote w:type="continuationSeparator" w:id="0">
    <w:p w:rsidR="00F7689E" w:rsidRDefault="00F7689E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08F589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164B4255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A06E25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2"/>
    <w:rsid w:val="000005D9"/>
    <w:rsid w:val="00005459"/>
    <w:rsid w:val="00010165"/>
    <w:rsid w:val="00013D23"/>
    <w:rsid w:val="000339AD"/>
    <w:rsid w:val="000357C9"/>
    <w:rsid w:val="000403F2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59F9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5F3DF7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822CE"/>
    <w:rsid w:val="00783D51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54171"/>
    <w:rsid w:val="00A604BC"/>
    <w:rsid w:val="00A61A98"/>
    <w:rsid w:val="00A71C28"/>
    <w:rsid w:val="00A8644F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7689E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D6A4B6-67E2-4A30-8F7B-A23F8729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81F47E-D09C-4C02-A4BE-622CF3E8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Angular Router.docx</Template>
  <TotalTime>0</TotalTime>
  <Pages>5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1774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Scheil, Christian</dc:creator>
  <cp:keywords>&lt;Projektnummer&gt;</cp:keywords>
  <dc:description>V03.00 vom 14.01.2013</dc:description>
  <cp:lastModifiedBy>Hildebrandt, Christian</cp:lastModifiedBy>
  <cp:revision>2</cp:revision>
  <cp:lastPrinted>2016-09-06T05:19:00Z</cp:lastPrinted>
  <dcterms:created xsi:type="dcterms:W3CDTF">2016-09-06T14:11:00Z</dcterms:created>
  <dcterms:modified xsi:type="dcterms:W3CDTF">2016-09-06T14:11:00Z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