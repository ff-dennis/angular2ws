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21" w:rsidRPr="00253F21" w:rsidRDefault="00253F21" w:rsidP="00253F21">
      <w:pPr>
        <w:pStyle w:val="berschrift1ohneZahl"/>
        <w:rPr>
          <w:rFonts w:eastAsia="KozGoPr6N-Regular"/>
        </w:rPr>
      </w:pPr>
      <w:r w:rsidRPr="00253F21">
        <w:rPr>
          <w:rFonts w:eastAsia="MS Mincho"/>
        </w:rPr>
        <w:t xml:space="preserve">Angular </w:t>
      </w:r>
      <w:r w:rsidR="004F6504">
        <w:rPr>
          <w:rFonts w:eastAsia="MS Mincho"/>
        </w:rPr>
        <w:t>Http Service</w:t>
      </w:r>
      <w:r w:rsidRPr="00253F21">
        <w:rPr>
          <w:rFonts w:eastAsia="KozGoPr6N-Regular"/>
        </w:rPr>
        <w:t xml:space="preserve"> </w:t>
      </w:r>
    </w:p>
    <w:p w:rsidR="004F6504" w:rsidRDefault="00253F21" w:rsidP="004F6504">
      <w:pPr>
        <w:pStyle w:val="berschrift2ohneZahl"/>
        <w:rPr>
          <w:rFonts w:eastAsia="KozGoPr6N-Regular"/>
        </w:rPr>
      </w:pPr>
      <w:proofErr w:type="spellStart"/>
      <w:r w:rsidRPr="00253F21">
        <w:rPr>
          <w:rFonts w:eastAsia="KozGoPr6N-Regular"/>
        </w:rPr>
        <w:t>Component</w:t>
      </w:r>
      <w:proofErr w:type="spellEnd"/>
      <w:r w:rsidRPr="00253F21">
        <w:rPr>
          <w:rFonts w:eastAsia="KozGoPr6N-Regular"/>
        </w:rPr>
        <w:t xml:space="preserve"> </w:t>
      </w:r>
      <w:r w:rsidR="004F6504" w:rsidRPr="004F6504">
        <w:rPr>
          <w:rFonts w:eastAsia="KozGoPr6N-Regular"/>
        </w:rPr>
        <w:t>Http Klasse</w:t>
      </w:r>
    </w:p>
    <w:p w:rsidR="004F6504" w:rsidRDefault="004F6504" w:rsidP="004F6504"/>
    <w:bookmarkStart w:id="0" w:name="_MON_1534668961"/>
    <w:bookmarkEnd w:id="0"/>
    <w:p w:rsidR="004F6504" w:rsidRPr="004F6504" w:rsidRDefault="004F6504" w:rsidP="000D3406">
      <w:r>
        <w:object w:dxaOrig="9406" w:dyaOrig="15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79.5pt" o:ole="">
            <v:imagedata r:id="rId11" o:title=""/>
          </v:shape>
          <o:OLEObject Type="Embed" ProgID="Word.OpenDocumentText.12" ShapeID="_x0000_i1025" DrawAspect="Content" ObjectID="_1534694069" r:id="rId12"/>
        </w:object>
      </w:r>
      <w:r w:rsidRPr="004F6504">
        <w:t>Weitere Methoden:</w:t>
      </w:r>
    </w:p>
    <w:p w:rsidR="004F6504" w:rsidRPr="004F6504" w:rsidRDefault="004F6504" w:rsidP="004F6504"/>
    <w:bookmarkStart w:id="1" w:name="_MON_1534669033"/>
    <w:bookmarkEnd w:id="1"/>
    <w:p w:rsidR="004F6504" w:rsidRPr="004F6504" w:rsidRDefault="004F6504" w:rsidP="004F6504">
      <w:r>
        <w:object w:dxaOrig="9406" w:dyaOrig="680">
          <v:shape id="_x0000_i1026" type="#_x0000_t75" style="width:470.25pt;height:34.5pt" o:ole="">
            <v:imagedata r:id="rId13" o:title=""/>
          </v:shape>
          <o:OLEObject Type="Embed" ProgID="Word.OpenDocumentText.12" ShapeID="_x0000_i1026" DrawAspect="Content" ObjectID="_1534694070" r:id="rId14"/>
        </w:object>
      </w:r>
      <w:r w:rsidRPr="004F6504">
        <w:rPr>
          <w:rFonts w:eastAsia="KozGoPr6N-Regular"/>
        </w:rPr>
        <w:t xml:space="preserve"> </w:t>
      </w:r>
    </w:p>
    <w:p w:rsidR="004F6504" w:rsidRPr="004F6504" w:rsidRDefault="004F6504" w:rsidP="004F6504">
      <w:pPr>
        <w:pStyle w:val="berschrift2ohneZahl"/>
        <w:rPr>
          <w:rFonts w:eastAsia="KozGoPr6N-Regular"/>
        </w:rPr>
      </w:pPr>
      <w:r w:rsidRPr="004F6504">
        <w:rPr>
          <w:rFonts w:eastAsia="KozGoPr6N-Regular"/>
        </w:rPr>
        <w:t>Nutzen der Http Klasse</w:t>
      </w:r>
    </w:p>
    <w:p w:rsidR="004F6504" w:rsidRPr="004F6504" w:rsidRDefault="004F6504" w:rsidP="004F6504">
      <w:pPr>
        <w:pStyle w:val="Verzeichnis1"/>
      </w:pPr>
      <w:r w:rsidRPr="004F6504">
        <w:t>In einem Service:</w:t>
      </w:r>
    </w:p>
    <w:p w:rsidR="004F6504" w:rsidRPr="004F6504" w:rsidRDefault="004F6504" w:rsidP="004F6504"/>
    <w:bookmarkStart w:id="2" w:name="_MON_1534669113"/>
    <w:bookmarkEnd w:id="2"/>
    <w:p w:rsidR="004F6504" w:rsidRDefault="00A8375C" w:rsidP="004F6504">
      <w:r>
        <w:object w:dxaOrig="9406" w:dyaOrig="2712">
          <v:shape id="_x0000_i1027" type="#_x0000_t75" style="width:470.25pt;height:135.75pt" o:ole="">
            <v:imagedata r:id="rId15" o:title=""/>
          </v:shape>
          <o:OLEObject Type="Embed" ProgID="Word.OpenDocumentText.12" ShapeID="_x0000_i1027" DrawAspect="Content" ObjectID="_1534694071" r:id="rId16"/>
        </w:object>
      </w:r>
      <w:r w:rsidR="004F6504" w:rsidRPr="004F6504">
        <w:t xml:space="preserve">In einer </w:t>
      </w:r>
      <w:proofErr w:type="spellStart"/>
      <w:r w:rsidR="004F6504" w:rsidRPr="004F6504">
        <w:t>Component</w:t>
      </w:r>
      <w:proofErr w:type="spellEnd"/>
      <w:r w:rsidR="004F6504" w:rsidRPr="004F6504">
        <w:t>:</w:t>
      </w:r>
    </w:p>
    <w:p w:rsidR="000D3406" w:rsidRPr="004F6504" w:rsidRDefault="000D3406" w:rsidP="004F6504"/>
    <w:bookmarkStart w:id="3" w:name="_MON_1534669176"/>
    <w:bookmarkEnd w:id="3"/>
    <w:p w:rsidR="004F6504" w:rsidRPr="004F6504" w:rsidRDefault="000D3406" w:rsidP="004F6504">
      <w:r>
        <w:object w:dxaOrig="9072" w:dyaOrig="4018">
          <v:shape id="_x0000_i1028" type="#_x0000_t75" style="width:453.75pt;height:201pt" o:ole="">
            <v:imagedata r:id="rId17" o:title=""/>
          </v:shape>
          <o:OLEObject Type="Embed" ProgID="Word.OpenDocumentText.12" ShapeID="_x0000_i1028" DrawAspect="Content" ObjectID="_1534694072" r:id="rId18"/>
        </w:object>
      </w:r>
    </w:p>
    <w:p w:rsidR="004F6504" w:rsidRPr="004F6504" w:rsidRDefault="004F6504" w:rsidP="004F6504">
      <w:pPr>
        <w:pStyle w:val="berschrift2ohneZahl"/>
        <w:rPr>
          <w:rFonts w:eastAsia="KozGoPr6N-Regular"/>
        </w:rPr>
      </w:pPr>
      <w:proofErr w:type="spellStart"/>
      <w:r w:rsidRPr="004F6504">
        <w:rPr>
          <w:rFonts w:eastAsia="KozGoPr6N-Regular"/>
        </w:rPr>
        <w:lastRenderedPageBreak/>
        <w:t>JsonP</w:t>
      </w:r>
      <w:proofErr w:type="spellEnd"/>
      <w:r w:rsidRPr="004F6504">
        <w:rPr>
          <w:rFonts w:eastAsia="KozGoPr6N-Regular"/>
        </w:rPr>
        <w:t xml:space="preserve"> Klasse</w:t>
      </w:r>
    </w:p>
    <w:p w:rsidR="004F6504" w:rsidRPr="004F6504" w:rsidRDefault="004F6504" w:rsidP="004F6504"/>
    <w:bookmarkStart w:id="4" w:name="_MON_1534669299"/>
    <w:bookmarkEnd w:id="4"/>
    <w:p w:rsidR="004F6504" w:rsidRPr="004F6504" w:rsidRDefault="004F6504" w:rsidP="004F6504">
      <w:r>
        <w:object w:dxaOrig="9072" w:dyaOrig="404">
          <v:shape id="_x0000_i1029" type="#_x0000_t75" style="width:453.75pt;height:20.25pt" o:ole="">
            <v:imagedata r:id="rId19" o:title=""/>
          </v:shape>
          <o:OLEObject Type="Embed" ProgID="Word.OpenDocumentText.12" ShapeID="_x0000_i1029" DrawAspect="Content" ObjectID="_1534694073" r:id="rId20"/>
        </w:object>
      </w:r>
    </w:p>
    <w:p w:rsidR="004F6504" w:rsidRPr="004F6504" w:rsidRDefault="004F6504" w:rsidP="004F6504"/>
    <w:p w:rsidR="004F6504" w:rsidRPr="004F6504" w:rsidRDefault="004F6504" w:rsidP="004F6504">
      <w:pPr>
        <w:pStyle w:val="Verzeichnis1"/>
      </w:pPr>
      <w:r w:rsidRPr="004F6504">
        <w:t xml:space="preserve">In einer </w:t>
      </w:r>
      <w:proofErr w:type="spellStart"/>
      <w:r w:rsidRPr="004F6504">
        <w:t>Component</w:t>
      </w:r>
      <w:proofErr w:type="spellEnd"/>
      <w:r w:rsidRPr="004F6504">
        <w:t>:</w:t>
      </w:r>
    </w:p>
    <w:p w:rsidR="004F6504" w:rsidRPr="004F6504" w:rsidRDefault="004F6504" w:rsidP="004F6504"/>
    <w:bookmarkStart w:id="5" w:name="_MON_1534669343"/>
    <w:bookmarkEnd w:id="5"/>
    <w:p w:rsidR="004F6504" w:rsidRPr="004F6504" w:rsidRDefault="00A8375C" w:rsidP="004F6504">
      <w:r>
        <w:object w:dxaOrig="9406" w:dyaOrig="1133">
          <v:shape id="_x0000_i1030" type="#_x0000_t75" style="width:470.25pt;height:57pt" o:ole="">
            <v:imagedata r:id="rId21" o:title=""/>
          </v:shape>
          <o:OLEObject Type="Embed" ProgID="Word.OpenDocumentText.12" ShapeID="_x0000_i1030" DrawAspect="Content" ObjectID="_1534694074" r:id="rId22"/>
        </w:object>
      </w:r>
    </w:p>
    <w:p w:rsidR="004F6504" w:rsidRPr="004F6504" w:rsidRDefault="004F6504" w:rsidP="004F6504">
      <w:pPr>
        <w:pStyle w:val="berschrift2ohneZahl"/>
        <w:rPr>
          <w:rFonts w:eastAsia="KozGoPr6N-Regular"/>
        </w:rPr>
      </w:pPr>
      <w:r w:rsidRPr="004F6504">
        <w:rPr>
          <w:rFonts w:eastAsia="KozGoPr6N-Regular"/>
        </w:rPr>
        <w:t>Eigene Request Header</w:t>
      </w:r>
    </w:p>
    <w:p w:rsidR="004F6504" w:rsidRPr="004F6504" w:rsidRDefault="004F6504" w:rsidP="004F6504"/>
    <w:bookmarkStart w:id="6" w:name="_GoBack"/>
    <w:bookmarkStart w:id="7" w:name="_MON_1534669369"/>
    <w:bookmarkEnd w:id="7"/>
    <w:p w:rsidR="004F6504" w:rsidRPr="004F6504" w:rsidRDefault="005A5EB7" w:rsidP="004F6504">
      <w:r>
        <w:object w:dxaOrig="9072" w:dyaOrig="1761">
          <v:shape id="_x0000_i1031" type="#_x0000_t75" style="width:453.75pt;height:87.75pt" o:ole="">
            <v:imagedata r:id="rId23" o:title=""/>
          </v:shape>
          <o:OLEObject Type="Embed" ProgID="Word.OpenDocumentText.12" ShapeID="_x0000_i1031" DrawAspect="Content" ObjectID="_1534694075" r:id="rId24"/>
        </w:object>
      </w:r>
      <w:bookmarkEnd w:id="6"/>
    </w:p>
    <w:p w:rsidR="00253F21" w:rsidRPr="00253F21" w:rsidRDefault="00253F21" w:rsidP="004F6504">
      <w:pPr>
        <w:pStyle w:val="berschrift2ohneZahl"/>
      </w:pPr>
    </w:p>
    <w:sectPr w:rsidR="00253F21" w:rsidRPr="00253F21" w:rsidSect="006F043A">
      <w:headerReference w:type="default" r:id="rId25"/>
      <w:footerReference w:type="default" r:id="rId26"/>
      <w:headerReference w:type="first" r:id="rId27"/>
      <w:footerReference w:type="first" r:id="rId28"/>
      <w:pgSz w:w="11906" w:h="16838" w:code="9"/>
      <w:pgMar w:top="1701" w:right="1134" w:bottom="1134" w:left="1418" w:header="73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8E3" w:rsidRDefault="005B58E3" w:rsidP="00A921C5">
      <w:r>
        <w:separator/>
      </w:r>
    </w:p>
  </w:endnote>
  <w:endnote w:type="continuationSeparator" w:id="0">
    <w:p w:rsidR="005B58E3" w:rsidRDefault="005B58E3" w:rsidP="00A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GoPr6N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Pr="00FF0922" w:rsidRDefault="00FF0922" w:rsidP="00FF0922">
    <w:pPr>
      <w:pStyle w:val="Fuzeile"/>
    </w:pPr>
    <w:r>
      <w:t>Angular 2 Workshop</w:t>
    </w:r>
    <w:r w:rsidRPr="00C70CB5">
      <w:tab/>
      <w:t xml:space="preserve">Seite </w:t>
    </w:r>
    <w:r w:rsidRPr="00C70CB5">
      <w:fldChar w:fldCharType="begin"/>
    </w:r>
    <w:r w:rsidRPr="00C70CB5">
      <w:instrText xml:space="preserve"> PAGE \* ARABIC \* MERGEFORMAT </w:instrText>
    </w:r>
    <w:r w:rsidRPr="00C70CB5">
      <w:fldChar w:fldCharType="separate"/>
    </w:r>
    <w:r w:rsidR="005A5EB7">
      <w:rPr>
        <w:noProof/>
      </w:rPr>
      <w:t>2</w:t>
    </w:r>
    <w:r w:rsidRPr="00C70CB5">
      <w:fldChar w:fldCharType="end"/>
    </w:r>
    <w:r w:rsidRPr="00C70CB5">
      <w:t xml:space="preserve"> von </w:t>
    </w:r>
    <w:r w:rsidRPr="00F433CC">
      <w:fldChar w:fldCharType="begin"/>
    </w:r>
    <w:r>
      <w:instrText xml:space="preserve"> NUMPAGES  \* MERGEFORMAT </w:instrText>
    </w:r>
    <w:r w:rsidRPr="00F433CC">
      <w:fldChar w:fldCharType="separate"/>
    </w:r>
    <w:r w:rsidR="005A5EB7">
      <w:rPr>
        <w:noProof/>
      </w:rPr>
      <w:t>2</w:t>
    </w:r>
    <w:r w:rsidRPr="00F433CC">
      <w:fldChar w:fldCharType="end"/>
    </w:r>
    <w:r w:rsidRPr="00C70CB5">
      <w:tab/>
    </w:r>
    <w:r>
      <w:t>Autor: Christian Scheil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Default="00EC78FB" w:rsidP="00F433CC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5A5EB7">
      <w:rPr>
        <w:noProof/>
      </w:rPr>
      <w:t>1</w:t>
    </w:r>
    <w:r w:rsidR="00F02D56" w:rsidRPr="00C70CB5">
      <w:fldChar w:fldCharType="end"/>
    </w:r>
    <w:r w:rsidR="00F02D56" w:rsidRPr="00C70CB5">
      <w:t xml:space="preserve"> von </w:t>
    </w:r>
    <w:r w:rsidR="00F02D56" w:rsidRPr="00F433CC">
      <w:fldChar w:fldCharType="begin"/>
    </w:r>
    <w:r w:rsidR="00F02D56">
      <w:instrText xml:space="preserve"> NUMPAGES  \* MERGEFORMAT </w:instrText>
    </w:r>
    <w:r w:rsidR="00F02D56" w:rsidRPr="00F433CC">
      <w:fldChar w:fldCharType="separate"/>
    </w:r>
    <w:r w:rsidR="005A5EB7">
      <w:rPr>
        <w:noProof/>
      </w:rPr>
      <w:t>2</w:t>
    </w:r>
    <w:r w:rsidR="00F02D56" w:rsidRPr="00F433CC">
      <w:fldChar w:fldCharType="end"/>
    </w:r>
    <w:r w:rsidR="00F02D56" w:rsidRPr="00C70CB5">
      <w:tab/>
    </w:r>
    <w:r w:rsidR="00F02D56">
      <w:t xml:space="preserve">Autor: </w:t>
    </w:r>
    <w:r>
      <w:t>Christian Scheil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8E3" w:rsidRDefault="005B58E3" w:rsidP="00A921C5">
      <w:r>
        <w:separator/>
      </w:r>
    </w:p>
  </w:footnote>
  <w:footnote w:type="continuationSeparator" w:id="0">
    <w:p w:rsidR="005B58E3" w:rsidRDefault="005B58E3" w:rsidP="00A92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3A7F67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6A16D5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6704" behindDoc="1" locked="0" layoutInCell="1" allowOverlap="1" wp14:anchorId="2F7C857E" wp14:editId="2F7C857F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64" name="Zeichenbereich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2" name="Freeform 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0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408F5896" id="Zeichenbereich 64" o:spid="_x0000_s1026" editas="canvas" style="position:absolute;margin-left:3.65pt;margin-top:-5.25pt;width:99pt;height:37.15pt;z-index:-251659776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82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p3sAA&#10;AADaAAAADwAAAGRycy9kb3ducmV2LnhtbESPwWrDMBBE74X+g9hCL6WW4kIobpRQCoFeazs5L9bW&#10;NrFWjqTY7t9HgUKOw8y8YTa7xQ5iIh96xxpWmQJB3DjTc6uhrvav7yBCRDY4OCYNfxRgt3182GBh&#10;3Mw/NJWxFQnCoUANXYxjIWVoOrIYMjcSJ+/XeYsxSd9K43FOcDvIXKm1tNhzWuhwpK+OmlN5sRpm&#10;X4+59yvTvqmDOS52raqXs9bPT8vnB4hIS7yH/9vfRkMOtyvpBsjt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gp3sAAAADaAAAADwAAAAAAAAAAAAAAAACYAgAAZHJzL2Rvd25y&#10;ZXYueG1sUEsFBgAAAAAEAAQA9QAAAIUDAAAAAA==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83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qysAA&#10;AADaAAAADwAAAGRycy9kb3ducmV2LnhtbESPwWrDMBBE74X+g9hCbo2cJtTGjRJMQyDXuP6AxdpY&#10;ptbKsVTb/fsoEMhxmJk3zHY/206MNPjWsYLVMgFBXDvdcqOg+jm+ZyB8QNbYOSYF/+Rhv3t92WKu&#10;3cRnGsvQiAhhn6MCE0KfS+lrQxb90vXE0bu4wWKIcmikHnCKcNvJjyT5lBZbjgsGe/o2VP+Wf1bB&#10;YZNyVl5LNum5OpiqaHq/npRavM3FF4hAc3iGH+2TVrCG+5V4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0qysAAAADaAAAADwAAAAAAAAAAAAAAAACYAgAAZHJzL2Rvd25y&#10;ZXYueG1sUEsFBgAAAAAEAAQA9QAAAIUDAAAAAA==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84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DbMQA&#10;AADaAAAADwAAAGRycy9kb3ducmV2LnhtbESPQWvCQBSE74L/YXmCt7pRbGnTbCRYKiXiwdhDj4/s&#10;a5I2+zZmV43/3i0UPA4z8w2TrAbTijP1rrGsYD6LQBCXVjdcKfg8vD88g3AeWWNrmRRcycEqHY8S&#10;jLW98J7Oha9EgLCLUUHtfRdL6cqaDLqZ7YiD9217gz7IvpK6x0uAm1YuouhJGmw4LNTY0bqm8rc4&#10;GQWuGDb5z9a85Lvu6+1xmx0zeciVmk6G7BWEp8Hfw//tD61gCX9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yA2zEAAAA2gAAAA8AAAAAAAAAAAAAAAAAmAIAAGRycy9k&#10;b3ducmV2LnhtbFBLBQYAAAAABAAEAPUAAACJAwAAAAA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85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XHsYA&#10;AADaAAAADwAAAGRycy9kb3ducmV2LnhtbESPQWsCMRSE74L/ITyhF6lZC5WyNYoK0kpBq+3B43Pz&#10;3F3dvCxJdLf99U1B8DjMzDfMeNqaSlzJ+dKyguEgAUGcWV1yruD7a/n4AsIHZI2VZVLwQx6mk25n&#10;jKm2DW/pugu5iBD2KSooQqhTKX1WkEE/sDVx9I7WGQxRulxqh02Em0o+JclIGiw5LhRY06Kg7Ly7&#10;GAXrPvU3p9X+92M/Pwzfcvc5P1aNUg+9dvYKIlAb7uFb+10reIb/K/EG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lXHsYAAADaAAAADwAAAAAAAAAAAAAAAACYAgAAZHJz&#10;L2Rvd25yZXYueG1sUEsFBgAAAAAEAAQA9QAAAIsDAAAAAA==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86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91MQA&#10;AADaAAAADwAAAGRycy9kb3ducmV2LnhtbESPQWvCQBSE70L/w/IK3nQTD6Gm2UgpLdZD1aReentk&#10;X5Ng9m3IbmP8926h4HGYmW+YbDOZTow0uNaygngZgSCurG65VnD6el88gXAeWWNnmRRcycEmf5hl&#10;mGp74YLG0tciQNilqKDxvk+ldFVDBt3S9sTB+7GDQR/kUEs94CXATSdXUZRIgy2HhQZ7em2oOpe/&#10;RsHnYY9vx6TXSRWvt8XuFF35+6zU/HF6eQbhafL38H/7QytI4O9Ku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2fdTEAAAA2gAAAA8AAAAAAAAAAAAAAAAAmAIAAGRycy9k&#10;b3ducmV2LnhtbFBLBQYAAAAABAAEAPUAAACJ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87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HgcMA&#10;AADaAAAADwAAAGRycy9kb3ducmV2LnhtbESP0WoCMRRE34X+Q7hCX0SzW6iV1SjFKtpHt37AdXPd&#10;LG5utkmq279vhIKPw8ycYRar3rbiSj40jhXkkwwEceV0w7WC49d2PAMRIrLG1jEp+KUAq+XTYIGF&#10;djc+0LWMtUgQDgUqMDF2hZShMmQxTFxHnLyz8xZjkr6W2uMtwW0rX7JsKi02nBYMdrQ2VF3KH6vg&#10;tMtH5uN158vt5/doup5lp3yzUep52L/PQUTq4yP8395rBW9wv5Ju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VHgcMAAADaAAAADwAAAAAAAAAAAAAAAACYAgAAZHJzL2Rv&#10;d25yZXYueG1sUEsFBgAAAAAEAAQA9QAAAIgDAAAAAA==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88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KAO8EA&#10;AADaAAAADwAAAGRycy9kb3ducmV2LnhtbERPz2vCMBS+C/4P4Q1203Q9uNEZZWjHVBii8+Dx0bw1&#10;xeYlNpnW/345CB4/vt/TeW9bcaEuNI4VvIwzEMSV0w3XCg4/n6M3ECEia2wdk4IbBZjPhoMpFtpd&#10;eUeXfaxFCuFQoAIToy+kDJUhi2HsPHHifl1nMSbY1VJ3eE3htpV5lk2kxYZTg0FPC0PVaf9nFXyV&#10;5dLkxm+/6XychNtmfd6+eqWen/qPdxCR+vgQ390rrSBtTVfS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CgDvBAAAA2gAAAA8AAAAAAAAAAAAAAAAAmAIAAGRycy9kb3du&#10;cmV2LnhtbFBLBQYAAAAABAAEAPUAAACGAwAAAAA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89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2aMMA&#10;AADaAAAADwAAAGRycy9kb3ducmV2LnhtbESP3WoCMRSE7wt9h3AKvRHNbqGiq1GKP9hedusDHDfH&#10;zeLmZJtE3b59IwheDjPzDTNf9rYVF/KhcawgH2UgiCunG64V7H+2wwmIEJE1to5JwR8FWC6en+ZY&#10;aHflb7qUsRYJwqFABSbGrpAyVIYshpHriJN3dN5iTNLXUnu8Jrht5VuWjaXFhtOCwY5WhqpTebYK&#10;Drt8YNbvO19uv34H49UkO+SbjVKvL/3HDESkPj7C9/anVjCF2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Z2aMMAAADaAAAADwAAAAAAAAAAAAAAAACYAgAAZHJzL2Rv&#10;d25yZXYueG1sUEsFBgAAAAAEAAQA9QAAAIgDAAAAAA==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90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JC8UA&#10;AADbAAAADwAAAGRycy9kb3ducmV2LnhtbESPT2vCQBDF7wW/wzJCL6VuWqhIdJUiSD0V6h+ktzE7&#10;JqHZ2bC7xthP7xwEbzO8N+/9ZrboXaM6CrH2bOBtlIEiLrytuTSw265eJ6BiQrbYeCYDV4qwmA+e&#10;Zphbf+Ef6japVBLCMUcDVUptrnUsKnIYR74lFu3kg8Mkayi1DXiRcNfo9ywba4c1S0OFLS0rKv42&#10;Z2egxG//2x3pZW9P13D4aA7/2+7LmOdh/zkFlahPD/P9em0FX+jlFxl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MkLxQAAANsAAAAPAAAAAAAAAAAAAAAAAJgCAABkcnMv&#10;ZG93bnJldi54bWxQSwUGAAAAAAQABAD1AAAAigMAAAAA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91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M/8EA&#10;AADbAAAADwAAAGRycy9kb3ducmV2LnhtbERPS2vCQBC+F/oflil4azYRLJJmFVsf9KRtqvchOybB&#10;7GzIrknsr+8Khd7m43tOthxNI3rqXG1ZQRLFIIgLq2suFRy/t89zEM4ja2wsk4IbOVguHh8yTLUd&#10;+Iv63JcihLBLUUHlfZtK6YqKDLrItsSBO9vOoA+wK6XucAjhppHTOH6RBmsODRW29F5RccmvRsGu&#10;3Iy8nuX2/PmG+9P1oJOf2Cs1eRpXryA8jf5f/Of+0GF+Avd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DTP/BAAAA2wAAAA8AAAAAAAAAAAAAAAAAmAIAAGRycy9kb3du&#10;cmV2LnhtbFBLBQYAAAAABAAEAPUAAACGAwAAAAA=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92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HSiMAA&#10;AADbAAAADwAAAGRycy9kb3ducmV2LnhtbERPTYvCMBC9C/sfwix4s6mCItUo7q6KJ3W7eh+asS3b&#10;TEoTtfrrjSB4m8f7nOm8NZW4UONKywr6UQyCOLO65FzB4W/VG4NwHlljZZkU3MjBfPbRmWKi7ZV/&#10;6ZL6XIQQdgkqKLyvEyldVpBBF9maOHAn2xj0ATa51A1eQ7ip5CCOR9JgyaGhwJq+C8r+07NRsM6X&#10;Lf8MU3vaf+H2eN7p/j32SnU/28UEhKfWv8Uv90aH+QN4/hIOk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pHSiMAAAADbAAAADwAAAAAAAAAAAAAAAACYAgAAZHJzL2Rvd25y&#10;ZXYueG1sUEsFBgAAAAAEAAQA9QAAAIUDAAAAAA=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93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EicAA&#10;AADbAAAADwAAAGRycy9kb3ducmV2LnhtbERPTWvCQBC9C/0Pywi96UYL2kZXKYLYiwdtD3obs2MS&#10;zM6G7NTEf+8Kgrd5vM+ZLztXqSs1ofRsYDRMQBFn3pacG/j7XQ8+QQVBtlh5JgM3CrBcvPXmmFrf&#10;8o6ue8lVDOGQooFCpE61DllBDsPQ18SRO/vGoUTY5No22MZwV+lxkky0w5JjQ4E1rQrKLvt/Z2Bz&#10;bI+Ty0HG21JGB/kiPk3bjTHv/e57Bkqok5f46f6xcf4HPH6JB+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6EicAAAADbAAAADwAAAAAAAAAAAAAAAACYAgAAZHJzL2Rvd25y&#10;ZXYueG1sUEsFBgAAAAAEAAQA9QAAAIUDAAAAAA=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94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Fm8UA&#10;AADbAAAADwAAAGRycy9kb3ducmV2LnhtbESPQWvDMAyF74P9B6PBbqvdEdKR1S1d2KCHMmjay24i&#10;1pLQWA6xl6T99XVh0JvEe9/T03I92VYM1PvGsYb5TIEgLp1puNJwPHy9vIHwAdlg65g0nMnDevX4&#10;sMTMuJH3NBShEjGEfYYa6hC6TEpf1mTRz1xHHLVf11sMce0raXocY7ht5atSqbTYcLxQY0d5TeWp&#10;+LOxRvl9cUl+VIXapYupWZzSn49PrZ+fps07iEBTuJv/6a2JXAK3X+IA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MWbxQAAANsAAAAPAAAAAAAAAAAAAAAAAJgCAABkcnMv&#10;ZG93bnJldi54bWxQSwUGAAAAAAQABAD1AAAAigMAAAAA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95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dvMMA&#10;AADbAAAADwAAAGRycy9kb3ducmV2LnhtbERP22rCQBB9L/gPywh9qxsFi8RsRIWWQIVSL4hvY3ZM&#10;FrOzIbvV9O+7hYJvczjXyRa9bcSNOm8cKxiPEhDEpdOGKwX73dvLDIQPyBobx6Tghzws8sFThql2&#10;d/6i2zZUIoawT1FBHUKbSunLmiz6kWuJI3dxncUQYVdJ3eE9httGTpLkVVo0HBtqbGldU3ndflsF&#10;J6M/Juf3opwePovNcXWcXc1+o9TzsF/OQQTqw0P87y50nD+F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PdvMMAAADbAAAADwAAAAAAAAAAAAAAAACYAgAAZHJzL2Rv&#10;d25yZXYueG1sUEsFBgAAAAAEAAQA9QAAAIgDAAAAAA=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96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hC74A&#10;AADbAAAADwAAAGRycy9kb3ducmV2LnhtbERPS4vCMBC+C/6HMII3TfUgS9coIhS6e/MBXodmti02&#10;k9qMtv57Iwh7m4/vOevt4Br1oC7Ung0s5gko4sLbmksD51M2+wIVBNli45kMPCnAdjMerTG1vucD&#10;PY5SqhjCIUUDlUibah2KihyGuW+JI/fnO4cSYVdq22Efw12jl0my0g5rjg0VtrSvqLge785A62+/&#10;cskXkmX9z6482WZY5pkx08mw+wYlNMi/+OPObZy/gvcv8QC9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RYQu+AAAA2wAAAA8AAAAAAAAAAAAAAAAAmAIAAGRycy9kb3ducmV2&#10;LnhtbFBLBQYAAAAABAAEAPUAAACDAwAAAAA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97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KlsIA&#10;AADbAAAADwAAAGRycy9kb3ducmV2LnhtbERP32vCMBB+H/g/hBN8GTNVNiedUVQok6EP67b3o7kl&#10;xeZSmsx2/70RBnu7j+/nrTaDa8SFulB7VjCbZiCIK69rNgo+P4qHJYgQkTU2nknBLwXYrEd3K8y1&#10;7/mdLmU0IoVwyFGBjbHNpQyVJYdh6lvixH37zmFMsDNSd9incNfIeZYtpMOaU4PFlvaWqnP54xSU&#10;J7vzX8WxXxb7J4PZ68G83T8qNRkP2xcQkYb4L/5zH3Sa/wy3X9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cqWwgAAANsAAAAPAAAAAAAAAAAAAAAAAJgCAABkcnMvZG93&#10;bnJldi54bWxQSwUGAAAAAAQABAD1AAAAhwMAAAAA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98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QL8UA&#10;AADbAAAADwAAAGRycy9kb3ducmV2LnhtbESPQWvCQBCF70L/wzKF3nRjFWlTVxGDUBAKags9Dtkx&#10;Cc3Oht3VpP31nYPgbYb35r1vluvBtepKITaeDUwnGSji0tuGKwOfp934BVRMyBZbz2TglyKsVw+j&#10;JebW93yg6zFVSkI45migTqnLtY5lTQ7jxHfEop19cJhkDZW2AXsJd61+zrKFdtiwNNTY0bam8ud4&#10;cQa2+4/997R0X/PXTTHr56E4z/4KY54eh80bqERDuptv1+9W8AVWfpEB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dAvxQAAANsAAAAPAAAAAAAAAAAAAAAAAJgCAABkcnMv&#10;ZG93bnJldi54bWxQSwUGAAAAAAQABAD1AAAAigMAAAAA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99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esAA&#10;AADbAAAADwAAAGRycy9kb3ducmV2LnhtbERPPWvDMBDdC/kP4gLdGikZiutaDiEQ8JLBsQePh3W1&#10;TayTsZTE+fdRodDtHu/zsv1iR3Gn2Q+ONWw3CgRx68zAnYa6On0kIHxANjg6Jg1P8rDPV28ZpsY9&#10;uKT7JXQihrBPUUMfwpRK6dueLPqNm4gj9+NmiyHCuZNmxkcMt6PcKfUpLQ4cG3qc6NhTe73crIbS&#10;JWVd7BpXFbdGdax8dQ6J1u/r5fANItAS/sV/7sLE+V/w+0s8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mXesAAAADbAAAADwAAAAAAAAAAAAAAAACYAgAAZHJzL2Rvd25y&#10;ZXYueG1sUEsFBgAAAAAEAAQA9QAAAIUDAAAAAA==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00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WWb4A&#10;AADbAAAADwAAAGRycy9kb3ducmV2LnhtbERPS4vCMBC+L+x/CCN426b2IFKNIguF7t58gNehGduy&#10;zaQ2s7b+e3MQPH58781ucp260xBazwYWSQqKuPK25drA+VR8rUAFQbbYeSYDDwqw235+bDC3fuQD&#10;3Y9SqxjCIUcDjUifax2qhhyGxPfEkbv6waFEONTaDjjGcNfpLE2X2mHLsaHBnr4bqv6O/85A72+/&#10;cikXUhTjz74+2W7KysKY+Wzar0EJTfIWv9ylNZDF9fFL/AF6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Yllm+AAAA2wAAAA8AAAAAAAAAAAAAAAAAmAIAAGRycy9kb3ducmV2&#10;LnhtbFBLBQYAAAAABAAEAPUAAACDAwAAAAA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01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0iCcQA&#10;AADbAAAADwAAAGRycy9kb3ducmV2LnhtbESPT4vCMBTE7wt+h/CEva2piotUo6ir4mEv/sHzs3m2&#10;xealNFnb7ac3guBxmJnfMNN5Ywpxp8rllhX0exEI4sTqnFMFp+PmawzCeWSNhWVS8E8O5rPOxxRj&#10;bWve0/3gUxEg7GJUkHlfxlK6JCODrmdL4uBdbWXQB1mlUldYB7gp5CCKvqXBnMNChiWtMkpuhz+j&#10;YL3dtnq4bzfnnxbr6LL4HS3HiVKf3WYxAeGp8e/wq73TCgZ9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IgnEAAAA2w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2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b3cIA&#10;AADbAAAADwAAAGRycy9kb3ducmV2LnhtbESPwWrDMBBE74H8g9hAb7EcU0zrRAmhUKjppbVLzou0&#10;sU2slbFUx/77qlDocZiZN8zhNNteTDT6zrGCXZKCINbOdNwo+Kpft08gfEA22DsmBQt5OB3XqwMW&#10;xt35k6YqNCJC2BeooA1hKKT0uiWLPnEDcfSubrQYohwbaUa8R7jtZZamubTYcVxocaCXlvSt+rYK&#10;NHI5lVlVG3f5WIb8eakf3xelHjbzeQ8i0Bz+w3/tN6Mgy+D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JvdwgAAANsAAAAPAAAAAAAAAAAAAAAAAJgCAABkcnMvZG93&#10;bnJldi54bWxQSwUGAAAAAAQABAD1AAAAhwMAAAAA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03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R2JcQA&#10;AADbAAAADwAAAGRycy9kb3ducmV2LnhtbESPQWvCQBSE70L/w/IKXkQ3ahFJs5FSsHgpVls8P7Kv&#10;STTvbchuNf77riB4HGbmGyZb9dyoM3W+dmJgOklAkRTO1lIa+Plej5egfECx2DghA1fysMqfBhmm&#10;1l1kR+d9KFWEiE/RQBVCm2rti4oY/cS1JNH7dR1jiLIrte3wEuHc6FmSLDRjLXGhwpbeKypO+z82&#10;MD8cton1048tf35xueOX0XG9MWb43L+9ggrUh0f43t5YA7M53L7EH6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diXEAAAA2wAAAA8AAAAAAAAAAAAAAAAAmAIAAGRycy9k&#10;b3ducmV2LnhtbFBLBQYAAAAABAAEAPUAAACJAwAAAAA=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04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mCsQA&#10;AADbAAAADwAAAGRycy9kb3ducmV2LnhtbESPT2vCQBTE70K/w/IK3nRTkVBSV5GSlnrSptJeH9mX&#10;P5h9m+xuNX57t1DwOMzMb5jVZjSdOJPzrWUFT/MEBHFpdcu1guPX2+wZhA/IGjvLpOBKHjbrh8kK&#10;M20v/EnnItQiQthnqKAJoc+k9GVDBv3c9sTRq6wzGKJ0tdQOLxFuOrlIklQabDkuNNjTa0Plqfg1&#10;Ct7Nd/CHYz4MSZqX7mfc76pdpdT0cdy+gAg0hnv4v/2hFSyW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ZgrEAAAA2wAAAA8AAAAAAAAAAAAAAAAAmAIAAGRycy9k&#10;b3ducmV2LnhtbFBLBQYAAAAABAAEAPUAAACJAwAAAAA=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05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kCsUA&#10;AADbAAAADwAAAGRycy9kb3ducmV2LnhtbESPQWvCQBSE70L/w/IKvemmFkViVrHahB68aEvPz+xr&#10;Epp9G7LbJObXuwWhx2FmvmGS7WBq0VHrKssKnmcRCOLc6ooLBZ8f6XQFwnlkjbVlUnAlB9vNwyTB&#10;WNueT9SdfSEChF2MCkrvm1hKl5dk0M1sQxy8b9sa9EG2hdQt9gFuajmPoqU0WHFYKLGhfUn5z/nX&#10;KHjLslG/nMb06zBiH112x8XrKlfq6XHYrUF4Gvx/+N5+1wrmC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iQKxQAAANsAAAAPAAAAAAAAAAAAAAAAAJgCAABkcnMv&#10;ZG93bnJldi54bWxQSwUGAAAAAAQABAD1AAAAigMAAAAA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6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hscUA&#10;AADbAAAADwAAAGRycy9kb3ducmV2LnhtbESPQWsCMRSE74X+h/AKvdWsglZWo9iiIFgKXRWvj+S5&#10;u7p5WZJ03fbXN4VCj8PMfMPMl71tREc+1I4VDAcZCGLtTM2lgsN+8zQFESKywcYxKfiiAMvF/d0c&#10;c+Nu/EFdEUuRIBxyVFDF2OZSBl2RxTBwLXHyzs5bjEn6UhqPtwS3jRxl2URarDktVNjSa0X6Wnxa&#10;Bc/f67dDcdzpl64fY7HW76eLJ6UeH/rVDESkPv6H/9pbo2A0gd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iGxxQAAANsAAAAPAAAAAAAAAAAAAAAAAJgCAABkcnMv&#10;ZG93bnJldi54bWxQSwUGAAAAAAQABAD1AAAAigMAAAAA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07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RUcUA&#10;AADbAAAADwAAAGRycy9kb3ducmV2LnhtbESPQWvCQBCF7wX/wzJCb3VXKYlEN6LSgodSaPTibciO&#10;SUh2NmRXjf313UKhx8eb9715681oO3GjwTeONcxnCgRx6UzDlYbT8f1lCcIHZIOdY9LwIA+bfPK0&#10;xsy4O3/RrQiViBD2GWqoQ+gzKX1Zk0U/cz1x9C5usBiiHCppBrxHuO3kQqlEWmw4NtTY076msi2u&#10;Nr5Rfn671/1JFeojSccmbZPz7k3r5+m4XYEINIb/47/0wWhYpPC7JQJ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pFRxQAAANsAAAAPAAAAAAAAAAAAAAAAAJgCAABkcnMv&#10;ZG93bnJldi54bWxQSwUGAAAAAAQABAD1AAAAigMAAAAA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08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1/78A&#10;AADbAAAADwAAAGRycy9kb3ducmV2LnhtbERPy4rCMBTdC/5DuMLsNNUBkY5RhkFRZiH4AHF3aa5N&#10;meamNDHt/L1ZCC4P571c97YWkVpfOVYwnWQgiAunKy4VXM7b8QKED8gaa8ek4J88rFfDwRJz7To+&#10;UjyFUqQQ9jkqMCE0uZS+MGTRT1xDnLi7ay2GBNtS6ha7FG5rOcuyubRYcWow2NCPoeLv9LAKsk2s&#10;8LojCsX8EPXtM3a/5q7Ux6j//gIRqA9v8cu91wpmaWz6kn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zzX/vwAAANsAAAAPAAAAAAAAAAAAAAAAAJgCAABkcnMvZG93bnJl&#10;di54bWxQSwUGAAAAAAQABAD1AAAAhA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09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ipMYA&#10;AADbAAAADwAAAGRycy9kb3ducmV2LnhtbESPT2vCQBTE74V+h+UVvDWbBhEbXaUooh7snyiCt9fs&#10;MwnNvg3ZVZNv3xUKPQ4z8xtmOu9MLa7UusqygpcoBkGcW11xoeCwXz2PQTiPrLG2TAp6cjCfPT5M&#10;MdX2xl90zXwhAoRdigpK75tUSpeXZNBFtiEO3tm2Bn2QbSF1i7cAN7VM4ngkDVYcFkpsaFFS/pNd&#10;jIKP3fv20H8fs1OR9MvReaM/18OdUoOn7m0CwlPn/8N/7Y1WkLzC/Uv4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RipMYAAADbAAAADwAAAAAAAAAAAAAAAACYAgAAZHJz&#10;L2Rvd25yZXYueG1sUEsFBgAAAAAEAAQA9QAAAIsDAAAAAA==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10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+C8MA&#10;AADbAAAADwAAAGRycy9kb3ducmV2LnhtbERPTWvCQBC9F/wPywheSt2oUErqKkYopBeJRqnHITtN&#10;otnZNLtN0n/fPRR6fLzv9XY0jeipc7VlBYt5BIK4sLrmUsE5f3t6AeE8ssbGMin4IQfbzeRhjbG2&#10;Ax+pP/lShBB2MSqovG9jKV1RkUE3ty1x4D5tZ9AH2JVSdziEcNPIZRQ9S4M1h4YKW9pXVNxP30bB&#10;8XJ1/VeaZ/76LrOP5HB7vCe5UrPpuHsF4Wn0/+I/d6oVrML68C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H+C8MAAADbAAAADwAAAAAAAAAAAAAAAACYAgAAZHJzL2Rv&#10;d25yZXYueG1sUEsFBgAAAAAEAAQA9QAAAIgDAAAAAA=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11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bkMUA&#10;AADbAAAADwAAAGRycy9kb3ducmV2LnhtbESPQWvCQBSE7wX/w/KEXkqzsQWR6CoqCPZS1Fj0+Mi+&#10;JqnZtzG7jfHfu4LgcZiZb5jJrDOVaKlxpWUFgygGQZxZXXKuYJ+u3kcgnEfWWFkmBVdyMJv2XiaY&#10;aHvhLbU7n4sAYZeggsL7OpHSZQUZdJGtiYP3axuDPsgml7rBS4CbSn7E8VAaLDksFFjTsqDstPs3&#10;CrY/R9ee1+nGH7/k5rD4/ns7LVKlXvvdfAzCU+ef4Ud7rRV8DuD+Jfw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VuQxQAAANs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12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c3sUA&#10;AADbAAAADwAAAGRycy9kb3ducmV2LnhtbESPQWvCQBSE7wX/w/KEXopu6kE0uooKgr0UNYoeH9ln&#10;Es2+TbPbGP+9KxR6HGbmG2Y6b00pGqpdYVnBZz8CQZxaXXCm4JCseyMQziNrLC2Tggc5mM86b1OM&#10;tb3zjpq9z0SAsItRQe59FUvp0pwMur6tiIN3sbVBH2SdSV3jPcBNKQdRNJQGCw4LOVa0yim97X+N&#10;gt3x7JqfTbL15y+5PS2/rx+3ZaLUe7ddTEB4av1/+K+90QrGQ3h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pzexQAAANsAAAAPAAAAAAAAAAAAAAAAAJgCAABkcnMv&#10;ZG93bnJldi54bWxQSwUGAAAAAAQABAD1AAAAigMAAAAA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13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R7cQA&#10;AADbAAAADwAAAGRycy9kb3ducmV2LnhtbESPX2vCQBDE3wt+h2MF3+pFH2pNPcUqVSmCf1r6vObW&#10;JDS3F3Krpt++Vyj4OMzMb5jJrHWVulITSs8GBv0EFHHmbcm5gc+Pt8dnUEGQLVaeycAPBZhNOw8T&#10;TK2/8YGuR8lVhHBI0UAhUqdah6wgh6Hva+LonX3jUKJscm0bvEW4q/QwSZ60w5LjQoE1LQrKvo8X&#10;Z2C/lHX+ztsF8tfJvs5X552EnTG9bjt/ASXUyj38395YA+MR/H2JP0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Ee3EAAAA2wAAAA8AAAAAAAAAAAAAAAAAmAIAAGRycy9k&#10;b3ducmV2LnhtbFBLBQYAAAAABAAEAPUAAACJ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14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jJsAA&#10;AADbAAAADwAAAGRycy9kb3ducmV2LnhtbERPTYvCMBC9C/sfwizsTdP1sNZqFFdcEMGDtYjHoRnb&#10;YDMpTVbrvzcHwePjfc+XvW3EjTpvHCv4HiUgiEunDVcKiuPfMAXhA7LGxjEpeJCH5eJjMMdMuzsf&#10;6JaHSsQQ9hkqqENoMyl9WZNFP3ItceQurrMYIuwqqTu8x3DbyHGS/EiLhmNDjS2tayqv+b9VsN8d&#10;qtRM0vHp92w0T4/FdXMulPr67FczEIH68Ba/3FutYBr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jJsAAAADbAAAADwAAAAAAAAAAAAAAAACYAgAAZHJzL2Rvd25y&#10;ZXYueG1sUEsFBgAAAAAEAAQA9QAAAIU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15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vLsUA&#10;AADbAAAADwAAAGRycy9kb3ducmV2LnhtbESPT2vCQBTE7wW/w/IEb3VTD8VEV5ES22DpoWlBj4/s&#10;Mwlm34bsNn++vVso9DjMzG+Y7X40jeipc7VlBU/LCARxYXXNpYLvr+PjGoTzyBoby6RgIgf73exh&#10;i4m2A39Sn/tSBAi7BBVU3reJlK6oyKBb2pY4eFfbGfRBdqXUHQ4Bbhq5iqJnabDmsFBhSy8VFbf8&#10;xygoTpc+e3+N0vwjnWq++be4OZyVWszHwwaEp9H/h//amVYQx/D7JfwA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O8uxQAAANsAAAAPAAAAAAAAAAAAAAAAAJgCAABkcnMv&#10;ZG93bnJldi54bWxQSwUGAAAAAAQABAD1AAAAigMAAAAA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16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ZjsMA&#10;AADcAAAADwAAAGRycy9kb3ducmV2LnhtbESPQU/DMAyF70j7D5EncWMJHNAoy6YJCYkdN9C6o9WY&#10;JlrjlCZbu3+PD0jcbL3n9z6vNlPs1JWGHBJbeFwYUMRNcoFbC1+f7w9LULkgO+wSk4UbZdisZ3cr&#10;rFwaeU/XQ2mVhHCu0IIvpa+0zo2niHmRemLRvtMQscg6tNoNOEp47PSTMc86YmBp8NjTm6fmfLhE&#10;C6X29Vj/0D4s+1M47l4CH83N2vv5tH0FVWgq/+a/6w8n+Ebw5Rm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ZjsMAAADcAAAADwAAAAAAAAAAAAAAAACYAgAAZHJzL2Rv&#10;d25yZXYueG1sUEsFBgAAAAAEAAQA9QAAAIg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17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Ey8MA&#10;AADcAAAADwAAAGRycy9kb3ducmV2LnhtbERPS2vCQBC+C/6HZYTe6kYpUqKrqNhSPFhfB70N2TFZ&#10;zM6G7NYk/75bKHibj+85s0VrS/Gg2hvHCkbDBARx5rThXMH59PH6DsIHZI2lY1LQkYfFvN+bYapd&#10;wwd6HEMuYgj7FBUUIVSplD4ryKIfuoo4cjdXWwwR1rnUNTYx3JZynCQTadFwbCiwonVB2f34YxVs&#10;uvW1kaudeevul89m991tT3uj1MugXU5BBGrDU/zv/tJxfjKCv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9Ey8MAAADcAAAADwAAAAAAAAAAAAAAAACYAgAAZHJzL2Rv&#10;d25yZXYueG1sUEsFBgAAAAAEAAQA9QAAAIgDAAAAAA=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18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ff8MA&#10;AADcAAAADwAAAGRycy9kb3ducmV2LnhtbERPTWvCQBC9C/0Pywi91V2FFo2uYguCh15iW8HbmB2T&#10;tNnZNDtq+u+7hYK3ebzPWax636gLdbEObGE8MqCIi+BqLi28v20epqCiIDtsApOFH4qwWt4NFpi5&#10;cOWcLjspVQrhmKGFSqTNtI5FRR7jKLTEiTuFzqMk2JXadXhN4b7RE2OetMeaU0OFLb1UVHztzt5C&#10;fjh+y/Pjaz4+m1n/0XzKNOzF2vthv56DEurlJv53b12abybw90y6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rff8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</w:tr>
    <w:tr w:rsidR="00F02D56" w:rsidRPr="006A66F5" w:rsidTr="002C7172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6A16D5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158FF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6A16D5">
          <w:pPr>
            <w:pStyle w:val="Kopfzeile"/>
          </w:pPr>
        </w:p>
      </w:tc>
    </w:tr>
  </w:tbl>
  <w:p w:rsidR="00F02D56" w:rsidRDefault="00F02D56" w:rsidP="002328D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F02D56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F02D56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8240" behindDoc="1" locked="0" layoutInCell="1" allowOverlap="1" wp14:anchorId="2F7C8580" wp14:editId="2F7C8581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147" name="Zeichenbereich 1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10" name="Freeform 1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66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67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69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7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72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80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8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93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94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164B4255" id="Zeichenbereich 147" o:spid="_x0000_s1026" editas="canvas" style="position:absolute;margin-left:3.65pt;margin-top:-5.25pt;width:99pt;height:37.15pt;z-index:-251658240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159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8/cIA&#10;AADcAAAADwAAAGRycy9kb3ducmV2LnhtbESPT2vDMAzF74V9B6NBL2W100IpWd0yCoVe139nEWtJ&#10;WCxntttk3746DHaTeE/v/bTZjb5TD4qpDWyhmBtQxFVwLdcWLufD2xpUysgOu8Bk4ZcS7LYvkw2W&#10;Lgz8SY9TrpWEcCrRQpNzX2qdqoY8pnnoiUX7CtFjljXW2kUcJNx3emHMSntsWRoa7GnfUPV9unsL&#10;Q7z0ixgLVy/N1d1GvzLn2Y+109fx4x1UpjH/m/+uj07wC8GXZ2QCv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zz9wgAAANwAAAAPAAAAAAAAAAAAAAAAAJgCAABkcnMvZG93&#10;bnJldi54bWxQSwUGAAAAAAQABAD1AAAAhwMAAAAA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160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C+r8A&#10;AADcAAAADwAAAGRycy9kb3ducmV2LnhtbERPzYrCMBC+L/gOYYS9rWld2Uo1iiiCV7t9gKEZm2Iz&#10;qU209e3NwoK3+fh+Z70dbSse1PvGsYJ0loAgrpxuuFZQ/h6/liB8QNbYOiYFT/Kw3Uw+1phrN/CZ&#10;HkWoRQxhn6MCE0KXS+krQxb9zHXEkbu43mKIsK+l7nGI4baV8yT5kRYbjg0GO9obqq7F3So4LDJe&#10;FreCTXYuD6bc1Z3/HpT6nI67FYhAY3iL/90nHeenKfw9Ey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0L6vwAAANwAAAAPAAAAAAAAAAAAAAAAAJgCAABkcnMvZG93bnJl&#10;di54bWxQSwUGAAAAAAQABAD1AAAAhAMAAAAA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161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gx8MA&#10;AADcAAAADwAAAGRycy9kb3ducmV2LnhtbERPTWvCQBC9C/0Pywi96UahxUZXCS2KRDwYe/A4ZMck&#10;mp1Ns6um/94VBG/zeJ8zW3SmFldqXWVZwWgYgSDOra64UPC7Xw4mIJxH1lhbJgX/5GAxf+vNMNb2&#10;xju6Zr4QIYRdjApK75tYSpeXZNANbUMcuKNtDfoA20LqFm8h3NRyHEWf0mDFoaHEhr5Lys/ZxShw&#10;WbdKTxvzlW6bw8/HJvlL5D5V6r3fJVMQnjr/Ej/dax3mj8b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3gx8MAAADcAAAADwAAAAAAAAAAAAAAAACYAgAAZHJzL2Rv&#10;d25yZXYueG1sUEsFBgAAAAAEAAQA9QAAAIgDAAAAAA=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162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qz8UA&#10;AADcAAAADwAAAGRycy9kb3ducmV2LnhtbERPTWvCQBC9F/oflin0IrqJhVJSV1FBbBFqqz14HLNj&#10;Es3Oht2tif76rlDobR7vc0aTztTiTM5XlhWkgwQEcW51xYWC7+2i/wLCB2SNtWVScCEPk/H93Qgz&#10;bVv+ovMmFCKGsM9QQRlCk0np85IM+oFtiCN3sM5giNAVUjtsY7ip5TBJnqXBimNDiQ3NS8pPmx+j&#10;4KNHvfXxfXdd7Wb7dFm4z9mhbpV6fOimryACdeFf/Od+03F++gS3Z+IFcvw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SrPxQAAANwAAAAPAAAAAAAAAAAAAAAAAJgCAABkcnMv&#10;ZG93bnJldi54bWxQSwUGAAAAAAQABAD1AAAAigMAAAAA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163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D98EA&#10;AADcAAAADwAAAGRycy9kb3ducmV2LnhtbERPS4vCMBC+C/sfwix407SLFK1GWZYV9bC+L96GZmyL&#10;zaQ0Ueu/NwuCt/n4njOZtaYSN2pcaVlB3I9AEGdWl5wrOB7mvSEI55E1VpZJwYMczKYfnQmm2t55&#10;R7e9z0UIYZeigsL7OpXSZQUZdH1bEwfubBuDPsAml7rBewg3lfyKokQaLDk0FFjTT0HZZX81Cv42&#10;a/zdJrVOsni02K2O0YNPF6W6n+33GISn1r/FL/dSh/nxAP6fC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Q/fBAAAA3AAAAA8AAAAAAAAAAAAAAAAAmAIAAGRycy9kb3du&#10;cmV2LnhtbFBLBQYAAAAABAAEAPUAAACG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164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gk8IA&#10;AADcAAAADwAAAGRycy9kb3ducmV2LnhtbERPzWoCMRC+C32HMIVeRLNbUGQ1SrGK9ejqA4ybcbN0&#10;M9kmqW7fvhEEb/Px/c5i1dtWXMmHxrGCfJyBIK6cbrhWcDpuRzMQISJrbB2Tgj8KsFq+DBZYaHfj&#10;A13LWIsUwqFABSbGrpAyVIYshrHriBN3cd5iTNDXUnu8pXDbyvcsm0qLDacGgx2tDVXf5a9VcN7l&#10;Q/M52flyu/8ZTtez7JxvNkq9vfYfcxCR+vgUP9xfOs3PJ3B/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yCTwgAAANwAAAAPAAAAAAAAAAAAAAAAAJgCAABkcnMvZG93&#10;bnJldi54bWxQSwUGAAAAAAQABAD1AAAAhwMAAAAA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165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HGsMA&#10;AADcAAAADwAAAGRycy9kb3ducmV2LnhtbERPTWsCMRC9F/ofwhS81awetrI1SmkttoKIWw8eh810&#10;s3QziZtU139vBMHbPN7nTOe9bcWRutA4VjAaZiCIK6cbrhXsfj6fJyBCRNbYOiYFZwownz0+TLHQ&#10;7sRbOpaxFimEQ4EKTIy+kDJUhiyGofPEift1ncWYYFdL3eEphdtWjrMslxYbTg0GPb0bqv7Kf6tg&#10;uVh8mLHxmzUd9nk4r74Pmxev1OCpf3sFEamPd/HN/aXT/FEO12fSBXJ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qHGsMAAADcAAAADwAAAAAAAAAAAAAAAACYAgAAZHJzL2Rv&#10;d25yZXYueG1sUEsFBgAAAAAEAAQA9QAAAIgDAAAAAA=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166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bf8IA&#10;AADcAAAADwAAAGRycy9kb3ducmV2LnhtbERPzWoCMRC+C32HMEIvotkt1MpqlGIV7dGtDzBuxs3i&#10;ZrJNUt2+fSMUvM3H9zuLVW9bcSUfGscK8kkGgrhyuuFawfFrO56BCBFZY+uYFPxSgNXyabDAQrsb&#10;H+haxlqkEA4FKjAxdoWUoTJkMUxcR5y4s/MWY4K+ltrjLYXbVr5k2VRabDg1GOxobai6lD9WwWmX&#10;j8zH686X28/v0XQ9y075ZqPU87B/n4OI1MeH+N+912l+/gb3Z9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Rt/wgAAANwAAAAPAAAAAAAAAAAAAAAAAJgCAABkcnMvZG93&#10;bnJldi54bWxQSwUGAAAAAAQABAD1AAAAhwMAAAAA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167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rR8YA&#10;AADcAAAADwAAAGRycy9kb3ducmV2LnhtbESPT2vCQBDF7wW/wzKCl1I3Ci0luooIpT0J9Q/S2zQ7&#10;JsHsbNjdxuindw5CbzO8N+/9Zr7sXaM6CrH2bGAyzkARF97WXBrY7z5e3kHFhGyx8UwGrhRhuRg8&#10;zTG3/sLf1G1TqSSEY44GqpTaXOtYVOQwjn1LLNrJB4dJ1lBqG/Ai4a7R0yx70w5rloYKW1pXVJy3&#10;f85AiRv/0/3S88GeruH42hxvu+7TmNGwX81AJerTv/lx/WUFfyK08ox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yrR8YAAADcAAAADwAAAAAAAAAAAAAAAACYAgAAZHJz&#10;L2Rvd25yZXYueG1sUEsFBgAAAAAEAAQA9QAAAIsDAAAAAA==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168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j8cIA&#10;AADcAAAADwAAAGRycy9kb3ducmV2LnhtbERPS2vCQBC+C/0PyxR6M5sILTW6Ca194EltqvchOybB&#10;7GzIrpr6692C4G0+vufM88G04kS9aywrSKIYBHFpdcOVgu3v1/gVhPPIGlvLpOCPHOTZw2iOqbZn&#10;/qFT4SsRQtilqKD2vkuldGVNBl1kO+LA7W1v0AfYV1L3eA7hppWTOH6RBhsODTV2tKipPBRHo+C7&#10;+hz447mw+807rnbHtU4usVfq6XF4m4HwNPi7+OZe6jA/mcL/M+EC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2PxwgAAANwAAAAPAAAAAAAAAAAAAAAAAJgCAABkcnMvZG93&#10;bnJldi54bWxQSwUGAAAAAAQABAD1AAAAhwMAAAAA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169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A0cQA&#10;AADcAAAADwAAAGRycy9kb3ducmV2LnhtbESPS2/CQAyE70j9DytX4gYbkIpQygb1iXoqkMLdyjoP&#10;NeuNsguk/Pr6gMTN1oxnPq/Wg2vVmfrQeDYwmyagiAtvG64MHH4+J0tQISJbbD2TgT8KsM4eRitM&#10;rb/wns55rJSEcEjRQB1jl2odipochqnviEUrfe8wytpX2vZ4kXDX6nmSLLTDhqWhxo7eaip+85Mz&#10;sKk+Bn5/yn25e8Xv42lrZ9ckGjN+HF6eQUUa4t18u/6ygj8XfHlGJt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ANHEAAAA3AAAAA8AAAAAAAAAAAAAAAAAmAIAAGRycy9k&#10;b3ducmV2LnhtbFBLBQYAAAAABAAEAPUAAACJAwAAAAA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70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4xq8EA&#10;AADcAAAADwAAAGRycy9kb3ducmV2LnhtbERPTWvCQBC9F/wPywje6iY52BpdRYSiFw+1HvQ2Zsck&#10;mJ0N2amJ/75bKPQ2j/c5y/XgGvWgLtSeDaTTBBRx4W3NpYHT18frO6ggyBYbz2TgSQHWq9HLEnPr&#10;e/6kx1FKFUM45GigEmlzrUNRkcMw9S1x5G6+cygRdqW2HfYx3DU6S5KZdlhzbKiwpW1Fxf347Qzs&#10;Lv1ldj9LdqglPcuc+PrW74yZjIfNApTQIP/iP/fexvlZCr/Px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+MavBAAAA3AAAAA8AAAAAAAAAAAAAAAAAmAIAAGRycy9kb3du&#10;cmV2LnhtbFBLBQYAAAAABAAEAPUAAACGAwAAAAA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71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tTcYA&#10;AADcAAAADwAAAGRycy9kb3ducmV2LnhtbESPQWvCQBCF70L/wzKF3nS3oURJ3UiVFnoQwejF25Cd&#10;JiHZ2ZBdNe2v7wqCtxne+968Wa5G24kLDb5xrOF1pkAQl840XGk4Hr6mCxA+IBvsHJOGX/Kwyp8m&#10;S8yMu/KeLkWoRAxhn6GGOoQ+k9KXNVn0M9cTR+3HDRZDXIdKmgGvMdx2MlEqlRYbjhdq7GlTU9kW&#10;ZxtrlLs/97Y5qkJt0/nYzNv0tP7U+uV5/HgHEWgMD/Od/jaRSxK4PRMn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tTcYAAADcAAAADwAAAAAAAAAAAAAAAACYAgAAZHJz&#10;L2Rvd25yZXYueG1sUEsFBgAAAAAEAAQA9QAAAIsDAAAAAA==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172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UA+MQA&#10;AADcAAAADwAAAGRycy9kb3ducmV2LnhtbERP22rCQBB9L/QflhH6VjemtIToKlawBCoUb4hvY3ZM&#10;FrOzIbvV9O+7hYJvczjXmcx624grdd44VjAaJiCIS6cNVwp22+VzBsIHZI2NY1LwQx5m08eHCeba&#10;3XhN102oRAxhn6OCOoQ2l9KXNVn0Q9cSR+7sOoshwq6SusNbDLeNTJPkTVo0HBtqbGlRU3nZfFsF&#10;R6M/09NHUb7uv4rV4f2QXcxupdTToJ+PQQTqw1387y50nJ++wN8z8QI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APjEAAAA3AAAAA8AAAAAAAAAAAAAAAAAmAIAAGRycy9k&#10;b3ducmV2LnhtbFBLBQYAAAAABAAEAPUAAACJAwAAAAA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173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SJIsAA&#10;AADcAAAADwAAAGRycy9kb3ducmV2LnhtbERPTWuDQBC9F/oflin0VtdIKcFkIxIQTG9NArkO7lSl&#10;7qxxJ9H++26h0Ns83udsi8UN6k5T6D0bWCUpKOLG255bA+dT9bIGFQTZ4uCZDHxTgGL3+LDF3PqZ&#10;P+h+lFbFEA45GuhExlzr0HTkMCR+JI7cp58cSoRTq+2Ecwx3g87S9E077Dk2dDjSvqPm63hzBkZ/&#10;fZdLvZKqmg9le7LDktWVMc9PS7kBJbTIv/jPXds4P3uF32fiBXr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SJIsAAAADcAAAADwAAAAAAAAAAAAAAAACYAgAAZHJzL2Rvd25y&#10;ZXYueG1sUEsFBgAAAAAEAAQA9QAAAIUDAAAAAA=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4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onsMA&#10;AADcAAAADwAAAGRycy9kb3ducmV2LnhtbERP32vCMBB+H/g/hBP2Mmaq6JDOKCqUicwHu+39aG5J&#10;WXMpTbT1vzeDwd7u4/t5q83gGnGlLtSeFUwnGQjiyuuajYLPj+J5CSJEZI2NZ1JwowCb9ehhhbn2&#10;PZ/pWkYjUgiHHBXYGNtcylBZchgmviVO3LfvHMYEOyN1h30Kd42cZdmLdFhzarDY0t5S9VNenILy&#10;ZHf+q3jvl8V+YTB7O5jj01ypx/GwfQURaYj/4j/3Qaf5swX8PpMu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consMAAADcAAAADwAAAAAAAAAAAAAAAACYAgAAZHJzL2Rv&#10;d25yZXYueG1sUEsFBgAAAAAEAAQA9QAAAIgDAAAAAA==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175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+n88QA&#10;AADcAAAADwAAAGRycy9kb3ducmV2LnhtbERP22rCQBB9F/yHZQq+mY0XpI2uIgahIAjVFnwcsmMS&#10;mp0Nu6tJ+/VdoeDbHM51VpveNOJOzteWFUySFARxYXXNpYLP8378CsIHZI2NZVLwQx426+FghZm2&#10;HX/Q/RRKEUPYZ6igCqHNpPRFRQZ9YlviyF2tMxgidKXUDrsYbho5TdOFNFhzbKiwpV1FxffpZhTs&#10;DsfDZVKYr/nbNp91c5dfZ7+5UqOXfrsEEagPT/G/+13H+dMFPJ6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p/PEAAAA3AAAAA8AAAAAAAAAAAAAAAAAmAIAAGRycy9k&#10;b3ducmV2LnhtbFBLBQYAAAAABAAEAPUAAACJAwAAAAA=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176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JOL8A&#10;AADcAAAADwAAAGRycy9kb3ducmV2LnhtbERPTYvCMBC9C/sfwix408QetFSjiLDQi4daDx6HZmyL&#10;zaQ0Ubv/3giCt3m8z9nsRtuJBw2+daxhMVcgiCtnWq41nMu/WQrCB2SDnWPS8E8edtufyQYz455c&#10;0OMUahFD2GeooQmhz6T0VUMW/dz1xJG7usFiiHCopRnwGcNtJxOlltJiy7GhwZ4ODVW3091qKFxa&#10;nPPk4sr8flE1K18eQ6r19Hfcr0EEGsNX/HHnJs5PVvB+Jl4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Mk4vwAAANwAAAAPAAAAAAAAAAAAAAAAAJgCAABkcnMvZG93bnJl&#10;di54bWxQSwUGAAAAAAQABAD1AAAAhAMAAAAA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77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DJ8MA&#10;AADcAAAADwAAAGRycy9kb3ducmV2LnhtbESPwWrDQAxE74X+w6JCbvU6PpTgZBNCweD21qTQq/Aq&#10;tqlX63rV2P376hDITWJGM0+7wxIGc6Up9ZEdrLMcDHETfc+tg89z9bwBkwTZ4xCZHPxRgsP+8WGH&#10;pY8zf9D1JK3REE4lOuhExtLa1HQUMGVxJFbtEqeAouvUWj/hrOFhsEWev9iAPWtDhyO9dtR8n36D&#10;gzH+vMtXvZaqmt+O7dkPS1FXzq2eluMWjNAid/PtuvaKXyitPqMT2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mDJ8MAAADcAAAADwAAAAAAAAAAAAAAAACYAgAAZHJzL2Rv&#10;d25yZXYueG1sUEsFBgAAAAAEAAQA9QAAAIgDAAAAAA=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8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PQcQA&#10;AADcAAAADwAAAGRycy9kb3ducmV2LnhtbERPS2vCQBC+F/oflin0VjcqlZi6iq1N6MGLDzyP2WkS&#10;zM6G7Nak+fXdguBtPr7nLFa9qcWVWldZVjAeRSCIc6srLhQcD+lLDMJ5ZI21ZVLwSw5Wy8eHBSba&#10;dryj694XIoSwS1BB6X2TSOnykgy6kW2IA/dtW4M+wLaQusUuhJtaTqJoJg1WHBpKbOijpPyy/zEK&#10;PrNs0NPdkJ42A3bReb19fY9zpZ6f+vUbCE+9v4tv7i8d5k/m8P9Mu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j0HEAAAA3A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79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EycMA&#10;AADcAAAADwAAAGRycy9kb3ducmV2LnhtbESPQWvCQBCF7wX/wzKCt7pRi9ToKiIUlF7apHgesmMS&#10;zM6G7DYm/945FHqb4b1575vdYXCN6qkLtWcDi3kCirjwtubSwE/+8foOKkRki41nMjBSgMN+8rLD&#10;1PoHf1OfxVJJCIcUDVQxtqnWoajIYZj7lli0m+8cRlm7UtsOHxLuGr1MkrV2WLM0VNjSqaLinv06&#10;AwXypb8ss9z669fYrjdj/vY5GjObDsctqEhD/Df/XZ+t4K8EX56RCf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EycMAAADcAAAADwAAAAAAAAAAAAAAAACYAgAAZHJzL2Rv&#10;d25yZXYueG1sUEsFBgAAAAAEAAQA9QAAAIgDAAAAAA==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80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81sIA&#10;AADcAAAADwAAAGRycy9kb3ducmV2LnhtbERPS2vCQBC+C/6HZYReRDepRSS6ihQsXor1gechOybR&#10;zGzIbjX9991Cwdt8fM9ZrDqu1Z1aXzkxkI4TUCS5s5UUBk7HzWgGygcUi7UTMvBDHlbLfm+BmXUP&#10;2dP9EAoVQ8RnaKAMocm09nlJjH7sGpLIXVzLGCJsC21bfMRwrvVrkkw1YyWxocSG3kvKb4dvNjA5&#10;n3eJ9enHjj+/uNjz2/C62RrzMujWc1CBuvAU/7u3Ns6fpPD3TLx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bzWwgAAANwAAAAPAAAAAAAAAAAAAAAAAJgCAABkcnMvZG93&#10;bnJldi54bWxQSwUGAAAAAAQABAD1AAAAhwMAAAAA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81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bU8IA&#10;AADcAAAADwAAAGRycy9kb3ducmV2LnhtbERPS2vCQBC+C/0PyxS86aYKoaSuIiUt9aRNpb0O2ckD&#10;s7PJ7lbjv3cLBW/z8T1ntRlNJ87kfGtZwdM8AUFcWt1yreD49TZ7BuEDssbOMim4kofN+mGywkzb&#10;C3/SuQi1iCHsM1TQhNBnUvqyIYN+bnviyFXWGQwRulpqh5cYbjq5SJJUGmw5NjTY02tD5an4NQre&#10;zXfwh2M+DEmal+5n3O+qXaXU9HHcvoAINIa7+N/9oeP85QL+no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xtTwgAAANwAAAAPAAAAAAAAAAAAAAAAAJgCAABkcnMvZG93&#10;bnJldi54bWxQSwUGAAAAAAQABAD1AAAAhwMAAAAA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82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udsMA&#10;AADcAAAADwAAAGRycy9kb3ducmV2LnhtbERPTWvCQBC9F/wPywi91U0bKhLdBLUqPXgxiudpdpqE&#10;ZmdDdjVpfn23UOhtHu9zVtlgGnGnztWWFTzPIhDEhdU1lwou5/3TAoTzyBoby6Tgmxxk6eRhhYm2&#10;PZ/onvtShBB2CSqovG8TKV1RkUE3sy1x4D5tZ9AH2JVSd9iHcNPIlyiaS4M1h4YKW9pWVHzlN6Ng&#10;dziMOj6N++vbiH30sT6+bhaFUo/TYb0E4Wnw/+I/97sO8+MYfp8JF8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wudsMAAADcAAAADwAAAAAAAAAAAAAAAACYAgAAZHJzL2Rv&#10;d25yZXYueG1sUEsFBgAAAAAEAAQA9QAAAIgDAAAAAA==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83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7FsQA&#10;AADcAAAADwAAAGRycy9kb3ducmV2LnhtbERP22oCMRB9L/gPYQTfatbelK1R2mJBaCm4Kr4OyXR3&#10;7WayJHHd9utNodC3OZzrzJe9bURHPtSOFUzGGQhi7UzNpYLd9vV6BiJEZIONY1LwTQGWi8HVHHPj&#10;zryhroilSCEcclRQxdjmUgZdkcUwdi1x4j6dtxgT9KU0Hs8p3DbyJssepMWaU0OFLb1UpL+Kk1Uw&#10;/Vm974r9m37u+nssVvrjcPSk1GjYPz2CiNTHf/Gfe23S/Ns7+H0mX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exbEAAAA3AAAAA8AAAAAAAAAAAAAAAAAmAIAAGRycy9k&#10;b3ducmV2LnhtbFBLBQYAAAAABAAEAPUAAACJAwAAAAA=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84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j5MYA&#10;AADcAAAADwAAAGRycy9kb3ducmV2LnhtbESPQWvCQBCF74X+h2UK3nTXqlGiq1Sp0IMUGr14G7Jj&#10;EszOhuyqqb/eLQi9zfDe9+bNYtXZWlyp9ZVjDcOBAkGcO1NxoeGw3/ZnIHxANlg7Jg2/5GG1fH1Z&#10;YGrcjX/omoVCxBD2KWooQ2hSKX1ekkU/cA1x1E6utRji2hbStHiL4baW70ol0mLF8UKJDW1Kys/Z&#10;xcYa+ffdjTcHlaldMu2q6Tk5rj+17r11H3MQgbrwb37SXyZyown8PRMn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mj5MYAAADcAAAADwAAAAAAAAAAAAAAAACYAgAAZHJz&#10;L2Rvd25yZXYueG1sUEsFBgAAAAAEAAQA9QAAAIsDAAAAAA==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85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aHJcIA&#10;AADcAAAADwAAAGRycy9kb3ducmV2LnhtbERP32vCMBB+H/g/hBN8m+kUyqimIkPZ2MNgOhi+Hc21&#10;KTaX0sS0/vfLYLC3+/h+3nY32U5EGnzrWMHTMgNBXDndcqPg63x8fAbhA7LGzjEpuJOHXTl72GKh&#10;3cifFE+hESmEfYEKTAh9IaWvDFn0S9cTJ652g8WQ4NBIPeCYwm0nV1mWS4stpwaDPb0Yqq6nm1WQ&#10;HWKL369Eoco/or6s4/huaqUW82m/ARFoCv/iP/ebTvPXOfw+ky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oclwgAAANwAAAAPAAAAAAAAAAAAAAAAAJgCAABkcnMvZG93&#10;bnJldi54bWxQSwUGAAAAAAQABAD1AAAAhw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86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rLcUA&#10;AADcAAAADwAAAGRycy9kb3ducmV2LnhtbERPTWvCQBC9F/oflin0Zja1YiW6SqmIetC2UYTeptkx&#10;Cc3Ohuyqyb93BaG3ebzPmcxaU4kzNa60rOAlikEQZ1aXnCvY7xa9EQjnkTVWlklBRw5m08eHCSba&#10;XvibzqnPRQhhl6CCwvs6kdJlBRl0ka2JA3e0jUEfYJNL3eAlhJtK9uN4KA2WHBoKrOmjoOwvPRkF&#10;n5vtet/9HtKfvN/Nh8eV/loONko9P7XvYxCeWv8vvrtXOsx/fYPbM+EC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+stxQAAANwAAAAPAAAAAAAAAAAAAAAAAJgCAABkcnMv&#10;ZG93bnJldi54bWxQSwUGAAAAAAQABAD1AAAAigMAAAAA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87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rscA&#10;AADcAAAADwAAAGRycy9kb3ducmV2LnhtbESPQWvCQBCF7wX/wzJCL0U3bUFKdBUtFOylqGnR45Ad&#10;k2h2Ns1uY/z3zkHobYb35r1vZove1aqjNlSeDTyPE1DEubcVFwa+s4/RG6gQkS3WnsnAlQIs5oOH&#10;GabWX3hL3S4WSkI4pGigjLFJtQ55SQ7D2DfEoh196zDK2hbatniRcFfrlySZaIcVS0OJDb2XlJ93&#10;f87A9ucQut91tomHT73Zr75OT+dVZszjsF9OQUXq47/5fr22gv8q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5RK7HAAAA3AAAAA8AAAAAAAAAAAAAAAAAmAIAAGRy&#10;cy9kb3ducmV2LnhtbFBLBQYAAAAABAAEAPUAAACMAwAAAAA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88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hNcUA&#10;AADcAAAADwAAAGRycy9kb3ducmV2LnhtbERPTWvCQBC9F/wPywi9lLppBbGpa9BCwV5EjaLHITtN&#10;YrKzaXYb03/fFQRv83ifM0t6U4uOWldaVvAyikAQZ1aXnCvYp5/PUxDOI2usLZOCP3KQzAcPM4y1&#10;vfCWup3PRQhhF6OCwvsmltJlBRl0I9sQB+7btgZ9gG0udYuXEG5q+RpFE2mw5NBQYEMfBWXV7tco&#10;2B5OrvtZpRt/+pKb43J9fqqWqVKPw37xDsJT7+/im3ulw/zxG1yfCR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eE1xQAAANw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89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71ccA&#10;AADcAAAADwAAAGRycy9kb3ducmV2LnhtbESPQWvCQBCF7wX/wzJCL0U3LUVKdBUtFOylqGnR45Ad&#10;k2h2Ns1uY/z3zkHobYb35r1vZove1aqjNlSeDTyPE1DEubcVFwa+s4/RG6gQkS3WnsnAlQIs5oOH&#10;GabWX3hL3S4WSkI4pGigjLFJtQ55SQ7D2DfEoh196zDK2hbatniRcFfrlySZaIcVS0OJDb2XlJ93&#10;f87A9ucQut91tomHT73Zr75OT+dVZszjsF9OQUXq47/5fr22gv8q+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JO9XHAAAA3AAAAA8AAAAAAAAAAAAAAAAAmAIAAGRy&#10;cy9kb3ducmV2LnhtbFBLBQYAAAAABAAEAPUAAACMAwAAAAA=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90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3WsEA&#10;AADcAAAADwAAAGRycy9kb3ducmV2LnhtbERPTWvCQBC9C/6HZQredKNIkdRVrNJaRLC1pedpdkyC&#10;2dmQHTX+e1cQepvH+5zpvHWVOlMTSs8GhoMEFHHmbcm5gZ/vt/4EVBBki5VnMnClAPNZtzPF1PoL&#10;f9F5L7mKIRxSNFCI1KnWISvIYRj4mjhyB984lAibXNsGLzHcVXqUJM/aYcmxocCalgVlx/3JGfhc&#10;yTrf8HaJ/PtnXxfvh52EnTG9p3bxAkqolX/xw/1h4/zxEO7PxAv0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N1rBAAAA3AAAAA8AAAAAAAAAAAAAAAAAmAIAAGRycy9kb3du&#10;cmV2LnhtbFBLBQYAAAAABAAEAPUAAACG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91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jMMA&#10;AADcAAAADwAAAGRycy9kb3ducmV2LnhtbERPTWvCQBC9F/wPywje6sYgNkZXsaUFEXpQg3gcsmOy&#10;mJ0N2a2m/94tFLzN433Oct3bRtyo88axgsk4AUFcOm24UlAcv14zED4ga2wck4Jf8rBeDV6WmGt3&#10;5z3dDqESMYR9jgrqENpcSl/WZNGPXUscuYvrLIYIu0rqDu8x3DYyTZKZtGg4NtTY0kdN5fXwYxV8&#10;7/ZVZt6y9PR+Nprnx+L6eS6UGg37zQJEoD48xf/urY7zpy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bBjMMAAADcAAAADwAAAAAAAAAAAAAAAACYAgAAZHJzL2Rv&#10;d25yZXYueG1sUEsFBgAAAAAEAAQA9QAAAIg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92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747cMA&#10;AADcAAAADwAAAGRycy9kb3ducmV2LnhtbERPTWvCQBC9F/wPywjedGMtotFVRKwVxYNpoT0O2TEJ&#10;ZmdDdo3x37uC0Ns83ufMl60pRUO1KywrGA4iEMSp1QVnCn6+P/sTEM4jaywtk4I7OVguOm9zjLW9&#10;8YmaxGcihLCLUUHufRVL6dKcDLqBrYgDd7a1QR9gnUld4y2Em1K+R9FYGiw4NORY0Tqn9JJcjYJ0&#10;/9fsDttokxw394Iv/mtarn6V6nXb1QyEp9b/i1/unQ7zP0bwfC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747cMAAADcAAAADwAAAAAAAAAAAAAAAACYAgAAZHJzL2Rv&#10;d25yZXYueG1sUEsFBgAAAAAEAAQA9QAAAIgDAAAAAA==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93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mTcAA&#10;AADcAAAADwAAAGRycy9kb3ducmV2LnhtbERP32vCMBB+H/g/hBP2NlNFhqtGkcFAH3XS7vFozibY&#10;XGoTbf3vl8HAt/v4ft5qM7hG3KkL1rOC6SQDQVx5bblWcPr+eluACBFZY+OZFDwowGY9ellhrn3P&#10;B7ofYy1SCIccFZgY21zKUBlyGCa+JU7c2XcOY4JdLXWHfQp3jZxl2bt0aDk1GGzp01B1Od6cglia&#10;si+vdLCL9scW+w/LRfZQ6nU8bJcgIg3xKf5373SaP5/D3zPpAr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kmTcAAAADcAAAADwAAAAAAAAAAAAAAAACYAgAAZHJzL2Rvd25y&#10;ZXYueG1sUEsFBgAAAAAEAAQA9QAAAIU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94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7CMQA&#10;AADcAAAADwAAAGRycy9kb3ducmV2LnhtbERPTWvCQBC9F/oflil4002LSomu0koV8WBb9aC3ITtN&#10;FrOzIbua5N+7gtDbPN7nTOetLcWVam8cK3gdJCCIM6cN5woO+2X/HYQPyBpLx6SgIw/z2fPTFFPt&#10;Gv6l6y7kIoawT1FBEUKVSumzgiz6gauII/fnaoshwjqXusYmhttSviXJWFo0HBsKrGhRUHbeXayC&#10;r25xauTn1gy783HVbL+7zf7HKNV7aT8mIAK14V/8cK91nD8cwf2Ze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+wjEAAAA3AAAAA8AAAAAAAAAAAAAAAAAmAIAAGRycy9k&#10;b3ducmV2LnhtbFBLBQYAAAAABAAEAPUAAACJAwAAAAA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95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gvMMA&#10;AADcAAAADwAAAGRycy9kb3ducmV2LnhtbERPS2vCQBC+F/wPyxR6qxuLFY2uYgWhh17iC7yN2WmS&#10;Njsbs6Om/75bKHibj+85s0XnanWlNlSeDQz6CSji3NuKCwO77fp5DCoIssXaMxn4oQCLee9hhqn1&#10;N87oupFCxRAOKRooRZpU65CX5DD0fUMcuU/fOpQI20LbFm8x3NX6JUlG2mHFsaHEhlYl5d+bizOQ&#10;HU9neXv9yAaXZNLt6y8Z+4MY8/TYLaeghDq5i//d7zbOH47g75l4gZ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gvM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  <w:tr w:rsidR="00F02D56" w:rsidRPr="006A66F5" w:rsidTr="00F02D56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F02D56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</w:tbl>
  <w:p w:rsidR="00F02D56" w:rsidRDefault="00EC78FB" w:rsidP="006A16D5">
    <w:pPr>
      <w:pStyle w:val="Kopfzeile"/>
    </w:pPr>
    <w:r>
      <w:t xml:space="preserve">Angular 2 Workshop  - </w:t>
    </w:r>
    <w:r>
      <w:fldChar w:fldCharType="begin"/>
    </w:r>
    <w:r>
      <w:instrText xml:space="preserve"> TIME \@ "dddd, d. MMMM yyyy" </w:instrText>
    </w:r>
    <w:r>
      <w:fldChar w:fldCharType="separate"/>
    </w:r>
    <w:r w:rsidR="005A5EB7">
      <w:rPr>
        <w:noProof/>
      </w:rPr>
      <w:t>Dienstag, 6. September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9621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785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36C3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A0C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180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23898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76D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680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79C1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A413EF"/>
    <w:multiLevelType w:val="multilevel"/>
    <w:tmpl w:val="F54615A4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>
    <w:nsid w:val="3B334EBF"/>
    <w:multiLevelType w:val="hybridMultilevel"/>
    <w:tmpl w:val="50F63EC0"/>
    <w:lvl w:ilvl="0" w:tplc="BEFA0468">
      <w:start w:val="1"/>
      <w:numFmt w:val="bullet"/>
      <w:pStyle w:val="AuflistungEbene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575A8"/>
    <w:multiLevelType w:val="hybridMultilevel"/>
    <w:tmpl w:val="390C0B1A"/>
    <w:lvl w:ilvl="0" w:tplc="C74C30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C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50DE0"/>
    <w:multiLevelType w:val="hybridMultilevel"/>
    <w:tmpl w:val="3948D534"/>
    <w:lvl w:ilvl="0" w:tplc="40FA2E22">
      <w:start w:val="1"/>
      <w:numFmt w:val="bullet"/>
      <w:pStyle w:val="AuflistungEbene1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1273D4"/>
    <w:multiLevelType w:val="multilevel"/>
    <w:tmpl w:val="1ACC54F0"/>
    <w:lvl w:ilvl="0">
      <w:start w:val="1"/>
      <w:numFmt w:val="none"/>
      <w:pStyle w:val="Tobedone"/>
      <w:suff w:val="space"/>
      <w:lvlText w:val="To do: "/>
      <w:lvlJc w:val="left"/>
      <w:pPr>
        <w:ind w:left="0" w:firstLine="2268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708"/>
        </w:tabs>
        <w:ind w:left="37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068"/>
        </w:tabs>
        <w:ind w:left="4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28"/>
        </w:tabs>
        <w:ind w:left="44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08"/>
        </w:tabs>
        <w:ind w:left="5508" w:hanging="360"/>
      </w:pPr>
      <w:rPr>
        <w:rFonts w:hint="default"/>
      </w:rPr>
    </w:lvl>
  </w:abstractNum>
  <w:abstractNum w:abstractNumId="14">
    <w:nsid w:val="5B8547AF"/>
    <w:multiLevelType w:val="hybridMultilevel"/>
    <w:tmpl w:val="6A9AFE64"/>
    <w:lvl w:ilvl="0" w:tplc="10A0077E">
      <w:start w:val="1"/>
      <w:numFmt w:val="ordinal"/>
      <w:pStyle w:val="Aufzhlung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AA50333"/>
    <w:multiLevelType w:val="hybridMultilevel"/>
    <w:tmpl w:val="0D1671CC"/>
    <w:lvl w:ilvl="0" w:tplc="FFD2E014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</w:abstractNum>
  <w:abstractNum w:abstractNumId="16">
    <w:nsid w:val="7F1A6F63"/>
    <w:multiLevelType w:val="hybridMultilevel"/>
    <w:tmpl w:val="9E8866B8"/>
    <w:lvl w:ilvl="0" w:tplc="F82A16EA">
      <w:start w:val="1"/>
      <w:numFmt w:val="bullet"/>
      <w:pStyle w:val="TabelleAuflist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16"/>
  </w:num>
  <w:num w:numId="5">
    <w:abstractNumId w:val="11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0"/>
  </w:num>
  <w:num w:numId="18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1"/>
  <w:styleLockTheme/>
  <w:defaultTabStop w:val="709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922"/>
    <w:rsid w:val="000005D9"/>
    <w:rsid w:val="00005459"/>
    <w:rsid w:val="00010165"/>
    <w:rsid w:val="00013D23"/>
    <w:rsid w:val="000339AD"/>
    <w:rsid w:val="000357C9"/>
    <w:rsid w:val="0004627D"/>
    <w:rsid w:val="000467B7"/>
    <w:rsid w:val="00053ED1"/>
    <w:rsid w:val="00060BBD"/>
    <w:rsid w:val="00061C9B"/>
    <w:rsid w:val="0006514F"/>
    <w:rsid w:val="0007036C"/>
    <w:rsid w:val="00073BE9"/>
    <w:rsid w:val="00080124"/>
    <w:rsid w:val="000B0531"/>
    <w:rsid w:val="000D0B26"/>
    <w:rsid w:val="000D3406"/>
    <w:rsid w:val="000D7315"/>
    <w:rsid w:val="000F2C25"/>
    <w:rsid w:val="00100ACF"/>
    <w:rsid w:val="0010751F"/>
    <w:rsid w:val="00111B14"/>
    <w:rsid w:val="00115DA9"/>
    <w:rsid w:val="0011692F"/>
    <w:rsid w:val="00134DAE"/>
    <w:rsid w:val="00142EC8"/>
    <w:rsid w:val="0014393B"/>
    <w:rsid w:val="00143A1F"/>
    <w:rsid w:val="00146F55"/>
    <w:rsid w:val="00164AF2"/>
    <w:rsid w:val="00172148"/>
    <w:rsid w:val="0018442C"/>
    <w:rsid w:val="00184C70"/>
    <w:rsid w:val="00194C07"/>
    <w:rsid w:val="001974F0"/>
    <w:rsid w:val="001A6AF4"/>
    <w:rsid w:val="001B69E7"/>
    <w:rsid w:val="001C7E29"/>
    <w:rsid w:val="001F26CD"/>
    <w:rsid w:val="001F3747"/>
    <w:rsid w:val="00203CFB"/>
    <w:rsid w:val="00214D6D"/>
    <w:rsid w:val="002226FD"/>
    <w:rsid w:val="00227999"/>
    <w:rsid w:val="002328D0"/>
    <w:rsid w:val="00236AF7"/>
    <w:rsid w:val="0023779D"/>
    <w:rsid w:val="00253F21"/>
    <w:rsid w:val="00255F8A"/>
    <w:rsid w:val="00261CAE"/>
    <w:rsid w:val="00262480"/>
    <w:rsid w:val="002648E9"/>
    <w:rsid w:val="00266950"/>
    <w:rsid w:val="002742AE"/>
    <w:rsid w:val="002751C0"/>
    <w:rsid w:val="00280B51"/>
    <w:rsid w:val="0028338C"/>
    <w:rsid w:val="002A3040"/>
    <w:rsid w:val="002C253E"/>
    <w:rsid w:val="002C4449"/>
    <w:rsid w:val="002C63C1"/>
    <w:rsid w:val="002C7172"/>
    <w:rsid w:val="002E312D"/>
    <w:rsid w:val="002F1968"/>
    <w:rsid w:val="002F377B"/>
    <w:rsid w:val="002F3C0C"/>
    <w:rsid w:val="002F4110"/>
    <w:rsid w:val="002F6E54"/>
    <w:rsid w:val="003114FC"/>
    <w:rsid w:val="00324EB7"/>
    <w:rsid w:val="00336C97"/>
    <w:rsid w:val="00352A27"/>
    <w:rsid w:val="00356204"/>
    <w:rsid w:val="00371607"/>
    <w:rsid w:val="0037241C"/>
    <w:rsid w:val="00381EF3"/>
    <w:rsid w:val="00385E36"/>
    <w:rsid w:val="003A2863"/>
    <w:rsid w:val="003A551E"/>
    <w:rsid w:val="003A7F67"/>
    <w:rsid w:val="003B210A"/>
    <w:rsid w:val="003C2507"/>
    <w:rsid w:val="003C59E8"/>
    <w:rsid w:val="003E7F35"/>
    <w:rsid w:val="003F4798"/>
    <w:rsid w:val="003F4C27"/>
    <w:rsid w:val="00411C64"/>
    <w:rsid w:val="00415197"/>
    <w:rsid w:val="00417582"/>
    <w:rsid w:val="00417C86"/>
    <w:rsid w:val="00420CBD"/>
    <w:rsid w:val="004300F8"/>
    <w:rsid w:val="0043282A"/>
    <w:rsid w:val="0043713C"/>
    <w:rsid w:val="004463DA"/>
    <w:rsid w:val="00447EE0"/>
    <w:rsid w:val="00457A4F"/>
    <w:rsid w:val="00461A1B"/>
    <w:rsid w:val="00482548"/>
    <w:rsid w:val="00483468"/>
    <w:rsid w:val="00491F8B"/>
    <w:rsid w:val="004A24D1"/>
    <w:rsid w:val="004C19C2"/>
    <w:rsid w:val="004C1C5B"/>
    <w:rsid w:val="004C2939"/>
    <w:rsid w:val="004C3CF4"/>
    <w:rsid w:val="004E1B17"/>
    <w:rsid w:val="004F305F"/>
    <w:rsid w:val="004F4F7E"/>
    <w:rsid w:val="004F6504"/>
    <w:rsid w:val="00510F2E"/>
    <w:rsid w:val="0052188E"/>
    <w:rsid w:val="0052399A"/>
    <w:rsid w:val="005276D6"/>
    <w:rsid w:val="0053061F"/>
    <w:rsid w:val="00535ECF"/>
    <w:rsid w:val="005446A6"/>
    <w:rsid w:val="00571955"/>
    <w:rsid w:val="005768A2"/>
    <w:rsid w:val="00586678"/>
    <w:rsid w:val="0059310F"/>
    <w:rsid w:val="005A42F6"/>
    <w:rsid w:val="005A5EB7"/>
    <w:rsid w:val="005B58E3"/>
    <w:rsid w:val="005C220A"/>
    <w:rsid w:val="005C4B9A"/>
    <w:rsid w:val="005E1BA9"/>
    <w:rsid w:val="00604A37"/>
    <w:rsid w:val="0061018D"/>
    <w:rsid w:val="00611592"/>
    <w:rsid w:val="00633B11"/>
    <w:rsid w:val="00633F96"/>
    <w:rsid w:val="00641A30"/>
    <w:rsid w:val="00654E81"/>
    <w:rsid w:val="00655171"/>
    <w:rsid w:val="0065562E"/>
    <w:rsid w:val="00671B0F"/>
    <w:rsid w:val="00687048"/>
    <w:rsid w:val="00691465"/>
    <w:rsid w:val="006A16D5"/>
    <w:rsid w:val="006A66F5"/>
    <w:rsid w:val="006B1793"/>
    <w:rsid w:val="006C17E1"/>
    <w:rsid w:val="006D6B23"/>
    <w:rsid w:val="006F043A"/>
    <w:rsid w:val="006F1276"/>
    <w:rsid w:val="0073087E"/>
    <w:rsid w:val="00745725"/>
    <w:rsid w:val="00746075"/>
    <w:rsid w:val="00746D08"/>
    <w:rsid w:val="00756171"/>
    <w:rsid w:val="00770035"/>
    <w:rsid w:val="007822CE"/>
    <w:rsid w:val="007A58BC"/>
    <w:rsid w:val="007A7FD9"/>
    <w:rsid w:val="007B312C"/>
    <w:rsid w:val="007B3145"/>
    <w:rsid w:val="007D7BD7"/>
    <w:rsid w:val="007F7F1D"/>
    <w:rsid w:val="00802F27"/>
    <w:rsid w:val="008158FF"/>
    <w:rsid w:val="00816C4E"/>
    <w:rsid w:val="008348B8"/>
    <w:rsid w:val="00850BE5"/>
    <w:rsid w:val="00861FD7"/>
    <w:rsid w:val="00863198"/>
    <w:rsid w:val="00876D62"/>
    <w:rsid w:val="00882272"/>
    <w:rsid w:val="00893110"/>
    <w:rsid w:val="008A0D48"/>
    <w:rsid w:val="008B01E5"/>
    <w:rsid w:val="008B01EE"/>
    <w:rsid w:val="008B790D"/>
    <w:rsid w:val="008C6980"/>
    <w:rsid w:val="008D0ADE"/>
    <w:rsid w:val="008D34BC"/>
    <w:rsid w:val="008E4444"/>
    <w:rsid w:val="008E59CB"/>
    <w:rsid w:val="009116AC"/>
    <w:rsid w:val="00913FB3"/>
    <w:rsid w:val="0093310D"/>
    <w:rsid w:val="00943043"/>
    <w:rsid w:val="00943F03"/>
    <w:rsid w:val="0094492D"/>
    <w:rsid w:val="009466D2"/>
    <w:rsid w:val="009479D1"/>
    <w:rsid w:val="00951BB1"/>
    <w:rsid w:val="00952415"/>
    <w:rsid w:val="009625F8"/>
    <w:rsid w:val="00985052"/>
    <w:rsid w:val="009C636E"/>
    <w:rsid w:val="009E47F0"/>
    <w:rsid w:val="009E4D4B"/>
    <w:rsid w:val="009E6E80"/>
    <w:rsid w:val="009F0918"/>
    <w:rsid w:val="00A1259B"/>
    <w:rsid w:val="00A2164C"/>
    <w:rsid w:val="00A27B21"/>
    <w:rsid w:val="00A54171"/>
    <w:rsid w:val="00A604BC"/>
    <w:rsid w:val="00A61A98"/>
    <w:rsid w:val="00A71C28"/>
    <w:rsid w:val="00A8375C"/>
    <w:rsid w:val="00A921C5"/>
    <w:rsid w:val="00A92E16"/>
    <w:rsid w:val="00A938B5"/>
    <w:rsid w:val="00AA3A0F"/>
    <w:rsid w:val="00AB6E3A"/>
    <w:rsid w:val="00AC1EAD"/>
    <w:rsid w:val="00AC3861"/>
    <w:rsid w:val="00AE4EEF"/>
    <w:rsid w:val="00AF04E0"/>
    <w:rsid w:val="00B02A6C"/>
    <w:rsid w:val="00B06C0B"/>
    <w:rsid w:val="00B10D39"/>
    <w:rsid w:val="00B13869"/>
    <w:rsid w:val="00B150A5"/>
    <w:rsid w:val="00B16432"/>
    <w:rsid w:val="00B44E54"/>
    <w:rsid w:val="00B478AB"/>
    <w:rsid w:val="00B5395E"/>
    <w:rsid w:val="00B56506"/>
    <w:rsid w:val="00B60E46"/>
    <w:rsid w:val="00B660F5"/>
    <w:rsid w:val="00B66486"/>
    <w:rsid w:val="00B80528"/>
    <w:rsid w:val="00B80627"/>
    <w:rsid w:val="00B82B84"/>
    <w:rsid w:val="00B84D25"/>
    <w:rsid w:val="00B93AA9"/>
    <w:rsid w:val="00BD37DD"/>
    <w:rsid w:val="00BE2CBB"/>
    <w:rsid w:val="00BE6AC0"/>
    <w:rsid w:val="00BF1C92"/>
    <w:rsid w:val="00BF245C"/>
    <w:rsid w:val="00BF4AFA"/>
    <w:rsid w:val="00C018B4"/>
    <w:rsid w:val="00C05780"/>
    <w:rsid w:val="00C11A10"/>
    <w:rsid w:val="00C12F86"/>
    <w:rsid w:val="00C2149D"/>
    <w:rsid w:val="00C42618"/>
    <w:rsid w:val="00C43CDC"/>
    <w:rsid w:val="00C504E9"/>
    <w:rsid w:val="00C520D0"/>
    <w:rsid w:val="00C57199"/>
    <w:rsid w:val="00C6436F"/>
    <w:rsid w:val="00C65878"/>
    <w:rsid w:val="00C66D75"/>
    <w:rsid w:val="00C70CB5"/>
    <w:rsid w:val="00C71E39"/>
    <w:rsid w:val="00C750E9"/>
    <w:rsid w:val="00C82D59"/>
    <w:rsid w:val="00C86615"/>
    <w:rsid w:val="00CA285A"/>
    <w:rsid w:val="00CA3B73"/>
    <w:rsid w:val="00CA5CD9"/>
    <w:rsid w:val="00CC4808"/>
    <w:rsid w:val="00CD1C82"/>
    <w:rsid w:val="00CD2163"/>
    <w:rsid w:val="00CD403D"/>
    <w:rsid w:val="00CD6798"/>
    <w:rsid w:val="00CE36EF"/>
    <w:rsid w:val="00CF0882"/>
    <w:rsid w:val="00CF2D2E"/>
    <w:rsid w:val="00CF7631"/>
    <w:rsid w:val="00D023BD"/>
    <w:rsid w:val="00D04619"/>
    <w:rsid w:val="00D203EC"/>
    <w:rsid w:val="00D231F1"/>
    <w:rsid w:val="00D27882"/>
    <w:rsid w:val="00D33EC8"/>
    <w:rsid w:val="00D40862"/>
    <w:rsid w:val="00D45861"/>
    <w:rsid w:val="00D516B4"/>
    <w:rsid w:val="00D71A05"/>
    <w:rsid w:val="00D71E33"/>
    <w:rsid w:val="00D904DD"/>
    <w:rsid w:val="00D95E7E"/>
    <w:rsid w:val="00D97C5D"/>
    <w:rsid w:val="00DA0364"/>
    <w:rsid w:val="00DA1824"/>
    <w:rsid w:val="00DC4A33"/>
    <w:rsid w:val="00DD24F9"/>
    <w:rsid w:val="00DE67CA"/>
    <w:rsid w:val="00DF3D4F"/>
    <w:rsid w:val="00E03420"/>
    <w:rsid w:val="00E12B76"/>
    <w:rsid w:val="00E2286C"/>
    <w:rsid w:val="00E27936"/>
    <w:rsid w:val="00E32B02"/>
    <w:rsid w:val="00E33B54"/>
    <w:rsid w:val="00E414DC"/>
    <w:rsid w:val="00E4231F"/>
    <w:rsid w:val="00E5216D"/>
    <w:rsid w:val="00E53E9C"/>
    <w:rsid w:val="00E612BB"/>
    <w:rsid w:val="00E64DC8"/>
    <w:rsid w:val="00E75093"/>
    <w:rsid w:val="00E808D3"/>
    <w:rsid w:val="00E91B92"/>
    <w:rsid w:val="00EA0697"/>
    <w:rsid w:val="00EA4133"/>
    <w:rsid w:val="00EB1647"/>
    <w:rsid w:val="00EB741F"/>
    <w:rsid w:val="00EC3615"/>
    <w:rsid w:val="00EC48D1"/>
    <w:rsid w:val="00EC78FB"/>
    <w:rsid w:val="00EF665D"/>
    <w:rsid w:val="00F02D56"/>
    <w:rsid w:val="00F20B98"/>
    <w:rsid w:val="00F261A0"/>
    <w:rsid w:val="00F32486"/>
    <w:rsid w:val="00F41BA9"/>
    <w:rsid w:val="00F433CC"/>
    <w:rsid w:val="00F61C40"/>
    <w:rsid w:val="00F65221"/>
    <w:rsid w:val="00F65626"/>
    <w:rsid w:val="00F8145C"/>
    <w:rsid w:val="00F90F35"/>
    <w:rsid w:val="00F93096"/>
    <w:rsid w:val="00FC1D6B"/>
    <w:rsid w:val="00FC4905"/>
    <w:rsid w:val="00FE2F87"/>
    <w:rsid w:val="00FE3C1C"/>
    <w:rsid w:val="00FE6E4A"/>
    <w:rsid w:val="00FF0922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409E414-03D4-45AA-B89B-58A85C13C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 w:val="21"/>
        <w:szCs w:val="21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Fließtext"/>
    <w:semiHidden/>
    <w:rsid w:val="00C86615"/>
    <w:pPr>
      <w:spacing w:before="80" w:after="80"/>
    </w:pPr>
  </w:style>
  <w:style w:type="paragraph" w:styleId="berschrift1">
    <w:name w:val="heading 1"/>
    <w:next w:val="Standard"/>
    <w:link w:val="berschrift1Zchn"/>
    <w:qFormat/>
    <w:rsid w:val="004A24D1"/>
    <w:pPr>
      <w:keepNext/>
      <w:numPr>
        <w:numId w:val="3"/>
      </w:numPr>
      <w:tabs>
        <w:tab w:val="clear" w:pos="360"/>
        <w:tab w:val="left" w:pos="907"/>
      </w:tabs>
      <w:spacing w:before="600" w:after="240"/>
      <w:ind w:left="907" w:hanging="907"/>
      <w:outlineLvl w:val="0"/>
    </w:pPr>
    <w:rPr>
      <w:rFonts w:eastAsia="Times New Roman"/>
      <w:color w:val="CC0000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4C19C2"/>
    <w:pPr>
      <w:numPr>
        <w:ilvl w:val="1"/>
      </w:numPr>
      <w:tabs>
        <w:tab w:val="clear" w:pos="0"/>
      </w:tabs>
      <w:spacing w:before="360"/>
      <w:ind w:left="907" w:hanging="907"/>
      <w:outlineLvl w:val="1"/>
    </w:pPr>
    <w:rPr>
      <w:sz w:val="22"/>
      <w:szCs w:val="22"/>
    </w:rPr>
  </w:style>
  <w:style w:type="paragraph" w:styleId="berschrift3">
    <w:name w:val="heading 3"/>
    <w:basedOn w:val="berschrift2"/>
    <w:next w:val="Standard"/>
    <w:link w:val="berschrift3Zchn"/>
    <w:qFormat/>
    <w:rsid w:val="002C253E"/>
    <w:pPr>
      <w:numPr>
        <w:ilvl w:val="2"/>
      </w:numPr>
      <w:tabs>
        <w:tab w:val="clear" w:pos="0"/>
      </w:tabs>
      <w:spacing w:before="240" w:after="120"/>
      <w:ind w:left="907" w:hanging="907"/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0005D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B80528"/>
    <w:pPr>
      <w:numPr>
        <w:ilvl w:val="4"/>
      </w:numPr>
      <w:tabs>
        <w:tab w:val="clear" w:pos="0"/>
        <w:tab w:val="clear" w:pos="907"/>
        <w:tab w:val="left" w:pos="1247"/>
      </w:tabs>
      <w:ind w:left="1247" w:hanging="1247"/>
      <w:outlineLvl w:val="4"/>
    </w:pPr>
    <w:rPr>
      <w:sz w:val="21"/>
    </w:rPr>
  </w:style>
  <w:style w:type="paragraph" w:styleId="berschrift6">
    <w:name w:val="heading 6"/>
    <w:basedOn w:val="berschrift5"/>
    <w:next w:val="Standard"/>
    <w:link w:val="berschrift6Zchn"/>
    <w:qFormat/>
    <w:rsid w:val="00B80528"/>
    <w:pPr>
      <w:numPr>
        <w:ilvl w:val="5"/>
      </w:numPr>
      <w:tabs>
        <w:tab w:val="clear" w:pos="0"/>
      </w:tabs>
      <w:ind w:left="1247" w:hanging="124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28D0"/>
    <w:pPr>
      <w:spacing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28D0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28D0"/>
    <w:pPr>
      <w:keepNext/>
      <w:keepLines/>
      <w:spacing w:before="200" w:after="0"/>
      <w:outlineLvl w:val="8"/>
    </w:pPr>
    <w:rPr>
      <w:rFonts w:eastAsiaTheme="majorEastAsia" w:cstheme="majorBidi"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Verzeichnis3"/>
    <w:next w:val="Standard"/>
    <w:uiPriority w:val="99"/>
    <w:qFormat/>
    <w:rsid w:val="00F02D56"/>
  </w:style>
  <w:style w:type="paragraph" w:customStyle="1" w:styleId="AuflistungEbene1">
    <w:name w:val="Auflistung Ebene 1"/>
    <w:basedOn w:val="Listenabsatz"/>
    <w:rsid w:val="00F02D56"/>
    <w:pPr>
      <w:numPr>
        <w:numId w:val="16"/>
      </w:numPr>
    </w:pPr>
  </w:style>
  <w:style w:type="paragraph" w:styleId="Listenabsatz">
    <w:name w:val="List Paragraph"/>
    <w:basedOn w:val="Standard"/>
    <w:uiPriority w:val="34"/>
    <w:qFormat/>
    <w:rsid w:val="00D95E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6AF4"/>
    <w:rPr>
      <w:rFonts w:ascii="Times New Roman" w:hAnsi="Times New Roman"/>
      <w:sz w:val="24"/>
      <w:szCs w:val="24"/>
    </w:rPr>
  </w:style>
  <w:style w:type="paragraph" w:styleId="Beschriftung">
    <w:name w:val="caption"/>
    <w:next w:val="Standard"/>
    <w:qFormat/>
    <w:rsid w:val="00F02D56"/>
    <w:pPr>
      <w:spacing w:before="60" w:after="60"/>
    </w:pPr>
    <w:rPr>
      <w:rFonts w:eastAsia="Times New Roman"/>
      <w:bCs/>
      <w:i/>
      <w:sz w:val="18"/>
    </w:rPr>
  </w:style>
  <w:style w:type="paragraph" w:customStyle="1" w:styleId="AuflistungEbene2">
    <w:name w:val="Auflistung Ebene 2"/>
    <w:basedOn w:val="Listenabsatz"/>
    <w:rsid w:val="00F02D56"/>
    <w:pPr>
      <w:numPr>
        <w:numId w:val="17"/>
      </w:numPr>
    </w:pPr>
  </w:style>
  <w:style w:type="paragraph" w:styleId="Funotentext">
    <w:name w:val="footnote text"/>
    <w:basedOn w:val="Standard"/>
    <w:next w:val="Standard"/>
    <w:link w:val="FunotentextZchn"/>
    <w:rsid w:val="00E808D3"/>
    <w:pPr>
      <w:spacing w:before="0" w:after="0"/>
    </w:pPr>
    <w:rPr>
      <w:i/>
      <w:sz w:val="18"/>
    </w:rPr>
  </w:style>
  <w:style w:type="character" w:customStyle="1" w:styleId="FunotentextZchn">
    <w:name w:val="Fußnotentext Zchn"/>
    <w:basedOn w:val="Absatz-Standardschriftart"/>
    <w:link w:val="Funotentext"/>
    <w:rsid w:val="00E808D3"/>
    <w:rPr>
      <w:rFonts w:ascii="Arial" w:eastAsia="Times New Roman" w:hAnsi="Arial"/>
      <w:i/>
      <w:sz w:val="18"/>
    </w:rPr>
  </w:style>
  <w:style w:type="character" w:styleId="Funotenzeichen">
    <w:name w:val="footnote reference"/>
    <w:basedOn w:val="Absatz-Standardschriftart"/>
    <w:rsid w:val="0061018D"/>
    <w:rPr>
      <w:rFonts w:ascii="Arial" w:hAnsi="Arial"/>
      <w:b w:val="0"/>
      <w:i w:val="0"/>
      <w:color w:val="auto"/>
      <w:sz w:val="21"/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D0B26"/>
    <w:rPr>
      <w:rFonts w:ascii="Arial" w:hAnsi="Arial"/>
      <w:color w:val="CC0000"/>
      <w:sz w:val="21"/>
      <w:u w:val="single"/>
    </w:rPr>
  </w:style>
  <w:style w:type="character" w:styleId="SchwacheHervorhebung">
    <w:name w:val="Subtle Emphasis"/>
    <w:basedOn w:val="Absatz-Standardschriftart"/>
    <w:uiPriority w:val="19"/>
    <w:rsid w:val="00586678"/>
    <w:rPr>
      <w:i/>
      <w:iCs/>
      <w:color w:val="808080" w:themeColor="text1" w:themeTint="7F"/>
    </w:rPr>
  </w:style>
  <w:style w:type="paragraph" w:styleId="Kopfzeile">
    <w:name w:val="header"/>
    <w:link w:val="KopfzeileZchn"/>
    <w:rsid w:val="003A7F67"/>
    <w:pPr>
      <w:spacing w:before="40"/>
      <w:jc w:val="right"/>
    </w:pPr>
    <w:rPr>
      <w:rFonts w:eastAsia="Times New Roman"/>
      <w:szCs w:val="22"/>
    </w:rPr>
  </w:style>
  <w:style w:type="character" w:customStyle="1" w:styleId="KopfzeileZchn">
    <w:name w:val="Kopfzeile Zchn"/>
    <w:basedOn w:val="Absatz-Standardschriftart"/>
    <w:link w:val="Kopfzeile"/>
    <w:rsid w:val="003A7F67"/>
    <w:rPr>
      <w:rFonts w:ascii="Arial" w:eastAsia="Times New Roman" w:hAnsi="Arial"/>
      <w:sz w:val="21"/>
      <w:szCs w:val="22"/>
      <w:lang w:val="de-DE" w:eastAsia="de-DE" w:bidi="ar-SA"/>
    </w:rPr>
  </w:style>
  <w:style w:type="paragraph" w:customStyle="1" w:styleId="TabelleFlietext">
    <w:name w:val="Tabelle Fließtext"/>
    <w:qFormat/>
    <w:rsid w:val="0061018D"/>
    <w:pPr>
      <w:spacing w:before="40" w:after="40"/>
    </w:pPr>
    <w:rPr>
      <w:rFonts w:eastAsia="Times New Roman"/>
    </w:rPr>
  </w:style>
  <w:style w:type="paragraph" w:customStyle="1" w:styleId="Tobedone">
    <w:name w:val="To be done"/>
    <w:basedOn w:val="Standard"/>
    <w:next w:val="Standard"/>
    <w:qFormat/>
    <w:rsid w:val="00A2164C"/>
    <w:pPr>
      <w:numPr>
        <w:numId w:val="2"/>
      </w:numPr>
      <w:spacing w:before="0" w:after="0"/>
      <w:ind w:left="907" w:firstLine="0"/>
    </w:pPr>
    <w:rPr>
      <w:color w:val="CC0000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4A24D1"/>
    <w:rPr>
      <w:rFonts w:ascii="Arial" w:eastAsia="Times New Roman" w:hAnsi="Arial"/>
      <w:color w:val="CC0000"/>
      <w:sz w:val="32"/>
      <w:szCs w:val="32"/>
    </w:rPr>
  </w:style>
  <w:style w:type="character" w:customStyle="1" w:styleId="berschrift2ohneZahlZchn">
    <w:name w:val="Überschrift 2 ohne Zahl Zchn"/>
    <w:basedOn w:val="berschrift2Zchn"/>
    <w:link w:val="berschrift2ohneZahl"/>
    <w:rsid w:val="00D95E7E"/>
    <w:rPr>
      <w:rFonts w:ascii="Arial" w:eastAsia="Times New Roman" w:hAnsi="Arial"/>
      <w:b w:val="0"/>
      <w:i w:val="0"/>
      <w:caps w:val="0"/>
      <w:color w:val="CC0000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4C19C2"/>
    <w:rPr>
      <w:rFonts w:ascii="Arial" w:eastAsia="Times New Roman" w:hAnsi="Arial"/>
      <w:color w:val="CC0000"/>
      <w:sz w:val="22"/>
      <w:szCs w:val="22"/>
    </w:rPr>
  </w:style>
  <w:style w:type="paragraph" w:customStyle="1" w:styleId="berschrift2ohneZahl">
    <w:name w:val="Überschrift 2 ohne Zahl"/>
    <w:basedOn w:val="berschrift2"/>
    <w:next w:val="Standard"/>
    <w:link w:val="berschrift2ohneZahlZchn"/>
    <w:qFormat/>
    <w:rsid w:val="00D95E7E"/>
    <w:pPr>
      <w:numPr>
        <w:ilvl w:val="0"/>
        <w:numId w:val="0"/>
      </w:num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2C253E"/>
    <w:rPr>
      <w:rFonts w:ascii="Arial" w:eastAsia="Times New Roman" w:hAnsi="Arial"/>
      <w:color w:val="CC0000"/>
      <w:sz w:val="22"/>
      <w:szCs w:val="22"/>
    </w:rPr>
  </w:style>
  <w:style w:type="paragraph" w:customStyle="1" w:styleId="berschrift3ohneZahl">
    <w:name w:val="Überschrift 3 ohne Zahl"/>
    <w:basedOn w:val="berschrift3"/>
    <w:next w:val="Standard"/>
    <w:link w:val="berschrift3ohneZahlZchn"/>
    <w:qFormat/>
    <w:rsid w:val="00F261A0"/>
    <w:pPr>
      <w:numPr>
        <w:ilvl w:val="0"/>
        <w:numId w:val="0"/>
      </w:numPr>
      <w:outlineLvl w:val="9"/>
    </w:pPr>
  </w:style>
  <w:style w:type="character" w:customStyle="1" w:styleId="berschrift4Zchn">
    <w:name w:val="Überschrift 4 Zchn"/>
    <w:basedOn w:val="Absatz-Standardschriftart"/>
    <w:link w:val="berschrift4"/>
    <w:rsid w:val="000005D9"/>
    <w:rPr>
      <w:rFonts w:ascii="Arial" w:eastAsia="Times New Roman" w:hAnsi="Arial"/>
      <w:color w:val="CC000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B80528"/>
    <w:rPr>
      <w:rFonts w:ascii="Arial" w:eastAsia="Times New Roman" w:hAnsi="Arial"/>
      <w:color w:val="CC0000"/>
      <w:sz w:val="21"/>
      <w:szCs w:val="22"/>
    </w:rPr>
  </w:style>
  <w:style w:type="character" w:customStyle="1" w:styleId="berschrift6Zchn">
    <w:name w:val="Überschrift 6 Zchn"/>
    <w:basedOn w:val="Absatz-Standardschriftart"/>
    <w:link w:val="berschrift6"/>
    <w:rsid w:val="00B80528"/>
    <w:rPr>
      <w:rFonts w:ascii="Arial" w:eastAsia="Times New Roman" w:hAnsi="Arial"/>
      <w:color w:val="CC0000"/>
      <w:sz w:val="21"/>
      <w:szCs w:val="22"/>
    </w:rPr>
  </w:style>
  <w:style w:type="paragraph" w:styleId="Verzeichnis1">
    <w:name w:val="toc 1"/>
    <w:uiPriority w:val="39"/>
    <w:rsid w:val="00262480"/>
    <w:pPr>
      <w:tabs>
        <w:tab w:val="left" w:pos="907"/>
        <w:tab w:val="right" w:leader="dot" w:pos="9356"/>
      </w:tabs>
      <w:spacing w:before="80"/>
      <w:ind w:left="907" w:hanging="907"/>
    </w:pPr>
    <w:rPr>
      <w:rFonts w:eastAsia="Times New Roman"/>
      <w:szCs w:val="22"/>
    </w:rPr>
  </w:style>
  <w:style w:type="paragraph" w:styleId="Verzeichnis2">
    <w:name w:val="toc 2"/>
    <w:uiPriority w:val="39"/>
    <w:rsid w:val="009C636E"/>
    <w:pPr>
      <w:tabs>
        <w:tab w:val="left" w:pos="907"/>
        <w:tab w:val="right" w:leader="dot" w:pos="9356"/>
      </w:tabs>
      <w:ind w:left="907" w:hanging="907"/>
    </w:pPr>
    <w:rPr>
      <w:rFonts w:eastAsia="Times New Roman"/>
      <w:szCs w:val="22"/>
    </w:rPr>
  </w:style>
  <w:style w:type="paragraph" w:styleId="Verzeichnis3">
    <w:name w:val="toc 3"/>
    <w:uiPriority w:val="39"/>
    <w:rsid w:val="00AF04E0"/>
    <w:pPr>
      <w:tabs>
        <w:tab w:val="left" w:pos="907"/>
        <w:tab w:val="right" w:leader="dot" w:pos="9356"/>
      </w:tabs>
      <w:ind w:left="907" w:hanging="907"/>
    </w:pPr>
    <w:rPr>
      <w:rFonts w:eastAsia="Times New Roman"/>
      <w:noProof/>
      <w:szCs w:val="22"/>
    </w:rPr>
  </w:style>
  <w:style w:type="paragraph" w:styleId="Fuzeile">
    <w:name w:val="footer"/>
    <w:link w:val="FuzeileZchn"/>
    <w:rsid w:val="00D516B4"/>
    <w:pPr>
      <w:pBdr>
        <w:top w:val="single" w:sz="4" w:space="2" w:color="auto"/>
      </w:pBdr>
      <w:tabs>
        <w:tab w:val="center" w:pos="4678"/>
        <w:tab w:val="right" w:pos="9356"/>
      </w:tabs>
      <w:spacing w:before="100" w:beforeAutospacing="1" w:after="100" w:afterAutospacing="1"/>
    </w:pPr>
    <w:rPr>
      <w:rFonts w:eastAsia="Times New Roman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rsid w:val="00D516B4"/>
    <w:rPr>
      <w:rFonts w:ascii="Arial" w:eastAsia="Times New Roman" w:hAnsi="Arial"/>
      <w:sz w:val="18"/>
      <w:szCs w:val="18"/>
      <w:lang w:val="de-DE" w:eastAsia="de-DE" w:bidi="ar-SA"/>
    </w:rPr>
  </w:style>
  <w:style w:type="character" w:styleId="Fett">
    <w:name w:val="Strong"/>
    <w:aliases w:val="zur Hervorhebung"/>
    <w:basedOn w:val="Absatz-Standardschriftart"/>
    <w:uiPriority w:val="22"/>
    <w:rsid w:val="00F02D56"/>
    <w:rPr>
      <w:rFonts w:ascii="Arial" w:hAnsi="Arial"/>
      <w:b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6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6F5"/>
    <w:rPr>
      <w:rFonts w:ascii="Tahoma" w:eastAsia="Times New Roman" w:hAnsi="Tahoma" w:cs="Tahoma"/>
      <w:sz w:val="16"/>
      <w:szCs w:val="1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8D0"/>
    <w:rPr>
      <w:rFonts w:ascii="Arial" w:eastAsia="Times New Roman" w:hAnsi="Arial"/>
      <w:sz w:val="24"/>
      <w:szCs w:val="24"/>
    </w:rPr>
  </w:style>
  <w:style w:type="character" w:customStyle="1" w:styleId="berschrift3ohneZahlZchn">
    <w:name w:val="Überschrift 3 ohne Zahl Zchn"/>
    <w:basedOn w:val="berschrift3Zchn"/>
    <w:link w:val="berschrift3ohneZahl"/>
    <w:rsid w:val="00F261A0"/>
    <w:rPr>
      <w:rFonts w:ascii="Arial" w:eastAsia="Times New Roman" w:hAnsi="Arial"/>
      <w:color w:val="CC0000"/>
      <w:sz w:val="22"/>
      <w:szCs w:val="22"/>
    </w:rPr>
  </w:style>
  <w:style w:type="table" w:customStyle="1" w:styleId="Tabellengitternetz">
    <w:name w:val="Tabellengitternetz"/>
    <w:basedOn w:val="NormaleTabelle"/>
    <w:uiPriority w:val="59"/>
    <w:rsid w:val="00E91B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Auflistung">
    <w:name w:val="Tabelle Auflistung"/>
    <w:basedOn w:val="TabelleFlietext"/>
    <w:qFormat/>
    <w:rsid w:val="0061018D"/>
    <w:pPr>
      <w:numPr>
        <w:numId w:val="4"/>
      </w:numPr>
      <w:tabs>
        <w:tab w:val="left" w:pos="227"/>
      </w:tabs>
      <w:ind w:left="227" w:hanging="227"/>
    </w:pPr>
  </w:style>
  <w:style w:type="paragraph" w:customStyle="1" w:styleId="berschrift1ohneZahl">
    <w:name w:val="Überschrift 1 ohne Zahl"/>
    <w:basedOn w:val="berschrift1"/>
    <w:next w:val="Standard"/>
    <w:link w:val="berschrift1ohneZahlZchn"/>
    <w:qFormat/>
    <w:rsid w:val="00985052"/>
    <w:pPr>
      <w:numPr>
        <w:numId w:val="0"/>
      </w:numPr>
      <w:tabs>
        <w:tab w:val="clear" w:pos="907"/>
      </w:tabs>
      <w:outlineLvl w:val="9"/>
    </w:pPr>
  </w:style>
  <w:style w:type="character" w:customStyle="1" w:styleId="berschrift1ohneZahlZchn">
    <w:name w:val="Überschrift 1 ohne Zahl Zchn"/>
    <w:basedOn w:val="berschrift1Zchn"/>
    <w:link w:val="berschrift1ohneZahl"/>
    <w:rsid w:val="00985052"/>
    <w:rPr>
      <w:rFonts w:ascii="Arial" w:eastAsia="Times New Roman" w:hAnsi="Arial"/>
      <w:b w:val="0"/>
      <w:i w:val="0"/>
      <w:caps w:val="0"/>
      <w:color w:val="CC0000"/>
      <w:sz w:val="32"/>
      <w:szCs w:val="32"/>
      <w:lang w:val="de-DE" w:eastAsia="de-DE" w:bidi="ar-SA"/>
    </w:rPr>
  </w:style>
  <w:style w:type="paragraph" w:styleId="Zitat">
    <w:name w:val="Quote"/>
    <w:basedOn w:val="Standard"/>
    <w:next w:val="Standard"/>
    <w:link w:val="ZitatZchn"/>
    <w:uiPriority w:val="29"/>
    <w:qFormat/>
    <w:rsid w:val="00AC1EAD"/>
    <w:rPr>
      <w:i/>
      <w:iCs/>
      <w:color w:val="000000" w:themeColor="text1"/>
    </w:rPr>
  </w:style>
  <w:style w:type="paragraph" w:customStyle="1" w:styleId="TabelleKopfzeile">
    <w:name w:val="Tabelle Kopfzeile"/>
    <w:basedOn w:val="Standard"/>
    <w:rsid w:val="00F02D56"/>
    <w:pPr>
      <w:spacing w:before="60" w:after="60"/>
    </w:pPr>
    <w:rPr>
      <w:bCs/>
      <w:color w:val="FFFFFF" w:themeColor="background1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C1EAD"/>
    <w:rPr>
      <w:rFonts w:ascii="Arial" w:eastAsia="Times New Roman" w:hAnsi="Arial"/>
      <w:i/>
      <w:iCs/>
      <w:color w:val="000000" w:themeColor="text1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8D0"/>
    <w:rPr>
      <w:rFonts w:ascii="Arial" w:eastAsiaTheme="majorEastAsia" w:hAnsi="Arial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8D0"/>
    <w:rPr>
      <w:rFonts w:ascii="Arial" w:eastAsiaTheme="majorEastAsia" w:hAnsi="Arial" w:cstheme="majorBidi"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2328D0"/>
    <w:pPr>
      <w:keepLines/>
      <w:numPr>
        <w:numId w:val="0"/>
      </w:numPr>
      <w:tabs>
        <w:tab w:val="clear" w:pos="907"/>
      </w:tabs>
      <w:spacing w:before="480" w:after="0"/>
      <w:outlineLvl w:val="9"/>
    </w:pPr>
    <w:rPr>
      <w:rFonts w:eastAsiaTheme="majorEastAsia" w:cstheme="majorBidi"/>
      <w:bCs/>
      <w:color w:val="auto"/>
      <w:szCs w:val="28"/>
    </w:rPr>
  </w:style>
  <w:style w:type="paragraph" w:customStyle="1" w:styleId="Aufzhlung">
    <w:name w:val="Aufzählung"/>
    <w:basedOn w:val="AuflistungEbene1"/>
    <w:rsid w:val="00F02D5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oleObject" Target="embeddings/oleObject7.bin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803906F1AE2B469FED8DE57FBA3111" ma:contentTypeVersion="0" ma:contentTypeDescription="Ein neues Dokument erstellen." ma:contentTypeScope="" ma:versionID="2e5ea71301177966ceefc535751280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5C45D-7E70-4566-9B41-BEEF18BE9C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7D9AA1-AE4C-497A-A1B7-DE92BE115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9D750F-8679-45C2-A14E-9001C51DA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8254A5-C159-4794-8EF7-0F2F8065E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leer allgemein</vt:lpstr>
    </vt:vector>
  </TitlesOfParts>
  <Company>PENTASYS AG</Company>
  <LinksUpToDate>false</LinksUpToDate>
  <CharactersWithSpaces>444</CharactersWithSpaces>
  <SharedDoc>false</SharedDoc>
  <HLinks>
    <vt:vector size="18" baseType="variant">
      <vt:variant>
        <vt:i4>1310783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_Toc247097305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_Toc247097304</vt:lpwstr>
      </vt:variant>
      <vt:variant>
        <vt:i4>7143496</vt:i4>
      </vt:variant>
      <vt:variant>
        <vt:i4>21</vt:i4>
      </vt:variant>
      <vt:variant>
        <vt:i4>0</vt:i4>
      </vt:variant>
      <vt:variant>
        <vt:i4>5</vt:i4>
      </vt:variant>
      <vt:variant>
        <vt:lpwstr>mailto:%20gerhard.trat@pentasys.de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leer allgemein</dc:title>
  <dc:subject>&lt;Untertitel&gt;</dc:subject>
  <dc:creator>Scheil, Christian</dc:creator>
  <cp:keywords>&lt;Projektnummer&gt;</cp:keywords>
  <dc:description>V03.00 vom 14.01.2013</dc:description>
  <cp:lastModifiedBy>Hildebrandt, Christian</cp:lastModifiedBy>
  <cp:revision>6</cp:revision>
  <cp:lastPrinted>2016-09-06T05:19:00Z</cp:lastPrinted>
  <dcterms:created xsi:type="dcterms:W3CDTF">2016-09-06T10:18:00Z</dcterms:created>
  <dcterms:modified xsi:type="dcterms:W3CDTF">2016-09-06T17:08:00Z</dcterms:modified>
  <cp:contentStatus>V02.00/12.2009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0x0101004E803906F1AE2B469FED8DE57FBA3111</vt:lpwstr>
  </property>
  <property fmtid="{D5CDD505-2E9C-101B-9397-08002B2CF9AE}" pid="3" name="Status">
    <vt:lpwstr>Original</vt:lpwstr>
  </property>
</Properties>
</file>