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F21" w:rsidRPr="00253F21" w:rsidRDefault="00253F21" w:rsidP="00253F21">
      <w:pPr>
        <w:pStyle w:val="berschrift1ohneZahl"/>
        <w:rPr>
          <w:rFonts w:eastAsia="KozGoPr6N-Regular"/>
        </w:rPr>
      </w:pPr>
      <w:r w:rsidRPr="00253F21">
        <w:rPr>
          <w:rFonts w:eastAsia="MS Mincho"/>
        </w:rPr>
        <w:t xml:space="preserve">Angular </w:t>
      </w:r>
      <w:r w:rsidR="00A87B70">
        <w:rPr>
          <w:rFonts w:eastAsia="MS Mincho"/>
        </w:rPr>
        <w:t>Templates</w:t>
      </w:r>
      <w:r w:rsidRPr="00253F21">
        <w:rPr>
          <w:rFonts w:eastAsia="KozGoPr6N-Regular"/>
        </w:rPr>
        <w:t xml:space="preserve"> </w:t>
      </w:r>
    </w:p>
    <w:p w:rsidR="00A87B70" w:rsidRDefault="00A87B70" w:rsidP="00A87B70">
      <w:pPr>
        <w:pStyle w:val="berschrift2ohneZahl"/>
        <w:rPr>
          <w:rFonts w:eastAsia="KozGoPr6N-Regular"/>
        </w:rPr>
      </w:pPr>
      <w:r w:rsidRPr="00A87B70">
        <w:rPr>
          <w:rFonts w:eastAsia="KozGoPr6N-Regular"/>
        </w:rPr>
        <w:t xml:space="preserve">Show / </w:t>
      </w:r>
      <w:proofErr w:type="spellStart"/>
      <w:r w:rsidR="00057D4E">
        <w:rPr>
          <w:rFonts w:eastAsia="KozGoPr6N-Regular"/>
        </w:rPr>
        <w:t>Hide</w:t>
      </w:r>
      <w:proofErr w:type="spellEnd"/>
      <w:r w:rsidRPr="00A87B70">
        <w:rPr>
          <w:rFonts w:eastAsia="KozGoPr6N-Regular"/>
        </w:rPr>
        <w:t xml:space="preserve"> </w:t>
      </w:r>
      <w:r w:rsidR="00057D4E">
        <w:rPr>
          <w:rFonts w:eastAsia="KozGoPr6N-Regular"/>
        </w:rPr>
        <w:t>von E</w:t>
      </w:r>
      <w:r w:rsidRPr="00A87B70">
        <w:rPr>
          <w:rFonts w:eastAsia="KozGoPr6N-Regular"/>
        </w:rPr>
        <w:t>lement</w:t>
      </w:r>
      <w:r w:rsidR="00057D4E">
        <w:rPr>
          <w:rFonts w:eastAsia="KozGoPr6N-Regular"/>
        </w:rPr>
        <w:t>en</w:t>
      </w:r>
    </w:p>
    <w:p w:rsidR="00A87B70" w:rsidRDefault="00A87B70" w:rsidP="00A87B70"/>
    <w:bookmarkStart w:id="0" w:name="_MON_1534672983"/>
    <w:bookmarkEnd w:id="0"/>
    <w:p w:rsidR="00A87B70" w:rsidRPr="00A87B70" w:rsidRDefault="005D46D7" w:rsidP="00A87B70">
      <w:r>
        <w:object w:dxaOrig="9072" w:dyaOrig="24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24.5pt" o:ole="">
            <v:imagedata r:id="rId11" o:title=""/>
          </v:shape>
          <o:OLEObject Type="Embed" ProgID="Word.OpenDocumentText.12" ShapeID="_x0000_i1025" DrawAspect="Content" ObjectID="_1534674905" r:id="rId12"/>
        </w:object>
      </w:r>
    </w:p>
    <w:p w:rsidR="00A87B70" w:rsidRDefault="00A87B70" w:rsidP="00A87B70">
      <w:pPr>
        <w:pStyle w:val="berschrift2ohneZahl"/>
        <w:rPr>
          <w:rFonts w:eastAsia="KozGoPr6N-Regular"/>
        </w:rPr>
      </w:pPr>
      <w:r w:rsidRPr="00A87B70">
        <w:rPr>
          <w:rFonts w:eastAsia="KozGoPr6N-Regular"/>
        </w:rPr>
        <w:t>Pipes</w:t>
      </w:r>
    </w:p>
    <w:p w:rsidR="005D46D7" w:rsidRDefault="005D46D7" w:rsidP="005D46D7"/>
    <w:bookmarkStart w:id="1" w:name="_MON_1534673570"/>
    <w:bookmarkEnd w:id="1"/>
    <w:p w:rsidR="005D46D7" w:rsidRPr="005D46D7" w:rsidRDefault="00940EB3" w:rsidP="005D46D7">
      <w:r>
        <w:object w:dxaOrig="9406" w:dyaOrig="1812">
          <v:shape id="_x0000_i1031" type="#_x0000_t75" style="width:470.25pt;height:90.75pt" o:ole="">
            <v:imagedata r:id="rId13" o:title=""/>
          </v:shape>
          <o:OLEObject Type="Embed" ProgID="Word.OpenDocumentText.12" ShapeID="_x0000_i1031" DrawAspect="Content" ObjectID="_1534674906" r:id="rId14"/>
        </w:object>
      </w:r>
      <w:bookmarkStart w:id="2" w:name="_GoBack"/>
      <w:bookmarkEnd w:id="2"/>
    </w:p>
    <w:p w:rsidR="00A87B70" w:rsidRDefault="00A87B70" w:rsidP="00A87B70">
      <w:pPr>
        <w:pStyle w:val="berschrift2ohneZahl"/>
        <w:rPr>
          <w:rFonts w:eastAsia="KozGoPr6N-Regular"/>
        </w:rPr>
      </w:pPr>
      <w:proofErr w:type="spellStart"/>
      <w:r w:rsidRPr="00A87B70">
        <w:rPr>
          <w:rFonts w:eastAsia="KozGoPr6N-Regular"/>
        </w:rPr>
        <w:t>Creating</w:t>
      </w:r>
      <w:proofErr w:type="spellEnd"/>
      <w:r w:rsidRPr="00A87B70">
        <w:rPr>
          <w:rFonts w:eastAsia="KozGoPr6N-Regular"/>
        </w:rPr>
        <w:t xml:space="preserve"> Custom Pipes</w:t>
      </w:r>
    </w:p>
    <w:p w:rsidR="00057D4E" w:rsidRDefault="00057D4E" w:rsidP="00057D4E"/>
    <w:bookmarkStart w:id="3" w:name="_MON_1534674225"/>
    <w:bookmarkEnd w:id="3"/>
    <w:p w:rsidR="00057D4E" w:rsidRPr="00057D4E" w:rsidRDefault="00057D4E" w:rsidP="00057D4E">
      <w:r>
        <w:object w:dxaOrig="9072" w:dyaOrig="2265">
          <v:shape id="_x0000_i1026" type="#_x0000_t75" style="width:453.75pt;height:113.25pt" o:ole="">
            <v:imagedata r:id="rId15" o:title=""/>
          </v:shape>
          <o:OLEObject Type="Embed" ProgID="Word.OpenDocumentText.12" ShapeID="_x0000_i1026" DrawAspect="Content" ObjectID="_1534674907" r:id="rId16"/>
        </w:object>
      </w:r>
    </w:p>
    <w:p w:rsidR="00057D4E" w:rsidRDefault="00057D4E" w:rsidP="00057D4E"/>
    <w:p w:rsidR="00057D4E" w:rsidRDefault="00057D4E" w:rsidP="00057D4E">
      <w:r w:rsidRPr="00057D4E">
        <w:t xml:space="preserve">Host </w:t>
      </w:r>
      <w:proofErr w:type="spellStart"/>
      <w:r w:rsidRPr="00057D4E">
        <w:t>Component</w:t>
      </w:r>
      <w:proofErr w:type="spellEnd"/>
    </w:p>
    <w:p w:rsidR="00057D4E" w:rsidRDefault="00057D4E" w:rsidP="00057D4E"/>
    <w:bookmarkStart w:id="4" w:name="_MON_1534674348"/>
    <w:bookmarkEnd w:id="4"/>
    <w:p w:rsidR="00057D4E" w:rsidRDefault="00057D4E" w:rsidP="00057D4E">
      <w:r>
        <w:object w:dxaOrig="9406" w:dyaOrig="227">
          <v:shape id="_x0000_i1027" type="#_x0000_t75" style="width:470.25pt;height:11.25pt" o:ole="">
            <v:imagedata r:id="rId17" o:title=""/>
          </v:shape>
          <o:OLEObject Type="Embed" ProgID="Word.OpenDocumentText.12" ShapeID="_x0000_i1027" DrawAspect="Content" ObjectID="_1534674908" r:id="rId18"/>
        </w:object>
      </w:r>
    </w:p>
    <w:p w:rsidR="00057D4E" w:rsidRDefault="00057D4E" w:rsidP="00057D4E">
      <w:r>
        <w:br w:type="page"/>
      </w:r>
    </w:p>
    <w:p w:rsidR="00A87B70" w:rsidRDefault="00057D4E" w:rsidP="00A87B70">
      <w:pPr>
        <w:pStyle w:val="berschrift2ohneZahl"/>
        <w:rPr>
          <w:rFonts w:eastAsia="KozGoPr6N-Regular"/>
        </w:rPr>
      </w:pPr>
      <w:r>
        <w:rPr>
          <w:rFonts w:eastAsia="KozGoPr6N-Regular"/>
        </w:rPr>
        <w:lastRenderedPageBreak/>
        <w:t>Mehrere CSS-Klassen</w:t>
      </w:r>
      <w:r w:rsidR="00A87B70" w:rsidRPr="00A87B70">
        <w:rPr>
          <w:rFonts w:eastAsia="KozGoPr6N-Regular"/>
        </w:rPr>
        <w:t xml:space="preserve"> </w:t>
      </w:r>
      <w:r>
        <w:rPr>
          <w:rFonts w:eastAsia="KozGoPr6N-Regular"/>
        </w:rPr>
        <w:t>dynamisch hinzufügen</w:t>
      </w:r>
    </w:p>
    <w:p w:rsidR="00057D4E" w:rsidRDefault="00057D4E" w:rsidP="00057D4E"/>
    <w:bookmarkStart w:id="5" w:name="_MON_1534674405"/>
    <w:bookmarkEnd w:id="5"/>
    <w:p w:rsidR="00A87B70" w:rsidRPr="00A87B70" w:rsidRDefault="00057D4E" w:rsidP="00A87B70">
      <w:r>
        <w:object w:dxaOrig="9072" w:dyaOrig="631">
          <v:shape id="_x0000_i1028" type="#_x0000_t75" style="width:453.75pt;height:31.5pt" o:ole="">
            <v:imagedata r:id="rId19" o:title=""/>
          </v:shape>
          <o:OLEObject Type="Embed" ProgID="Word.OpenDocumentText.12" ShapeID="_x0000_i1028" DrawAspect="Content" ObjectID="_1534674909" r:id="rId20"/>
        </w:object>
      </w:r>
    </w:p>
    <w:p w:rsidR="00A87B70" w:rsidRDefault="00057D4E" w:rsidP="00A87B70">
      <w:pPr>
        <w:pStyle w:val="berschrift2ohneZahl"/>
        <w:rPr>
          <w:rFonts w:eastAsia="KozGoPr6N-Regular"/>
        </w:rPr>
      </w:pPr>
      <w:r>
        <w:rPr>
          <w:rFonts w:eastAsia="KozGoPr6N-Regular"/>
        </w:rPr>
        <w:t>Mehrere CSS-Styles dynamisch hinzufügen</w:t>
      </w:r>
    </w:p>
    <w:p w:rsidR="00057D4E" w:rsidRDefault="00057D4E" w:rsidP="00057D4E"/>
    <w:bookmarkStart w:id="6" w:name="_MON_1534674581"/>
    <w:bookmarkEnd w:id="6"/>
    <w:p w:rsidR="00057D4E" w:rsidRPr="00057D4E" w:rsidRDefault="00057D4E" w:rsidP="00057D4E">
      <w:r>
        <w:object w:dxaOrig="9072" w:dyaOrig="855">
          <v:shape id="_x0000_i1029" type="#_x0000_t75" style="width:453.75pt;height:42.75pt" o:ole="">
            <v:imagedata r:id="rId21" o:title=""/>
          </v:shape>
          <o:OLEObject Type="Embed" ProgID="Word.OpenDocumentText.12" ShapeID="_x0000_i1029" DrawAspect="Content" ObjectID="_1534674910" r:id="rId22"/>
        </w:object>
      </w:r>
    </w:p>
    <w:p w:rsidR="00A87B70" w:rsidRDefault="00A87B70" w:rsidP="00A87B70">
      <w:pPr>
        <w:pStyle w:val="berschrift2ohneZahl"/>
        <w:rPr>
          <w:rFonts w:eastAsia="KozGoPr6N-Regular"/>
        </w:rPr>
      </w:pPr>
      <w:r w:rsidRPr="00A87B70">
        <w:rPr>
          <w:rFonts w:eastAsia="KozGoPr6N-Regular"/>
        </w:rPr>
        <w:t xml:space="preserve">Elvis </w:t>
      </w:r>
      <w:proofErr w:type="spellStart"/>
      <w:r w:rsidRPr="00A87B70">
        <w:rPr>
          <w:rFonts w:eastAsia="KozGoPr6N-Regular"/>
        </w:rPr>
        <w:t>operator</w:t>
      </w:r>
      <w:proofErr w:type="spellEnd"/>
    </w:p>
    <w:p w:rsidR="00057D4E" w:rsidRDefault="00057D4E" w:rsidP="00057D4E"/>
    <w:bookmarkStart w:id="7" w:name="_MON_1534674672"/>
    <w:bookmarkEnd w:id="7"/>
    <w:p w:rsidR="00057D4E" w:rsidRPr="00057D4E" w:rsidRDefault="00057D4E" w:rsidP="00057D4E">
      <w:r>
        <w:object w:dxaOrig="9072" w:dyaOrig="404">
          <v:shape id="_x0000_i1030" type="#_x0000_t75" style="width:453.75pt;height:20.25pt" o:ole="">
            <v:imagedata r:id="rId23" o:title=""/>
          </v:shape>
          <o:OLEObject Type="Embed" ProgID="Word.OpenDocumentText.12" ShapeID="_x0000_i1030" DrawAspect="Content" ObjectID="_1534674911" r:id="rId24"/>
        </w:object>
      </w:r>
    </w:p>
    <w:sectPr w:rsidR="00057D4E" w:rsidRPr="00057D4E" w:rsidSect="006F043A">
      <w:headerReference w:type="default" r:id="rId25"/>
      <w:footerReference w:type="default" r:id="rId26"/>
      <w:headerReference w:type="first" r:id="rId27"/>
      <w:footerReference w:type="first" r:id="rId28"/>
      <w:pgSz w:w="11906" w:h="16838" w:code="9"/>
      <w:pgMar w:top="1701" w:right="1134" w:bottom="1134" w:left="1418" w:header="737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D28" w:rsidRDefault="00E35D28" w:rsidP="00A921C5">
      <w:r>
        <w:separator/>
      </w:r>
    </w:p>
  </w:endnote>
  <w:endnote w:type="continuationSeparator" w:id="0">
    <w:p w:rsidR="00E35D28" w:rsidRDefault="00E35D28" w:rsidP="00A9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zGoPr6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Pr="00FF0922" w:rsidRDefault="00FF0922" w:rsidP="00FF0922">
    <w:pPr>
      <w:pStyle w:val="Fuzeile"/>
    </w:pPr>
    <w:r>
      <w:t>Angular 2 Workshop</w:t>
    </w:r>
    <w:r w:rsidRPr="00C70CB5">
      <w:tab/>
      <w:t xml:space="preserve">Seite </w:t>
    </w:r>
    <w:r w:rsidRPr="00C70CB5">
      <w:fldChar w:fldCharType="begin"/>
    </w:r>
    <w:r w:rsidRPr="00C70CB5">
      <w:instrText xml:space="preserve"> PAGE \* ARABIC \* MERGEFORMAT </w:instrText>
    </w:r>
    <w:r w:rsidRPr="00C70CB5">
      <w:fldChar w:fldCharType="separate"/>
    </w:r>
    <w:r w:rsidR="00940EB3">
      <w:rPr>
        <w:noProof/>
      </w:rPr>
      <w:t>2</w:t>
    </w:r>
    <w:r w:rsidRPr="00C70CB5">
      <w:fldChar w:fldCharType="end"/>
    </w:r>
    <w:r w:rsidRPr="00C70CB5">
      <w:t xml:space="preserve"> von </w:t>
    </w:r>
    <w:r w:rsidRPr="00F433CC">
      <w:fldChar w:fldCharType="begin"/>
    </w:r>
    <w:r>
      <w:instrText xml:space="preserve"> NUMPAGES  \* MERGEFORMAT </w:instrText>
    </w:r>
    <w:r w:rsidRPr="00F433CC">
      <w:fldChar w:fldCharType="separate"/>
    </w:r>
    <w:r w:rsidR="00940EB3">
      <w:rPr>
        <w:noProof/>
      </w:rPr>
      <w:t>2</w:t>
    </w:r>
    <w:r w:rsidRPr="00F433CC">
      <w:fldChar w:fldCharType="end"/>
    </w:r>
    <w:r w:rsidRPr="00C70CB5">
      <w:tab/>
    </w:r>
    <w:r>
      <w:t>Autor: Christian Scheil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D56" w:rsidRDefault="00EC78FB" w:rsidP="00F433CC">
    <w:pPr>
      <w:pStyle w:val="Fuzeile"/>
    </w:pPr>
    <w:r>
      <w:t>Angular 2 Workshop</w:t>
    </w:r>
    <w:r w:rsidR="00F02D56" w:rsidRPr="00C70CB5">
      <w:tab/>
      <w:t xml:space="preserve">Seite </w:t>
    </w:r>
    <w:r w:rsidR="00F02D56" w:rsidRPr="00C70CB5">
      <w:fldChar w:fldCharType="begin"/>
    </w:r>
    <w:r w:rsidR="00F02D56" w:rsidRPr="00C70CB5">
      <w:instrText xml:space="preserve"> PAGE \* ARABIC \* MERGEFORMAT </w:instrText>
    </w:r>
    <w:r w:rsidR="00F02D56" w:rsidRPr="00C70CB5">
      <w:fldChar w:fldCharType="separate"/>
    </w:r>
    <w:r w:rsidR="00940EB3">
      <w:rPr>
        <w:noProof/>
      </w:rPr>
      <w:t>1</w:t>
    </w:r>
    <w:r w:rsidR="00F02D56" w:rsidRPr="00C70CB5">
      <w:fldChar w:fldCharType="end"/>
    </w:r>
    <w:r w:rsidR="00F02D56" w:rsidRPr="00C70CB5">
      <w:t xml:space="preserve"> von </w:t>
    </w:r>
    <w:r w:rsidR="00F02D56" w:rsidRPr="00F433CC">
      <w:fldChar w:fldCharType="begin"/>
    </w:r>
    <w:r w:rsidR="00F02D56">
      <w:instrText xml:space="preserve"> NUMPAGES  \* MERGEFORMAT </w:instrText>
    </w:r>
    <w:r w:rsidR="00F02D56" w:rsidRPr="00F433CC">
      <w:fldChar w:fldCharType="separate"/>
    </w:r>
    <w:r w:rsidR="00940EB3">
      <w:rPr>
        <w:noProof/>
      </w:rPr>
      <w:t>2</w:t>
    </w:r>
    <w:r w:rsidR="00F02D56" w:rsidRPr="00F433CC">
      <w:fldChar w:fldCharType="end"/>
    </w:r>
    <w:r w:rsidR="00F02D56" w:rsidRPr="00C70CB5">
      <w:tab/>
    </w:r>
    <w:r w:rsidR="00F02D56">
      <w:t xml:space="preserve">Autor: </w:t>
    </w:r>
    <w:r>
      <w:t>Christian Scheil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D28" w:rsidRDefault="00E35D28" w:rsidP="00A921C5">
      <w:r>
        <w:separator/>
      </w:r>
    </w:p>
  </w:footnote>
  <w:footnote w:type="continuationSeparator" w:id="0">
    <w:p w:rsidR="00E35D28" w:rsidRDefault="00E35D28" w:rsidP="00A921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3A7F67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6A16D5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6704" behindDoc="1" locked="0" layoutInCell="1" allowOverlap="1" wp14:anchorId="2F7C857E" wp14:editId="2F7C857F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64" name="Zeichenbereich 6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2" name="Freeform 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Freeform 84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88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89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91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Freeform 99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104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Freeform 1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107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10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Freeform 110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Freeform 111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112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15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79A42C5" id="Zeichenbereich 64" o:spid="_x0000_s1026" editas="canvas" style="position:absolute;margin-left:3.65pt;margin-top:-5.25pt;width:99pt;height:37.15pt;z-index:-251659776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82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gp3sAA&#10;AADaAAAADwAAAGRycy9kb3ducmV2LnhtbESPwWrDMBBE74X+g9hCL6WW4kIobpRQCoFeazs5L9bW&#10;NrFWjqTY7t9HgUKOw8y8YTa7xQ5iIh96xxpWmQJB3DjTc6uhrvav7yBCRDY4OCYNfxRgt3182GBh&#10;3Mw/NJWxFQnCoUANXYxjIWVoOrIYMjcSJ+/XeYsxSd9K43FOcDvIXKm1tNhzWuhwpK+OmlN5sRpm&#10;X4+59yvTvqmDOS52raqXs9bPT8vnB4hIS7yH/9vfRkMOtyvpBsjt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9gp3sAAAADaAAAADwAAAAAAAAAAAAAAAACYAgAAZHJzL2Rvd25y&#10;ZXYueG1sUEsFBgAAAAAEAAQA9QAAAIUDAAAAAA==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83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0qysAA&#10;AADaAAAADwAAAGRycy9kb3ducmV2LnhtbESPwWrDMBBE74X+g9hCbo2cJtTGjRJMQyDXuP6AxdpY&#10;ptbKsVTb/fsoEMhxmJk3zHY/206MNPjWsYLVMgFBXDvdcqOg+jm+ZyB8QNbYOSYF/+Rhv3t92WKu&#10;3cRnGsvQiAhhn6MCE0KfS+lrQxb90vXE0bu4wWKIcmikHnCKcNvJjyT5lBZbjgsGe/o2VP+Wf1bB&#10;YZNyVl5LNum5OpiqaHq/npRavM3FF4hAc3iGH+2TVrCG+5V4A+Tu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q0qysAAAADaAAAADwAAAAAAAAAAAAAAAACYAgAAZHJzL2Rvd25y&#10;ZXYueG1sUEsFBgAAAAAEAAQA9QAAAIUDAAAAAA==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84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DbMQA&#10;AADaAAAADwAAAGRycy9kb3ducmV2LnhtbESPQWvCQBSE74L/YXmCt7pRbGnTbCRYKiXiwdhDj4/s&#10;a5I2+zZmV43/3i0UPA4z8w2TrAbTijP1rrGsYD6LQBCXVjdcKfg8vD88g3AeWWNrmRRcycEqHY8S&#10;jLW98J7Oha9EgLCLUUHtfRdL6cqaDLqZ7YiD9217gz7IvpK6x0uAm1YuouhJGmw4LNTY0bqm8rc4&#10;GQWuGDb5z9a85Lvu6+1xmx0zeciVmk6G7BWEp8Hfw//tD61gCX9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yA2zEAAAA2gAAAA8AAAAAAAAAAAAAAAAAmAIAAGRycy9k&#10;b3ducmV2LnhtbFBLBQYAAAAABAAEAPUAAACJAwAAAAA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85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lXHsYA&#10;AADaAAAADwAAAGRycy9kb3ducmV2LnhtbESPQWsCMRSE74L/ITyhF6lZC5WyNYoK0kpBq+3B43Pz&#10;3F3dvCxJdLf99U1B8DjMzDfMeNqaSlzJ+dKyguEgAUGcWV1yruD7a/n4AsIHZI2VZVLwQx6mk25n&#10;jKm2DW/pugu5iBD2KSooQqhTKX1WkEE/sDVx9I7WGQxRulxqh02Em0o+JclIGiw5LhRY06Kg7Ly7&#10;GAXrPvU3p9X+92M/Pwzfcvc5P1aNUg+9dvYKIlAb7uFb+10reIb/K/EGyM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lXHsYAAADaAAAADwAAAAAAAAAAAAAAAACYAgAAZHJz&#10;L2Rvd25yZXYueG1sUEsFBgAAAAAEAAQA9QAAAIsDAAAAAA==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86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91MQA&#10;AADaAAAADwAAAGRycy9kb3ducmV2LnhtbESPQWvCQBSE70L/w/IK3nQTD6Gm2UgpLdZD1aReentk&#10;X5Ng9m3IbmP8926h4HGYmW+YbDOZTow0uNaygngZgSCurG65VnD6el88gXAeWWNnmRRcycEmf5hl&#10;mGp74YLG0tciQNilqKDxvk+ldFVDBt3S9sTB+7GDQR/kUEs94CXATSdXUZRIgy2HhQZ7em2oOpe/&#10;RsHnYY9vx6TXSRWvt8XuFF35+6zU/HF6eQbhafL38H/7QytI4O9KuAEy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2fdTEAAAA2gAAAA8AAAAAAAAAAAAAAAAAmAIAAGRycy9k&#10;b3ducmV2LnhtbFBLBQYAAAAABAAEAPUAAACJ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87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VHgcMA&#10;AADaAAAADwAAAGRycy9kb3ducmV2LnhtbESP0WoCMRRE34X+Q7hCX0SzW6iV1SjFKtpHt37AdXPd&#10;LG5utkmq279vhIKPw8ycYRar3rbiSj40jhXkkwwEceV0w7WC49d2PAMRIrLG1jEp+KUAq+XTYIGF&#10;djc+0LWMtUgQDgUqMDF2hZShMmQxTFxHnLyz8xZjkr6W2uMtwW0rX7JsKi02nBYMdrQ2VF3KH6vg&#10;tMtH5uN158vt5/doup5lp3yzUep52L/PQUTq4yP8395rBW9wv5JugF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VHgcMAAADaAAAADwAAAAAAAAAAAAAAAACYAgAAZHJzL2Rv&#10;d25yZXYueG1sUEsFBgAAAAAEAAQA9QAAAIgDAAAAAA==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88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KAO8EA&#10;AADaAAAADwAAAGRycy9kb3ducmV2LnhtbERPz2vCMBS+C/4P4Q1203Q9uNEZZWjHVBii8+Dx0bw1&#10;xeYlNpnW/345CB4/vt/TeW9bcaEuNI4VvIwzEMSV0w3XCg4/n6M3ECEia2wdk4IbBZjPhoMpFtpd&#10;eUeXfaxFCuFQoAIToy+kDJUhi2HsPHHifl1nMSbY1VJ3eE3htpV5lk2kxYZTg0FPC0PVaf9nFXyV&#10;5dLkxm+/6XychNtmfd6+eqWen/qPdxCR+vgQ390rrSBtTVfS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dCgDvBAAAA2gAAAA8AAAAAAAAAAAAAAAAAmAIAAGRycy9kb3du&#10;cmV2LnhtbFBLBQYAAAAABAAEAPUAAACGAwAAAAA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89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Z2aMMA&#10;AADaAAAADwAAAGRycy9kb3ducmV2LnhtbESP3WoCMRSE7wt9h3AKvRHNbqGiq1GKP9hedusDHDfH&#10;zeLmZJtE3b59IwheDjPzDTNf9rYVF/KhcawgH2UgiCunG64V7H+2wwmIEJE1to5JwR8FWC6en+ZY&#10;aHflb7qUsRYJwqFABSbGrpAyVIYshpHriJN3dN5iTNLXUnu8Jrht5VuWjaXFhtOCwY5WhqpTebYK&#10;Drt8YNbvO19uv34H49UkO+SbjVKvL/3HDESkPj7C9/anVjCF25V0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Z2aMMAAADaAAAADwAAAAAAAAAAAAAAAACYAgAAZHJzL2Rv&#10;d25yZXYueG1sUEsFBgAAAAAEAAQA9QAAAIgDAAAAAA==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90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DJC8UA&#10;AADbAAAADwAAAGRycy9kb3ducmV2LnhtbESPT2vCQBDF7wW/wzJCL6VuWqhIdJUiSD0V6h+ktzE7&#10;JqHZ2bC7xthP7xwEbzO8N+/9ZrboXaM6CrH2bOBtlIEiLrytuTSw265eJ6BiQrbYeCYDV4qwmA+e&#10;Zphbf+Ef6japVBLCMUcDVUptrnUsKnIYR74lFu3kg8Mkayi1DXiRcNfo9ywba4c1S0OFLS0rKv42&#10;Z2egxG//2x3pZW9P13D4aA7/2+7LmOdh/zkFlahPD/P9em0FX+jlFxlAz2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8MkLxQAAANsAAAAPAAAAAAAAAAAAAAAAAJgCAABkcnMv&#10;ZG93bnJldi54bWxQSwUGAAAAAAQABAD1AAAAigMAAAAA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91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NM/8EA&#10;AADbAAAADwAAAGRycy9kb3ducmV2LnhtbERPS2vCQBC+F/oflil4azYRLJJmFVsf9KRtqvchOybB&#10;7GzIrknsr+8Khd7m43tOthxNI3rqXG1ZQRLFIIgLq2suFRy/t89zEM4ja2wsk4IbOVguHh8yTLUd&#10;+Iv63JcihLBLUUHlfZtK6YqKDLrItsSBO9vOoA+wK6XucAjhppHTOH6RBmsODRW29F5RccmvRsGu&#10;3Iy8nuX2/PmG+9P1oJOf2Cs1eRpXryA8jf5f/Of+0GF+Avd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DTP/BAAAA2wAAAA8AAAAAAAAAAAAAAAAAmAIAAGRycy9kb3du&#10;cmV2LnhtbFBLBQYAAAAABAAEAPUAAACGAwAAAAA=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92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HSiMAA&#10;AADbAAAADwAAAGRycy9kb3ducmV2LnhtbERPTYvCMBC9C/sfwix4s6mCItUo7q6KJ3W7eh+asS3b&#10;TEoTtfrrjSB4m8f7nOm8NZW4UONKywr6UQyCOLO65FzB4W/VG4NwHlljZZkU3MjBfPbRmWKi7ZV/&#10;6ZL6XIQQdgkqKLyvEyldVpBBF9maOHAn2xj0ATa51A1eQ7ip5CCOR9JgyaGhwJq+C8r+07NRsM6X&#10;Lf8MU3vaf+H2eN7p/j32SnU/28UEhKfWv8Uv90aH+QN4/hIOkLM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pHSiMAAAADbAAAADwAAAAAAAAAAAAAAAACYAgAAZHJzL2Rvd25y&#10;ZXYueG1sUEsFBgAAAAAEAAQA9QAAAIUDAAAAAA=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93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6EicAA&#10;AADbAAAADwAAAGRycy9kb3ducmV2LnhtbERPTWvCQBC9C/0Pywi96UYL2kZXKYLYiwdtD3obs2MS&#10;zM6G7NTEf+8Kgrd5vM+ZLztXqSs1ofRsYDRMQBFn3pacG/j7XQ8+QQVBtlh5JgM3CrBcvPXmmFrf&#10;8o6ue8lVDOGQooFCpE61DllBDsPQ18SRO/vGoUTY5No22MZwV+lxkky0w5JjQ4E1rQrKLvt/Z2Bz&#10;bI+Ty0HG21JGB/kiPk3bjTHv/e57Bkqok5f46f6xcf4HPH6JB+jF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p6EicAAAADbAAAADwAAAAAAAAAAAAAAAACYAgAAZHJzL2Rvd25y&#10;ZXYueG1sUEsFBgAAAAAEAAQA9QAAAIUDAAAAAA=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94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zFm8UA&#10;AADbAAAADwAAAGRycy9kb3ducmV2LnhtbESPQWvDMAyF74P9B6PBbqvdEdKR1S1d2KCHMmjay24i&#10;1pLQWA6xl6T99XVh0JvEe9/T03I92VYM1PvGsYb5TIEgLp1puNJwPHy9vIHwAdlg65g0nMnDevX4&#10;sMTMuJH3NBShEjGEfYYa6hC6TEpf1mTRz1xHHLVf11sMce0raXocY7ht5atSqbTYcLxQY0d5TeWp&#10;+LOxRvl9cUl+VIXapYupWZzSn49PrZ+fps07iEBTuJv/6a2JXAK3X+IAc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fMWbxQAAANsAAAAPAAAAAAAAAAAAAAAAAJgCAABkcnMv&#10;ZG93bnJldi54bWxQSwUGAAAAAAQABAD1AAAAigMAAAAA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95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PdvMMA&#10;AADbAAAADwAAAGRycy9kb3ducmV2LnhtbERP22rCQBB9L/gPywh9qxsFi8RsRIWWQIVSL4hvY3ZM&#10;FrOzIbvV9O+7hYJvczjXyRa9bcSNOm8cKxiPEhDEpdOGKwX73dvLDIQPyBobx6Tghzws8sFThql2&#10;d/6i2zZUIoawT1FBHUKbSunLmiz6kWuJI3dxncUQYVdJ3eE9httGTpLkVVo0HBtqbGldU3ndflsF&#10;J6M/Juf3opwePovNcXWcXc1+o9TzsF/OQQTqw0P87y50nD+Fv1/iATL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PdvMMAAADbAAAADwAAAAAAAAAAAAAAAACYAgAAZHJzL2Rv&#10;d25yZXYueG1sUEsFBgAAAAAEAAQA9QAAAIgDAAAAAA=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96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FhC74A&#10;AADbAAAADwAAAGRycy9kb3ducmV2LnhtbERPS4vCMBC+C/6HMII3TfUgS9coIhS6e/MBXodmti02&#10;k9qMtv57Iwh7m4/vOevt4Br1oC7Ung0s5gko4sLbmksD51M2+wIVBNli45kMPCnAdjMerTG1vucD&#10;PY5SqhjCIUUDlUibah2KihyGuW+JI/fnO4cSYVdq22Efw12jl0my0g5rjg0VtrSvqLge785A62+/&#10;cskXkmX9z6482WZY5pkx08mw+wYlNMi/+OPObZy/gvcv8QC9e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RYQu+AAAA2wAAAA8AAAAAAAAAAAAAAAAAmAIAAGRycy9kb3ducmV2&#10;LnhtbFBLBQYAAAAABAAEAPUAAACDAwAAAAA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97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nKlsIA&#10;AADbAAAADwAAAGRycy9kb3ducmV2LnhtbERP32vCMBB+H/g/hBN8GTNVNiedUVQok6EP67b3o7kl&#10;xeZSmsx2/70RBnu7j+/nrTaDa8SFulB7VjCbZiCIK69rNgo+P4qHJYgQkTU2nknBLwXYrEd3K8y1&#10;7/mdLmU0IoVwyFGBjbHNpQyVJYdh6lvixH37zmFMsDNSd9incNfIeZYtpMOaU4PFlvaWqnP54xSU&#10;J7vzX8WxXxb7J4PZ68G83T8qNRkP2xcQkYb4L/5zH3Sa/wy3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cqWwgAAANsAAAAPAAAAAAAAAAAAAAAAAJgCAABkcnMvZG93&#10;bnJldi54bWxQSwUGAAAAAAQABAD1AAAAhwMAAAAA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98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HQL8UA&#10;AADbAAAADwAAAGRycy9kb3ducmV2LnhtbESPQWvCQBCF70L/wzKF3nRjFWlTVxGDUBAKags9Dtkx&#10;Cc3Oht3VpP31nYPgbYb35r1vluvBtepKITaeDUwnGSji0tuGKwOfp934BVRMyBZbz2TglyKsVw+j&#10;JebW93yg6zFVSkI45migTqnLtY5lTQ7jxHfEop19cJhkDZW2AXsJd61+zrKFdtiwNNTY0bam8ud4&#10;cQa2+4/997R0X/PXTTHr56E4z/4KY54eh80bqERDuptv1+9W8AVWfpEB9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4dAvxQAAANsAAAAPAAAAAAAAAAAAAAAAAJgCAABkcnMv&#10;ZG93bnJldi54bWxQSwUGAAAAAAQABAD1AAAAigMAAAAA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99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mXesAA&#10;AADbAAAADwAAAGRycy9kb3ducmV2LnhtbERPPWvDMBDdC/kP4gLdGikZiutaDiEQ8JLBsQePh3W1&#10;TayTsZTE+fdRodDtHu/zsv1iR3Gn2Q+ONWw3CgRx68zAnYa6On0kIHxANjg6Jg1P8rDPV28ZpsY9&#10;uKT7JXQihrBPUUMfwpRK6dueLPqNm4gj9+NmiyHCuZNmxkcMt6PcKfUpLQ4cG3qc6NhTe73crIbS&#10;JWVd7BpXFbdGdax8dQ6J1u/r5fANItAS/sV/7sLE+V/w+0s8QOY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bmXesAAAADbAAAADwAAAAAAAAAAAAAAAACYAgAAZHJzL2Rvd25y&#10;ZXYueG1sUEsFBgAAAAAEAAQA9QAAAIUDAAAAAA==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00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iWWb4A&#10;AADbAAAADwAAAGRycy9kb3ducmV2LnhtbERPS4vCMBC+L+x/CCN426b2IFKNIguF7t58gNehGduy&#10;zaQ2s7b+e3MQPH58781ucp260xBazwYWSQqKuPK25drA+VR8rUAFQbbYeSYDDwqw235+bDC3fuQD&#10;3Y9SqxjCIUcDjUifax2qhhyGxPfEkbv6waFEONTaDjjGcNfpLE2X2mHLsaHBnr4bqv6O/85A72+/&#10;cikXUhTjz74+2W7KysKY+Wzar0EJTfIWv9ylNZDF9fFL/AF6+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OYllm+AAAA2wAAAA8AAAAAAAAAAAAAAAAAmAIAAGRycy9kb3ducmV2&#10;LnhtbFBLBQYAAAAABAAEAPUAAACDAwAAAAA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01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0iCcQA&#10;AADbAAAADwAAAGRycy9kb3ducmV2LnhtbESPT4vCMBTE7wt+h/CEva2piotUo6ir4mEv/sHzs3m2&#10;xealNFnb7ac3guBxmJnfMNN5Ywpxp8rllhX0exEI4sTqnFMFp+PmawzCeWSNhWVS8E8O5rPOxxRj&#10;bWve0/3gUxEg7GJUkHlfxlK6JCODrmdL4uBdbWXQB1mlUldYB7gp5CCKvqXBnMNChiWtMkpuhz+j&#10;YL3dtnq4bzfnnxbr6LL4HS3HiVKf3WYxAeGp8e/wq73TCgZ9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tIgnEAAAA2w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2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ib3cIA&#10;AADbAAAADwAAAGRycy9kb3ducmV2LnhtbESPwWrDMBBE74H8g9hAb7EcU0zrRAmhUKjppbVLzou0&#10;sU2slbFUx/77qlDocZiZN8zhNNteTDT6zrGCXZKCINbOdNwo+Kpft08gfEA22DsmBQt5OB3XqwMW&#10;xt35k6YqNCJC2BeooA1hKKT0uiWLPnEDcfSubrQYohwbaUa8R7jtZZamubTYcVxocaCXlvSt+rYK&#10;NHI5lVlVG3f5WIb8eakf3xelHjbzeQ8i0Bz+w3/tN6Mgy+D3S/wB8v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aJvdwgAAANsAAAAPAAAAAAAAAAAAAAAAAJgCAABkcnMvZG93&#10;bnJldi54bWxQSwUGAAAAAAQABAD1AAAAhwMAAAAA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03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R2JcQA&#10;AADbAAAADwAAAGRycy9kb3ducmV2LnhtbESPQWvCQBSE70L/w/IKXkQ3ahFJs5FSsHgpVls8P7Kv&#10;STTvbchuNf77riB4HGbmGyZb9dyoM3W+dmJgOklAkRTO1lIa+Plej5egfECx2DghA1fysMqfBhmm&#10;1l1kR+d9KFWEiE/RQBVCm2rti4oY/cS1JNH7dR1jiLIrte3wEuHc6FmSLDRjLXGhwpbeKypO+z82&#10;MD8cton1048tf35xueOX0XG9MWb43L+9ggrUh0f43t5YA7M53L7EH6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EdiXEAAAA2wAAAA8AAAAAAAAAAAAAAAAAmAIAAGRycy9k&#10;b3ducmV2LnhtbFBLBQYAAAAABAAEAPUAAACJAwAAAAA=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04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JmCsQA&#10;AADbAAAADwAAAGRycy9kb3ducmV2LnhtbESPT2vCQBTE70K/w/IK3nRTkVBSV5GSlnrSptJeH9mX&#10;P5h9m+xuNX57t1DwOMzMb5jVZjSdOJPzrWUFT/MEBHFpdcu1guPX2+wZhA/IGjvLpOBKHjbrh8kK&#10;M20v/EnnItQiQthnqKAJoc+k9GVDBv3c9sTRq6wzGKJ0tdQOLxFuOrlIklQabDkuNNjTa0Plqfg1&#10;Ct7Nd/CHYz4MSZqX7mfc76pdpdT0cdy+gAg0hnv4v/2hFSyW8Pcl/gC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iZgrEAAAA2wAAAA8AAAAAAAAAAAAAAAAAmAIAAGRycy9k&#10;b3ducmV2LnhtbFBLBQYAAAAABAAEAPUAAACJAwAAAAA=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05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YkCsUA&#10;AADbAAAADwAAAGRycy9kb3ducmV2LnhtbESPQWvCQBSE70L/w/IKvemmFkViVrHahB68aEvPz+xr&#10;Epp9G7LbJObXuwWhx2FmvmGS7WBq0VHrKssKnmcRCOLc6ooLBZ8f6XQFwnlkjbVlUnAlB9vNwyTB&#10;WNueT9SdfSEChF2MCkrvm1hKl5dk0M1sQxy8b9sa9EG2hdQt9gFuajmPoqU0WHFYKLGhfUn5z/nX&#10;KHjLslG/nMb06zBiH112x8XrKlfq6XHYrUF4Gvx/+N5+1wrmC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1iQKxQAAANsAAAAPAAAAAAAAAAAAAAAAAJgCAABkcnMv&#10;ZG93bnJldi54bWxQSwUGAAAAAAQABAD1AAAAigMAAAAA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06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ohscUA&#10;AADbAAAADwAAAGRycy9kb3ducmV2LnhtbESPQWsCMRSE74X+h/AKvdWsglZWo9iiIFgKXRWvj+S5&#10;u7p5WZJ03fbXN4VCj8PMfMPMl71tREc+1I4VDAcZCGLtTM2lgsN+8zQFESKywcYxKfiiAMvF/d0c&#10;c+Nu/EFdEUuRIBxyVFDF2OZSBl2RxTBwLXHyzs5bjEn6UhqPtwS3jRxl2URarDktVNjSa0X6Wnxa&#10;Bc/f67dDcdzpl64fY7HW76eLJ6UeH/rVDESkPv6H/9pbo2A0gd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6iGxxQAAANsAAAAPAAAAAAAAAAAAAAAAAJgCAABkcnMv&#10;ZG93bnJldi54bWxQSwUGAAAAAAQABAD1AAAAigMAAAAA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07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RUcUA&#10;AADbAAAADwAAAGRycy9kb3ducmV2LnhtbESPQWvCQBCF7wX/wzJCb3VXKYlEN6LSgodSaPTibciO&#10;SUh2NmRXjf313UKhx8eb9715681oO3GjwTeONcxnCgRx6UzDlYbT8f1lCcIHZIOdY9LwIA+bfPK0&#10;xsy4O3/RrQiViBD2GWqoQ+gzKX1Zk0U/cz1x9C5usBiiHCppBrxHuO3kQqlEWmw4NtTY076msi2u&#10;Nr5Rfn671/1JFeojSccmbZPz7k3r5+m4XYEINIb/47/0wWhYpPC7JQJA5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wpFRxQAAANsAAAAPAAAAAAAAAAAAAAAAAJgCAABkcnMv&#10;ZG93bnJldi54bWxQSwUGAAAAAAQABAD1AAAAigMAAAAA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08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81/78A&#10;AADbAAAADwAAAGRycy9kb3ducmV2LnhtbERPy4rCMBTdC/5DuMLsNNUBkY5RhkFRZiH4AHF3aa5N&#10;meamNDHt/L1ZCC4P571c97YWkVpfOVYwnWQgiAunKy4VXM7b8QKED8gaa8ek4J88rFfDwRJz7To+&#10;UjyFUqQQ9jkqMCE0uZS+MGTRT1xDnLi7ay2GBNtS6ha7FG5rOcuyubRYcWow2NCPoeLv9LAKsk2s&#10;8LojCsX8EPXtM3a/5q7Ux6j//gIRqA9v8cu91wpmaWz6kn6A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zzX/vwAAANsAAAAPAAAAAAAAAAAAAAAAAJgCAABkcnMvZG93bnJl&#10;di54bWxQSwUGAAAAAAQABAD1AAAAhA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09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ipMYA&#10;AADbAAAADwAAAGRycy9kb3ducmV2LnhtbESPT2vCQBTE74V+h+UVvDWbBhEbXaUooh7snyiCt9fs&#10;MwnNvg3ZVZNv3xUKPQ4z8xtmOu9MLa7UusqygpcoBkGcW11xoeCwXz2PQTiPrLG2TAp6cjCfPT5M&#10;MdX2xl90zXwhAoRdigpK75tUSpeXZNBFtiEO3tm2Bn2QbSF1i7cAN7VM4ngkDVYcFkpsaFFS/pNd&#10;jIKP3fv20H8fs1OR9MvReaM/18OdUoOn7m0CwlPn/8N/7Y1WkLzC/Uv4AX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RipMYAAADbAAAADwAAAAAAAAAAAAAAAACYAgAAZHJz&#10;L2Rvd25yZXYueG1sUEsFBgAAAAAEAAQA9QAAAIsDAAAAAA==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10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H+C8MA&#10;AADbAAAADwAAAGRycy9kb3ducmV2LnhtbERPTWvCQBC9F/wPywheSt2oUErqKkYopBeJRqnHITtN&#10;otnZNLtN0n/fPRR6fLzv9XY0jeipc7VlBYt5BIK4sLrmUsE5f3t6AeE8ssbGMin4IQfbzeRhjbG2&#10;Ax+pP/lShBB2MSqovG9jKV1RkUE3ty1x4D5tZ9AH2JVSdziEcNPIZRQ9S4M1h4YKW9pXVNxP30bB&#10;8XJ1/VeaZ/76LrOP5HB7vCe5UrPpuHsF4Wn0/+I/d6oVrML68CX8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H+C8MAAADbAAAADwAAAAAAAAAAAAAAAACYAgAAZHJzL2Rv&#10;d25yZXYueG1sUEsFBgAAAAAEAAQA9QAAAIgDAAAAAA=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11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1bkMUA&#10;AADbAAAADwAAAGRycy9kb3ducmV2LnhtbESPQWvCQBSE7wX/w/KEXkqzsQWR6CoqCPZS1Fj0+Mi+&#10;JqnZtzG7jfHfu4LgcZiZb5jJrDOVaKlxpWUFgygGQZxZXXKuYJ+u3kcgnEfWWFkmBVdyMJv2XiaY&#10;aHvhLbU7n4sAYZeggsL7OpHSZQUZdJGtiYP3axuDPsgml7rBS4CbSn7E8VAaLDksFFjTsqDstPs3&#10;CrY/R9ee1+nGH7/k5rD4/ns7LVKlXvvdfAzCU+ef4Ud7rRV8DuD+Jfw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HVuQxQAAANs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12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c3sUA&#10;AADbAAAADwAAAGRycy9kb3ducmV2LnhtbESPQWvCQBSE7wX/w/KEXopu6kE0uooKgr0UNYoeH9ln&#10;Es2+TbPbGP+9KxR6HGbmG2Y6b00pGqpdYVnBZz8CQZxaXXCm4JCseyMQziNrLC2Tggc5mM86b1OM&#10;tb3zjpq9z0SAsItRQe59FUvp0pwMur6tiIN3sbVBH2SdSV3jPcBNKQdRNJQGCw4LOVa0yim97X+N&#10;gt3x7JqfTbL15y+5PS2/rx+3ZaLUe7ddTEB4av1/+K+90QrGQ3h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pzexQAAANsAAAAPAAAAAAAAAAAAAAAAAJgCAABkcnMv&#10;ZG93bnJldi54bWxQSwUGAAAAAAQABAD1AAAAigMAAAAA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13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sR7cQA&#10;AADbAAAADwAAAGRycy9kb3ducmV2LnhtbESPX2vCQBDE3wt+h2MF3+pFH2pNPcUqVSmCf1r6vObW&#10;JDS3F3Krpt++Vyj4OMzMb5jJrHWVulITSs8GBv0EFHHmbcm5gc+Pt8dnUEGQLVaeycAPBZhNOw8T&#10;TK2/8YGuR8lVhHBI0UAhUqdah6wgh6Hva+LonX3jUKJscm0bvEW4q/QwSZ60w5LjQoE1LQrKvo8X&#10;Z2C/lHX+ztsF8tfJvs5X552EnTG9bjt/ASXUyj38395YA+MR/H2JP0BP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bEe3EAAAA2wAAAA8AAAAAAAAAAAAAAAAAmAIAAGRycy9k&#10;b3ducmV2LnhtbFBLBQYAAAAABAAEAPUAAACJ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14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jJsAA&#10;AADbAAAADwAAAGRycy9kb3ducmV2LnhtbERPTYvCMBC9C/sfwizsTdP1sNZqFFdcEMGDtYjHoRnb&#10;YDMpTVbrvzcHwePjfc+XvW3EjTpvHCv4HiUgiEunDVcKiuPfMAXhA7LGxjEpeJCH5eJjMMdMuzsf&#10;6JaHSsQQ9hkqqENoMyl9WZNFP3ItceQurrMYIuwqqTu8x3DbyHGS/EiLhmNDjS2tayqv+b9VsN8d&#10;qtRM0vHp92w0T4/FdXMulPr67FczEIH68Ba/3FutYBrHxi/xB8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jJsAAAADbAAAADwAAAAAAAAAAAAAAAACYAgAAZHJzL2Rvd25y&#10;ZXYueG1sUEsFBgAAAAAEAAQA9QAAAIU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15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vLsUA&#10;AADbAAAADwAAAGRycy9kb3ducmV2LnhtbESPT2vCQBTE7wW/w/IEb3VTD8VEV5ES22DpoWlBj4/s&#10;Mwlm34bsNn++vVso9DjMzG+Y7X40jeipc7VlBU/LCARxYXXNpYLvr+PjGoTzyBoby6RgIgf73exh&#10;i4m2A39Sn/tSBAi7BBVU3reJlK6oyKBb2pY4eFfbGfRBdqXUHQ4Bbhq5iqJnabDmsFBhSy8VFbf8&#10;xygoTpc+e3+N0vwjnWq++be4OZyVWszHwwaEp9H/h//amVYQx/D7JfwAub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EO8uxQAAANsAAAAPAAAAAAAAAAAAAAAAAJgCAABkcnMv&#10;ZG93bnJldi54bWxQSwUGAAAAAAQABAD1AAAAigMAAAAA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16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iZjsMA&#10;AADcAAAADwAAAGRycy9kb3ducmV2LnhtbESPQU/DMAyF70j7D5EncWMJHNAoy6YJCYkdN9C6o9WY&#10;JlrjlCZbu3+PD0jcbL3n9z6vNlPs1JWGHBJbeFwYUMRNcoFbC1+f7w9LULkgO+wSk4UbZdisZ3cr&#10;rFwaeU/XQ2mVhHCu0IIvpa+0zo2niHmRemLRvtMQscg6tNoNOEp47PSTMc86YmBp8NjTm6fmfLhE&#10;C6X29Vj/0D4s+1M47l4CH83N2vv5tH0FVWgq/+a/6w8n+Ebw5RmZQK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QiZjsMAAADcAAAADwAAAAAAAAAAAAAAAACYAgAAZHJzL2Rv&#10;d25yZXYueG1sUEsFBgAAAAAEAAQA9QAAAIg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17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Ey8MA&#10;AADcAAAADwAAAGRycy9kb3ducmV2LnhtbERPS2vCQBC+C/6HZYTe6kYpUqKrqNhSPFhfB70N2TFZ&#10;zM6G7NYk/75bKHibj+85s0VrS/Gg2hvHCkbDBARx5rThXMH59PH6DsIHZI2lY1LQkYfFvN+bYapd&#10;wwd6HEMuYgj7FBUUIVSplD4ryKIfuoo4cjdXWwwR1rnUNTYx3JZynCQTadFwbCiwonVB2f34YxVs&#10;uvW1kaudeevul89m991tT3uj1MugXU5BBGrDU/zv/tJxfjKCv2fiB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9Ey8MAAADcAAAADwAAAAAAAAAAAAAAAACYAgAAZHJzL2Rv&#10;d25yZXYueG1sUEsFBgAAAAAEAAQA9QAAAIgDAAAAAA=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18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rff8MA&#10;AADcAAAADwAAAGRycy9kb3ducmV2LnhtbERPTWvCQBC9C/0Pywi91V2FFo2uYguCh15iW8HbmB2T&#10;tNnZNDtq+u+7hYK3ebzPWax636gLdbEObGE8MqCIi+BqLi28v20epqCiIDtsApOFH4qwWt4NFpi5&#10;cOWcLjspVQrhmKGFSqTNtI5FRR7jKLTEiTuFzqMk2JXadXhN4b7RE2OetMeaU0OFLb1UVHztzt5C&#10;fjh+y/Pjaz4+m1n/0XzKNOzF2vthv56DEurlJv53b12abybw90y6QC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rff8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</w:tr>
    <w:tr w:rsidR="00F02D56" w:rsidRPr="006A66F5" w:rsidTr="002C7172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6A16D5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158FF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6A16D5">
          <w:pPr>
            <w:pStyle w:val="Kopfzeile"/>
          </w:pPr>
        </w:p>
      </w:tc>
    </w:tr>
  </w:tbl>
  <w:p w:rsidR="00F02D56" w:rsidRDefault="00F02D56" w:rsidP="002328D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98" w:type="dxa"/>
      <w:tblInd w:w="-34" w:type="dxa"/>
      <w:tblLayout w:type="fixed"/>
      <w:tblLook w:val="04A0" w:firstRow="1" w:lastRow="0" w:firstColumn="1" w:lastColumn="0" w:noHBand="0" w:noVBand="1"/>
    </w:tblPr>
    <w:tblGrid>
      <w:gridCol w:w="2446"/>
      <w:gridCol w:w="2091"/>
      <w:gridCol w:w="4961"/>
    </w:tblGrid>
    <w:tr w:rsidR="00F02D56" w:rsidRPr="006A66F5" w:rsidTr="00F02D56">
      <w:trPr>
        <w:trHeight w:val="284"/>
      </w:trPr>
      <w:tc>
        <w:tcPr>
          <w:tcW w:w="2446" w:type="dxa"/>
          <w:vMerge w:val="restart"/>
        </w:tcPr>
        <w:p w:rsidR="00F02D56" w:rsidRPr="006A66F5" w:rsidRDefault="00F02D56" w:rsidP="00F02D56">
          <w:pPr>
            <w:pStyle w:val="Kopfzeile"/>
          </w:pPr>
          <w:r w:rsidRPr="008158FF">
            <w:rPr>
              <w:noProof/>
            </w:rPr>
            <mc:AlternateContent>
              <mc:Choice Requires="wpc">
                <w:drawing>
                  <wp:anchor distT="0" distB="0" distL="114300" distR="114300" simplePos="0" relativeHeight="251658240" behindDoc="1" locked="0" layoutInCell="1" allowOverlap="1" wp14:anchorId="2F7C8580" wp14:editId="2F7C8581">
                    <wp:simplePos x="0" y="0"/>
                    <wp:positionH relativeFrom="column">
                      <wp:posOffset>46355</wp:posOffset>
                    </wp:positionH>
                    <wp:positionV relativeFrom="paragraph">
                      <wp:posOffset>-66675</wp:posOffset>
                    </wp:positionV>
                    <wp:extent cx="1257300" cy="471805"/>
                    <wp:effectExtent l="8255" t="0" r="1270" b="4445"/>
                    <wp:wrapNone/>
                    <wp:docPr id="147" name="Zeichenbereich 14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>
                            <a:noFill/>
                          </wpc:bg>
                          <wpc:whole>
                            <a:ln>
                              <a:noFill/>
                            </a:ln>
                          </wpc:whole>
                          <wps:wsp>
                            <wps:cNvPr id="110" name="Freeform 1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272415"/>
                                <a:ext cx="114935" cy="111125"/>
                              </a:xfrm>
                              <a:custGeom>
                                <a:avLst/>
                                <a:gdLst>
                                  <a:gd name="T0" fmla="*/ 6 w 181"/>
                                  <a:gd name="T1" fmla="*/ 11 h 175"/>
                                  <a:gd name="T2" fmla="*/ 6 w 181"/>
                                  <a:gd name="T3" fmla="*/ 11 h 175"/>
                                  <a:gd name="T4" fmla="*/ 6 w 181"/>
                                  <a:gd name="T5" fmla="*/ 9 h 175"/>
                                  <a:gd name="T6" fmla="*/ 4 w 181"/>
                                  <a:gd name="T7" fmla="*/ 7 h 175"/>
                                  <a:gd name="T8" fmla="*/ 0 w 181"/>
                                  <a:gd name="T9" fmla="*/ 4 h 175"/>
                                  <a:gd name="T10" fmla="*/ 0 w 181"/>
                                  <a:gd name="T11" fmla="*/ 4 h 175"/>
                                  <a:gd name="T12" fmla="*/ 0 w 181"/>
                                  <a:gd name="T13" fmla="*/ 0 h 175"/>
                                  <a:gd name="T14" fmla="*/ 0 w 181"/>
                                  <a:gd name="T15" fmla="*/ 0 h 175"/>
                                  <a:gd name="T16" fmla="*/ 106 w 181"/>
                                  <a:gd name="T17" fmla="*/ 0 h 175"/>
                                  <a:gd name="T18" fmla="*/ 106 w 181"/>
                                  <a:gd name="T19" fmla="*/ 0 h 175"/>
                                  <a:gd name="T20" fmla="*/ 121 w 181"/>
                                  <a:gd name="T21" fmla="*/ 2 h 175"/>
                                  <a:gd name="T22" fmla="*/ 134 w 181"/>
                                  <a:gd name="T23" fmla="*/ 4 h 175"/>
                                  <a:gd name="T24" fmla="*/ 147 w 181"/>
                                  <a:gd name="T25" fmla="*/ 7 h 175"/>
                                  <a:gd name="T26" fmla="*/ 160 w 181"/>
                                  <a:gd name="T27" fmla="*/ 13 h 175"/>
                                  <a:gd name="T28" fmla="*/ 168 w 181"/>
                                  <a:gd name="T29" fmla="*/ 19 h 175"/>
                                  <a:gd name="T30" fmla="*/ 175 w 181"/>
                                  <a:gd name="T31" fmla="*/ 30 h 175"/>
                                  <a:gd name="T32" fmla="*/ 181 w 181"/>
                                  <a:gd name="T33" fmla="*/ 41 h 175"/>
                                  <a:gd name="T34" fmla="*/ 181 w 181"/>
                                  <a:gd name="T35" fmla="*/ 56 h 175"/>
                                  <a:gd name="T36" fmla="*/ 181 w 181"/>
                                  <a:gd name="T37" fmla="*/ 56 h 175"/>
                                  <a:gd name="T38" fmla="*/ 181 w 181"/>
                                  <a:gd name="T39" fmla="*/ 74 h 175"/>
                                  <a:gd name="T40" fmla="*/ 175 w 181"/>
                                  <a:gd name="T41" fmla="*/ 84 h 175"/>
                                  <a:gd name="T42" fmla="*/ 168 w 181"/>
                                  <a:gd name="T43" fmla="*/ 95 h 175"/>
                                  <a:gd name="T44" fmla="*/ 160 w 181"/>
                                  <a:gd name="T45" fmla="*/ 102 h 175"/>
                                  <a:gd name="T46" fmla="*/ 147 w 181"/>
                                  <a:gd name="T47" fmla="*/ 108 h 175"/>
                                  <a:gd name="T48" fmla="*/ 134 w 181"/>
                                  <a:gd name="T49" fmla="*/ 110 h 175"/>
                                  <a:gd name="T50" fmla="*/ 121 w 181"/>
                                  <a:gd name="T51" fmla="*/ 113 h 175"/>
                                  <a:gd name="T52" fmla="*/ 106 w 181"/>
                                  <a:gd name="T53" fmla="*/ 113 h 175"/>
                                  <a:gd name="T54" fmla="*/ 106 w 181"/>
                                  <a:gd name="T55" fmla="*/ 113 h 175"/>
                                  <a:gd name="T56" fmla="*/ 60 w 181"/>
                                  <a:gd name="T57" fmla="*/ 113 h 175"/>
                                  <a:gd name="T58" fmla="*/ 60 w 181"/>
                                  <a:gd name="T59" fmla="*/ 113 h 175"/>
                                  <a:gd name="T60" fmla="*/ 60 w 181"/>
                                  <a:gd name="T61" fmla="*/ 162 h 175"/>
                                  <a:gd name="T62" fmla="*/ 60 w 181"/>
                                  <a:gd name="T63" fmla="*/ 162 h 175"/>
                                  <a:gd name="T64" fmla="*/ 63 w 181"/>
                                  <a:gd name="T65" fmla="*/ 167 h 175"/>
                                  <a:gd name="T66" fmla="*/ 65 w 181"/>
                                  <a:gd name="T67" fmla="*/ 169 h 175"/>
                                  <a:gd name="T68" fmla="*/ 69 w 181"/>
                                  <a:gd name="T69" fmla="*/ 169 h 175"/>
                                  <a:gd name="T70" fmla="*/ 69 w 181"/>
                                  <a:gd name="T71" fmla="*/ 169 h 175"/>
                                  <a:gd name="T72" fmla="*/ 69 w 181"/>
                                  <a:gd name="T73" fmla="*/ 175 h 175"/>
                                  <a:gd name="T74" fmla="*/ 69 w 181"/>
                                  <a:gd name="T75" fmla="*/ 175 h 175"/>
                                  <a:gd name="T76" fmla="*/ 0 w 181"/>
                                  <a:gd name="T77" fmla="*/ 175 h 175"/>
                                  <a:gd name="T78" fmla="*/ 0 w 181"/>
                                  <a:gd name="T79" fmla="*/ 175 h 175"/>
                                  <a:gd name="T80" fmla="*/ 0 w 181"/>
                                  <a:gd name="T81" fmla="*/ 169 h 175"/>
                                  <a:gd name="T82" fmla="*/ 0 w 181"/>
                                  <a:gd name="T83" fmla="*/ 169 h 175"/>
                                  <a:gd name="T84" fmla="*/ 4 w 181"/>
                                  <a:gd name="T85" fmla="*/ 169 h 175"/>
                                  <a:gd name="T86" fmla="*/ 6 w 181"/>
                                  <a:gd name="T87" fmla="*/ 167 h 175"/>
                                  <a:gd name="T88" fmla="*/ 6 w 181"/>
                                  <a:gd name="T89" fmla="*/ 162 h 175"/>
                                  <a:gd name="T90" fmla="*/ 6 w 181"/>
                                  <a:gd name="T91" fmla="*/ 11 h 175"/>
                                  <a:gd name="T92" fmla="*/ 60 w 181"/>
                                  <a:gd name="T93" fmla="*/ 80 h 175"/>
                                  <a:gd name="T94" fmla="*/ 60 w 181"/>
                                  <a:gd name="T95" fmla="*/ 80 h 175"/>
                                  <a:gd name="T96" fmla="*/ 97 w 181"/>
                                  <a:gd name="T97" fmla="*/ 80 h 175"/>
                                  <a:gd name="T98" fmla="*/ 97 w 181"/>
                                  <a:gd name="T99" fmla="*/ 80 h 175"/>
                                  <a:gd name="T100" fmla="*/ 112 w 181"/>
                                  <a:gd name="T101" fmla="*/ 80 h 175"/>
                                  <a:gd name="T102" fmla="*/ 123 w 181"/>
                                  <a:gd name="T103" fmla="*/ 76 h 175"/>
                                  <a:gd name="T104" fmla="*/ 125 w 181"/>
                                  <a:gd name="T105" fmla="*/ 71 h 175"/>
                                  <a:gd name="T106" fmla="*/ 127 w 181"/>
                                  <a:gd name="T107" fmla="*/ 69 h 175"/>
                                  <a:gd name="T108" fmla="*/ 130 w 181"/>
                                  <a:gd name="T109" fmla="*/ 56 h 175"/>
                                  <a:gd name="T110" fmla="*/ 130 w 181"/>
                                  <a:gd name="T111" fmla="*/ 56 h 175"/>
                                  <a:gd name="T112" fmla="*/ 130 w 181"/>
                                  <a:gd name="T113" fmla="*/ 48 h 175"/>
                                  <a:gd name="T114" fmla="*/ 123 w 181"/>
                                  <a:gd name="T115" fmla="*/ 39 h 175"/>
                                  <a:gd name="T116" fmla="*/ 114 w 181"/>
                                  <a:gd name="T117" fmla="*/ 35 h 175"/>
                                  <a:gd name="T118" fmla="*/ 101 w 181"/>
                                  <a:gd name="T119" fmla="*/ 32 h 175"/>
                                  <a:gd name="T120" fmla="*/ 101 w 181"/>
                                  <a:gd name="T121" fmla="*/ 32 h 175"/>
                                  <a:gd name="T122" fmla="*/ 60 w 181"/>
                                  <a:gd name="T123" fmla="*/ 32 h 175"/>
                                  <a:gd name="T124" fmla="*/ 60 w 181"/>
                                  <a:gd name="T125" fmla="*/ 8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81" h="175">
                                    <a:moveTo>
                                      <a:pt x="6" y="11"/>
                                    </a:moveTo>
                                    <a:lnTo>
                                      <a:pt x="6" y="11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34" y="4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60" y="13"/>
                                    </a:lnTo>
                                    <a:lnTo>
                                      <a:pt x="168" y="19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1" y="41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56"/>
                                    </a:lnTo>
                                    <a:lnTo>
                                      <a:pt x="181" y="74"/>
                                    </a:lnTo>
                                    <a:lnTo>
                                      <a:pt x="175" y="84"/>
                                    </a:lnTo>
                                    <a:lnTo>
                                      <a:pt x="168" y="95"/>
                                    </a:lnTo>
                                    <a:lnTo>
                                      <a:pt x="160" y="102"/>
                                    </a:lnTo>
                                    <a:lnTo>
                                      <a:pt x="147" y="108"/>
                                    </a:lnTo>
                                    <a:lnTo>
                                      <a:pt x="134" y="110"/>
                                    </a:lnTo>
                                    <a:lnTo>
                                      <a:pt x="121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106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13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3" y="167"/>
                                    </a:lnTo>
                                    <a:lnTo>
                                      <a:pt x="65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4" y="169"/>
                                    </a:lnTo>
                                    <a:lnTo>
                                      <a:pt x="6" y="167"/>
                                    </a:lnTo>
                                    <a:lnTo>
                                      <a:pt x="6" y="162"/>
                                    </a:lnTo>
                                    <a:lnTo>
                                      <a:pt x="6" y="11"/>
                                    </a:lnTo>
                                    <a:close/>
                                    <a:moveTo>
                                      <a:pt x="60" y="80"/>
                                    </a:moveTo>
                                    <a:lnTo>
                                      <a:pt x="60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97" y="80"/>
                                    </a:lnTo>
                                    <a:lnTo>
                                      <a:pt x="112" y="80"/>
                                    </a:lnTo>
                                    <a:lnTo>
                                      <a:pt x="123" y="76"/>
                                    </a:lnTo>
                                    <a:lnTo>
                                      <a:pt x="125" y="71"/>
                                    </a:lnTo>
                                    <a:lnTo>
                                      <a:pt x="127" y="69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56"/>
                                    </a:lnTo>
                                    <a:lnTo>
                                      <a:pt x="130" y="48"/>
                                    </a:lnTo>
                                    <a:lnTo>
                                      <a:pt x="123" y="39"/>
                                    </a:lnTo>
                                    <a:lnTo>
                                      <a:pt x="114" y="35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101" y="32"/>
                                    </a:lnTo>
                                    <a:lnTo>
                                      <a:pt x="60" y="32"/>
                                    </a:lnTo>
                                    <a:lnTo>
                                      <a:pt x="60" y="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130175" y="266700"/>
                                <a:ext cx="120650" cy="121285"/>
                              </a:xfrm>
                              <a:custGeom>
                                <a:avLst/>
                                <a:gdLst>
                                  <a:gd name="T0" fmla="*/ 175 w 190"/>
                                  <a:gd name="T1" fmla="*/ 148 h 191"/>
                                  <a:gd name="T2" fmla="*/ 184 w 190"/>
                                  <a:gd name="T3" fmla="*/ 148 h 191"/>
                                  <a:gd name="T4" fmla="*/ 186 w 190"/>
                                  <a:gd name="T5" fmla="*/ 139 h 191"/>
                                  <a:gd name="T6" fmla="*/ 190 w 190"/>
                                  <a:gd name="T7" fmla="*/ 139 h 191"/>
                                  <a:gd name="T8" fmla="*/ 190 w 190"/>
                                  <a:gd name="T9" fmla="*/ 191 h 191"/>
                                  <a:gd name="T10" fmla="*/ 188 w 190"/>
                                  <a:gd name="T11" fmla="*/ 191 h 191"/>
                                  <a:gd name="T12" fmla="*/ 184 w 190"/>
                                  <a:gd name="T13" fmla="*/ 187 h 191"/>
                                  <a:gd name="T14" fmla="*/ 175 w 190"/>
                                  <a:gd name="T15" fmla="*/ 184 h 191"/>
                                  <a:gd name="T16" fmla="*/ 0 w 190"/>
                                  <a:gd name="T17" fmla="*/ 184 h 191"/>
                                  <a:gd name="T18" fmla="*/ 0 w 190"/>
                                  <a:gd name="T19" fmla="*/ 178 h 191"/>
                                  <a:gd name="T20" fmla="*/ 11 w 190"/>
                                  <a:gd name="T21" fmla="*/ 176 h 191"/>
                                  <a:gd name="T22" fmla="*/ 11 w 190"/>
                                  <a:gd name="T23" fmla="*/ 171 h 191"/>
                                  <a:gd name="T24" fmla="*/ 11 w 190"/>
                                  <a:gd name="T25" fmla="*/ 20 h 191"/>
                                  <a:gd name="T26" fmla="*/ 9 w 190"/>
                                  <a:gd name="T27" fmla="*/ 16 h 191"/>
                                  <a:gd name="T28" fmla="*/ 0 w 190"/>
                                  <a:gd name="T29" fmla="*/ 13 h 191"/>
                                  <a:gd name="T30" fmla="*/ 0 w 190"/>
                                  <a:gd name="T31" fmla="*/ 9 h 191"/>
                                  <a:gd name="T32" fmla="*/ 179 w 190"/>
                                  <a:gd name="T33" fmla="*/ 9 h 191"/>
                                  <a:gd name="T34" fmla="*/ 186 w 190"/>
                                  <a:gd name="T35" fmla="*/ 5 h 191"/>
                                  <a:gd name="T36" fmla="*/ 186 w 190"/>
                                  <a:gd name="T37" fmla="*/ 0 h 191"/>
                                  <a:gd name="T38" fmla="*/ 190 w 190"/>
                                  <a:gd name="T39" fmla="*/ 0 h 191"/>
                                  <a:gd name="T40" fmla="*/ 190 w 190"/>
                                  <a:gd name="T41" fmla="*/ 52 h 191"/>
                                  <a:gd name="T42" fmla="*/ 186 w 190"/>
                                  <a:gd name="T43" fmla="*/ 52 h 191"/>
                                  <a:gd name="T44" fmla="*/ 184 w 190"/>
                                  <a:gd name="T45" fmla="*/ 46 h 191"/>
                                  <a:gd name="T46" fmla="*/ 179 w 190"/>
                                  <a:gd name="T47" fmla="*/ 44 h 191"/>
                                  <a:gd name="T48" fmla="*/ 63 w 190"/>
                                  <a:gd name="T49" fmla="*/ 44 h 191"/>
                                  <a:gd name="T50" fmla="*/ 63 w 190"/>
                                  <a:gd name="T51" fmla="*/ 76 h 191"/>
                                  <a:gd name="T52" fmla="*/ 138 w 190"/>
                                  <a:gd name="T53" fmla="*/ 76 h 191"/>
                                  <a:gd name="T54" fmla="*/ 145 w 190"/>
                                  <a:gd name="T55" fmla="*/ 72 h 191"/>
                                  <a:gd name="T56" fmla="*/ 145 w 190"/>
                                  <a:gd name="T57" fmla="*/ 67 h 191"/>
                                  <a:gd name="T58" fmla="*/ 149 w 190"/>
                                  <a:gd name="T59" fmla="*/ 67 h 191"/>
                                  <a:gd name="T60" fmla="*/ 149 w 190"/>
                                  <a:gd name="T61" fmla="*/ 119 h 191"/>
                                  <a:gd name="T62" fmla="*/ 145 w 190"/>
                                  <a:gd name="T63" fmla="*/ 119 h 191"/>
                                  <a:gd name="T64" fmla="*/ 143 w 190"/>
                                  <a:gd name="T65" fmla="*/ 111 h 191"/>
                                  <a:gd name="T66" fmla="*/ 138 w 190"/>
                                  <a:gd name="T67" fmla="*/ 109 h 191"/>
                                  <a:gd name="T68" fmla="*/ 63 w 190"/>
                                  <a:gd name="T69" fmla="*/ 109 h 191"/>
                                  <a:gd name="T70" fmla="*/ 175 w 190"/>
                                  <a:gd name="T71" fmla="*/ 148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190" h="191">
                                    <a:moveTo>
                                      <a:pt x="175" y="148"/>
                                    </a:moveTo>
                                    <a:lnTo>
                                      <a:pt x="175" y="148"/>
                                    </a:lnTo>
                                    <a:lnTo>
                                      <a:pt x="179" y="148"/>
                                    </a:lnTo>
                                    <a:lnTo>
                                      <a:pt x="184" y="148"/>
                                    </a:lnTo>
                                    <a:lnTo>
                                      <a:pt x="186" y="143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86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39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90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8" y="191"/>
                                    </a:lnTo>
                                    <a:lnTo>
                                      <a:pt x="184" y="187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175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84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0" y="178"/>
                                    </a:lnTo>
                                    <a:lnTo>
                                      <a:pt x="9" y="178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171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20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9" y="16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0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90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2"/>
                                    </a:lnTo>
                                    <a:lnTo>
                                      <a:pt x="186" y="50"/>
                                    </a:lnTo>
                                    <a:lnTo>
                                      <a:pt x="184" y="46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179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44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63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38" y="76"/>
                                    </a:lnTo>
                                    <a:lnTo>
                                      <a:pt x="143" y="76"/>
                                    </a:lnTo>
                                    <a:lnTo>
                                      <a:pt x="145" y="72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5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67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9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9"/>
                                    </a:lnTo>
                                    <a:lnTo>
                                      <a:pt x="145" y="115"/>
                                    </a:lnTo>
                                    <a:lnTo>
                                      <a:pt x="143" y="111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138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63" y="148"/>
                                    </a:lnTo>
                                    <a:lnTo>
                                      <a:pt x="175" y="1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74320" y="272415"/>
                                <a:ext cx="137160" cy="111125"/>
                              </a:xfrm>
                              <a:custGeom>
                                <a:avLst/>
                                <a:gdLst>
                                  <a:gd name="T0" fmla="*/ 205 w 216"/>
                                  <a:gd name="T1" fmla="*/ 162 h 175"/>
                                  <a:gd name="T2" fmla="*/ 209 w 216"/>
                                  <a:gd name="T3" fmla="*/ 169 h 175"/>
                                  <a:gd name="T4" fmla="*/ 216 w 216"/>
                                  <a:gd name="T5" fmla="*/ 169 h 175"/>
                                  <a:gd name="T6" fmla="*/ 216 w 216"/>
                                  <a:gd name="T7" fmla="*/ 175 h 175"/>
                                  <a:gd name="T8" fmla="*/ 145 w 216"/>
                                  <a:gd name="T9" fmla="*/ 175 h 175"/>
                                  <a:gd name="T10" fmla="*/ 145 w 216"/>
                                  <a:gd name="T11" fmla="*/ 169 h 175"/>
                                  <a:gd name="T12" fmla="*/ 155 w 216"/>
                                  <a:gd name="T13" fmla="*/ 169 h 175"/>
                                  <a:gd name="T14" fmla="*/ 155 w 216"/>
                                  <a:gd name="T15" fmla="*/ 165 h 175"/>
                                  <a:gd name="T16" fmla="*/ 147 w 216"/>
                                  <a:gd name="T17" fmla="*/ 154 h 175"/>
                                  <a:gd name="T18" fmla="*/ 95 w 216"/>
                                  <a:gd name="T19" fmla="*/ 97 h 175"/>
                                  <a:gd name="T20" fmla="*/ 60 w 216"/>
                                  <a:gd name="T21" fmla="*/ 58 h 175"/>
                                  <a:gd name="T22" fmla="*/ 58 w 216"/>
                                  <a:gd name="T23" fmla="*/ 58 h 175"/>
                                  <a:gd name="T24" fmla="*/ 58 w 216"/>
                                  <a:gd name="T25" fmla="*/ 162 h 175"/>
                                  <a:gd name="T26" fmla="*/ 62 w 216"/>
                                  <a:gd name="T27" fmla="*/ 169 h 175"/>
                                  <a:gd name="T28" fmla="*/ 69 w 216"/>
                                  <a:gd name="T29" fmla="*/ 169 h 175"/>
                                  <a:gd name="T30" fmla="*/ 69 w 216"/>
                                  <a:gd name="T31" fmla="*/ 175 h 175"/>
                                  <a:gd name="T32" fmla="*/ 2 w 216"/>
                                  <a:gd name="T33" fmla="*/ 175 h 175"/>
                                  <a:gd name="T34" fmla="*/ 2 w 216"/>
                                  <a:gd name="T35" fmla="*/ 169 h 175"/>
                                  <a:gd name="T36" fmla="*/ 11 w 216"/>
                                  <a:gd name="T37" fmla="*/ 167 h 175"/>
                                  <a:gd name="T38" fmla="*/ 11 w 216"/>
                                  <a:gd name="T39" fmla="*/ 162 h 175"/>
                                  <a:gd name="T40" fmla="*/ 11 w 216"/>
                                  <a:gd name="T41" fmla="*/ 11 h 175"/>
                                  <a:gd name="T42" fmla="*/ 8 w 216"/>
                                  <a:gd name="T43" fmla="*/ 7 h 175"/>
                                  <a:gd name="T44" fmla="*/ 0 w 216"/>
                                  <a:gd name="T45" fmla="*/ 4 h 175"/>
                                  <a:gd name="T46" fmla="*/ 0 w 216"/>
                                  <a:gd name="T47" fmla="*/ 0 h 175"/>
                                  <a:gd name="T48" fmla="*/ 95 w 216"/>
                                  <a:gd name="T49" fmla="*/ 0 h 175"/>
                                  <a:gd name="T50" fmla="*/ 95 w 216"/>
                                  <a:gd name="T51" fmla="*/ 4 h 175"/>
                                  <a:gd name="T52" fmla="*/ 88 w 216"/>
                                  <a:gd name="T53" fmla="*/ 9 h 175"/>
                                  <a:gd name="T54" fmla="*/ 86 w 216"/>
                                  <a:gd name="T55" fmla="*/ 11 h 175"/>
                                  <a:gd name="T56" fmla="*/ 110 w 216"/>
                                  <a:gd name="T57" fmla="*/ 39 h 175"/>
                                  <a:gd name="T58" fmla="*/ 157 w 216"/>
                                  <a:gd name="T59" fmla="*/ 91 h 175"/>
                                  <a:gd name="T60" fmla="*/ 157 w 216"/>
                                  <a:gd name="T61" fmla="*/ 11 h 175"/>
                                  <a:gd name="T62" fmla="*/ 155 w 216"/>
                                  <a:gd name="T63" fmla="*/ 7 h 175"/>
                                  <a:gd name="T64" fmla="*/ 147 w 216"/>
                                  <a:gd name="T65" fmla="*/ 4 h 175"/>
                                  <a:gd name="T66" fmla="*/ 147 w 216"/>
                                  <a:gd name="T67" fmla="*/ 0 h 175"/>
                                  <a:gd name="T68" fmla="*/ 216 w 216"/>
                                  <a:gd name="T69" fmla="*/ 0 h 175"/>
                                  <a:gd name="T70" fmla="*/ 216 w 216"/>
                                  <a:gd name="T71" fmla="*/ 4 h 175"/>
                                  <a:gd name="T72" fmla="*/ 207 w 216"/>
                                  <a:gd name="T73" fmla="*/ 9 h 175"/>
                                  <a:gd name="T74" fmla="*/ 205 w 216"/>
                                  <a:gd name="T7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216" h="175">
                                    <a:moveTo>
                                      <a:pt x="205" y="162"/>
                                    </a:moveTo>
                                    <a:lnTo>
                                      <a:pt x="205" y="162"/>
                                    </a:lnTo>
                                    <a:lnTo>
                                      <a:pt x="207" y="167"/>
                                    </a:lnTo>
                                    <a:lnTo>
                                      <a:pt x="209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69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216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75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51" y="169"/>
                                    </a:lnTo>
                                    <a:lnTo>
                                      <a:pt x="155" y="169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5" y="165"/>
                                    </a:lnTo>
                                    <a:lnTo>
                                      <a:pt x="153" y="160"/>
                                    </a:lnTo>
                                    <a:lnTo>
                                      <a:pt x="147" y="154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58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58" y="162"/>
                                    </a:lnTo>
                                    <a:lnTo>
                                      <a:pt x="60" y="167"/>
                                    </a:lnTo>
                                    <a:lnTo>
                                      <a:pt x="62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69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69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75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2" y="169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11" y="167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62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8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5" y="4"/>
                                    </a:lnTo>
                                    <a:lnTo>
                                      <a:pt x="91" y="7"/>
                                    </a:lnTo>
                                    <a:lnTo>
                                      <a:pt x="88" y="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93" y="22"/>
                                    </a:lnTo>
                                    <a:lnTo>
                                      <a:pt x="110" y="39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9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11"/>
                                    </a:lnTo>
                                    <a:lnTo>
                                      <a:pt x="157" y="9"/>
                                    </a:lnTo>
                                    <a:lnTo>
                                      <a:pt x="155" y="7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4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0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16" y="4"/>
                                    </a:lnTo>
                                    <a:lnTo>
                                      <a:pt x="209" y="7"/>
                                    </a:lnTo>
                                    <a:lnTo>
                                      <a:pt x="207" y="9"/>
                                    </a:lnTo>
                                    <a:lnTo>
                                      <a:pt x="205" y="11"/>
                                    </a:lnTo>
                                    <a:lnTo>
                                      <a:pt x="205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62"/>
                            <wps:cNvSpPr>
                              <a:spLocks/>
                            </wps:cNvSpPr>
                            <wps:spPr bwMode="auto">
                              <a:xfrm>
                                <a:off x="422275" y="266700"/>
                                <a:ext cx="120650" cy="116840"/>
                              </a:xfrm>
                              <a:custGeom>
                                <a:avLst/>
                                <a:gdLst>
                                  <a:gd name="T0" fmla="*/ 179 w 190"/>
                                  <a:gd name="T1" fmla="*/ 9 h 184"/>
                                  <a:gd name="T2" fmla="*/ 179 w 190"/>
                                  <a:gd name="T3" fmla="*/ 9 h 184"/>
                                  <a:gd name="T4" fmla="*/ 184 w 190"/>
                                  <a:gd name="T5" fmla="*/ 9 h 184"/>
                                  <a:gd name="T6" fmla="*/ 186 w 190"/>
                                  <a:gd name="T7" fmla="*/ 5 h 184"/>
                                  <a:gd name="T8" fmla="*/ 186 w 190"/>
                                  <a:gd name="T9" fmla="*/ 0 h 184"/>
                                  <a:gd name="T10" fmla="*/ 186 w 190"/>
                                  <a:gd name="T11" fmla="*/ 0 h 184"/>
                                  <a:gd name="T12" fmla="*/ 190 w 190"/>
                                  <a:gd name="T13" fmla="*/ 0 h 184"/>
                                  <a:gd name="T14" fmla="*/ 190 w 190"/>
                                  <a:gd name="T15" fmla="*/ 0 h 184"/>
                                  <a:gd name="T16" fmla="*/ 190 w 190"/>
                                  <a:gd name="T17" fmla="*/ 59 h 184"/>
                                  <a:gd name="T18" fmla="*/ 190 w 190"/>
                                  <a:gd name="T19" fmla="*/ 59 h 184"/>
                                  <a:gd name="T20" fmla="*/ 186 w 190"/>
                                  <a:gd name="T21" fmla="*/ 59 h 184"/>
                                  <a:gd name="T22" fmla="*/ 186 w 190"/>
                                  <a:gd name="T23" fmla="*/ 59 h 184"/>
                                  <a:gd name="T24" fmla="*/ 186 w 190"/>
                                  <a:gd name="T25" fmla="*/ 54 h 184"/>
                                  <a:gd name="T26" fmla="*/ 184 w 190"/>
                                  <a:gd name="T27" fmla="*/ 52 h 184"/>
                                  <a:gd name="T28" fmla="*/ 179 w 190"/>
                                  <a:gd name="T29" fmla="*/ 50 h 184"/>
                                  <a:gd name="T30" fmla="*/ 179 w 190"/>
                                  <a:gd name="T31" fmla="*/ 50 h 184"/>
                                  <a:gd name="T32" fmla="*/ 123 w 190"/>
                                  <a:gd name="T33" fmla="*/ 50 h 184"/>
                                  <a:gd name="T34" fmla="*/ 123 w 190"/>
                                  <a:gd name="T35" fmla="*/ 50 h 184"/>
                                  <a:gd name="T36" fmla="*/ 123 w 190"/>
                                  <a:gd name="T37" fmla="*/ 171 h 184"/>
                                  <a:gd name="T38" fmla="*/ 123 w 190"/>
                                  <a:gd name="T39" fmla="*/ 171 h 184"/>
                                  <a:gd name="T40" fmla="*/ 125 w 190"/>
                                  <a:gd name="T41" fmla="*/ 176 h 184"/>
                                  <a:gd name="T42" fmla="*/ 127 w 190"/>
                                  <a:gd name="T43" fmla="*/ 178 h 184"/>
                                  <a:gd name="T44" fmla="*/ 132 w 190"/>
                                  <a:gd name="T45" fmla="*/ 178 h 184"/>
                                  <a:gd name="T46" fmla="*/ 132 w 190"/>
                                  <a:gd name="T47" fmla="*/ 178 h 184"/>
                                  <a:gd name="T48" fmla="*/ 132 w 190"/>
                                  <a:gd name="T49" fmla="*/ 184 h 184"/>
                                  <a:gd name="T50" fmla="*/ 132 w 190"/>
                                  <a:gd name="T51" fmla="*/ 184 h 184"/>
                                  <a:gd name="T52" fmla="*/ 60 w 190"/>
                                  <a:gd name="T53" fmla="*/ 184 h 184"/>
                                  <a:gd name="T54" fmla="*/ 60 w 190"/>
                                  <a:gd name="T55" fmla="*/ 184 h 184"/>
                                  <a:gd name="T56" fmla="*/ 60 w 190"/>
                                  <a:gd name="T57" fmla="*/ 178 h 184"/>
                                  <a:gd name="T58" fmla="*/ 60 w 190"/>
                                  <a:gd name="T59" fmla="*/ 178 h 184"/>
                                  <a:gd name="T60" fmla="*/ 67 w 190"/>
                                  <a:gd name="T61" fmla="*/ 178 h 184"/>
                                  <a:gd name="T62" fmla="*/ 69 w 190"/>
                                  <a:gd name="T63" fmla="*/ 176 h 184"/>
                                  <a:gd name="T64" fmla="*/ 69 w 190"/>
                                  <a:gd name="T65" fmla="*/ 171 h 184"/>
                                  <a:gd name="T66" fmla="*/ 69 w 190"/>
                                  <a:gd name="T67" fmla="*/ 171 h 184"/>
                                  <a:gd name="T68" fmla="*/ 69 w 190"/>
                                  <a:gd name="T69" fmla="*/ 50 h 184"/>
                                  <a:gd name="T70" fmla="*/ 69 w 190"/>
                                  <a:gd name="T71" fmla="*/ 50 h 184"/>
                                  <a:gd name="T72" fmla="*/ 13 w 190"/>
                                  <a:gd name="T73" fmla="*/ 50 h 184"/>
                                  <a:gd name="T74" fmla="*/ 13 w 190"/>
                                  <a:gd name="T75" fmla="*/ 50 h 184"/>
                                  <a:gd name="T76" fmla="*/ 9 w 190"/>
                                  <a:gd name="T77" fmla="*/ 52 h 184"/>
                                  <a:gd name="T78" fmla="*/ 7 w 190"/>
                                  <a:gd name="T79" fmla="*/ 54 h 184"/>
                                  <a:gd name="T80" fmla="*/ 4 w 190"/>
                                  <a:gd name="T81" fmla="*/ 59 h 184"/>
                                  <a:gd name="T82" fmla="*/ 4 w 190"/>
                                  <a:gd name="T83" fmla="*/ 59 h 184"/>
                                  <a:gd name="T84" fmla="*/ 0 w 190"/>
                                  <a:gd name="T85" fmla="*/ 59 h 184"/>
                                  <a:gd name="T86" fmla="*/ 0 w 190"/>
                                  <a:gd name="T87" fmla="*/ 59 h 184"/>
                                  <a:gd name="T88" fmla="*/ 0 w 190"/>
                                  <a:gd name="T89" fmla="*/ 0 h 184"/>
                                  <a:gd name="T90" fmla="*/ 0 w 190"/>
                                  <a:gd name="T91" fmla="*/ 0 h 184"/>
                                  <a:gd name="T92" fmla="*/ 4 w 190"/>
                                  <a:gd name="T93" fmla="*/ 0 h 184"/>
                                  <a:gd name="T94" fmla="*/ 4 w 190"/>
                                  <a:gd name="T95" fmla="*/ 0 h 184"/>
                                  <a:gd name="T96" fmla="*/ 7 w 190"/>
                                  <a:gd name="T97" fmla="*/ 5 h 184"/>
                                  <a:gd name="T98" fmla="*/ 9 w 190"/>
                                  <a:gd name="T99" fmla="*/ 9 h 184"/>
                                  <a:gd name="T100" fmla="*/ 13 w 190"/>
                                  <a:gd name="T101" fmla="*/ 9 h 184"/>
                                  <a:gd name="T102" fmla="*/ 179 w 190"/>
                                  <a:gd name="T103" fmla="*/ 9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</a:cxnLst>
                                <a:rect l="0" t="0" r="r" b="b"/>
                                <a:pathLst>
                                  <a:path w="190" h="184">
                                    <a:moveTo>
                                      <a:pt x="179" y="9"/>
                                    </a:moveTo>
                                    <a:lnTo>
                                      <a:pt x="179" y="9"/>
                                    </a:lnTo>
                                    <a:lnTo>
                                      <a:pt x="184" y="9"/>
                                    </a:lnTo>
                                    <a:lnTo>
                                      <a:pt x="186" y="5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86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0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90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9"/>
                                    </a:lnTo>
                                    <a:lnTo>
                                      <a:pt x="186" y="54"/>
                                    </a:lnTo>
                                    <a:lnTo>
                                      <a:pt x="184" y="52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79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50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3" y="171"/>
                                    </a:lnTo>
                                    <a:lnTo>
                                      <a:pt x="125" y="176"/>
                                    </a:lnTo>
                                    <a:lnTo>
                                      <a:pt x="127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78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132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84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7" y="178"/>
                                    </a:lnTo>
                                    <a:lnTo>
                                      <a:pt x="69" y="176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171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69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7" y="5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79" y="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6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940" y="272415"/>
                                <a:ext cx="146685" cy="111125"/>
                              </a:xfrm>
                              <a:custGeom>
                                <a:avLst/>
                                <a:gdLst>
                                  <a:gd name="T0" fmla="*/ 164 w 231"/>
                                  <a:gd name="T1" fmla="*/ 175 h 175"/>
                                  <a:gd name="T2" fmla="*/ 164 w 231"/>
                                  <a:gd name="T3" fmla="*/ 175 h 175"/>
                                  <a:gd name="T4" fmla="*/ 164 w 231"/>
                                  <a:gd name="T5" fmla="*/ 169 h 175"/>
                                  <a:gd name="T6" fmla="*/ 164 w 231"/>
                                  <a:gd name="T7" fmla="*/ 169 h 175"/>
                                  <a:gd name="T8" fmla="*/ 169 w 231"/>
                                  <a:gd name="T9" fmla="*/ 169 h 175"/>
                                  <a:gd name="T10" fmla="*/ 171 w 231"/>
                                  <a:gd name="T11" fmla="*/ 167 h 175"/>
                                  <a:gd name="T12" fmla="*/ 171 w 231"/>
                                  <a:gd name="T13" fmla="*/ 167 h 175"/>
                                  <a:gd name="T14" fmla="*/ 167 w 231"/>
                                  <a:gd name="T15" fmla="*/ 156 h 175"/>
                                  <a:gd name="T16" fmla="*/ 158 w 231"/>
                                  <a:gd name="T17" fmla="*/ 139 h 175"/>
                                  <a:gd name="T18" fmla="*/ 158 w 231"/>
                                  <a:gd name="T19" fmla="*/ 139 h 175"/>
                                  <a:gd name="T20" fmla="*/ 67 w 231"/>
                                  <a:gd name="T21" fmla="*/ 139 h 175"/>
                                  <a:gd name="T22" fmla="*/ 67 w 231"/>
                                  <a:gd name="T23" fmla="*/ 139 h 175"/>
                                  <a:gd name="T24" fmla="*/ 61 w 231"/>
                                  <a:gd name="T25" fmla="*/ 156 h 175"/>
                                  <a:gd name="T26" fmla="*/ 56 w 231"/>
                                  <a:gd name="T27" fmla="*/ 162 h 175"/>
                                  <a:gd name="T28" fmla="*/ 54 w 231"/>
                                  <a:gd name="T29" fmla="*/ 167 h 175"/>
                                  <a:gd name="T30" fmla="*/ 54 w 231"/>
                                  <a:gd name="T31" fmla="*/ 167 h 175"/>
                                  <a:gd name="T32" fmla="*/ 56 w 231"/>
                                  <a:gd name="T33" fmla="*/ 169 h 175"/>
                                  <a:gd name="T34" fmla="*/ 61 w 231"/>
                                  <a:gd name="T35" fmla="*/ 169 h 175"/>
                                  <a:gd name="T36" fmla="*/ 61 w 231"/>
                                  <a:gd name="T37" fmla="*/ 169 h 175"/>
                                  <a:gd name="T38" fmla="*/ 61 w 231"/>
                                  <a:gd name="T39" fmla="*/ 175 h 175"/>
                                  <a:gd name="T40" fmla="*/ 61 w 231"/>
                                  <a:gd name="T41" fmla="*/ 175 h 175"/>
                                  <a:gd name="T42" fmla="*/ 0 w 231"/>
                                  <a:gd name="T43" fmla="*/ 175 h 175"/>
                                  <a:gd name="T44" fmla="*/ 0 w 231"/>
                                  <a:gd name="T45" fmla="*/ 175 h 175"/>
                                  <a:gd name="T46" fmla="*/ 0 w 231"/>
                                  <a:gd name="T47" fmla="*/ 169 h 175"/>
                                  <a:gd name="T48" fmla="*/ 0 w 231"/>
                                  <a:gd name="T49" fmla="*/ 169 h 175"/>
                                  <a:gd name="T50" fmla="*/ 7 w 231"/>
                                  <a:gd name="T51" fmla="*/ 169 h 175"/>
                                  <a:gd name="T52" fmla="*/ 9 w 231"/>
                                  <a:gd name="T53" fmla="*/ 167 h 175"/>
                                  <a:gd name="T54" fmla="*/ 9 w 231"/>
                                  <a:gd name="T55" fmla="*/ 167 h 175"/>
                                  <a:gd name="T56" fmla="*/ 56 w 231"/>
                                  <a:gd name="T57" fmla="*/ 63 h 175"/>
                                  <a:gd name="T58" fmla="*/ 72 w 231"/>
                                  <a:gd name="T59" fmla="*/ 26 h 175"/>
                                  <a:gd name="T60" fmla="*/ 78 w 231"/>
                                  <a:gd name="T61" fmla="*/ 9 h 175"/>
                                  <a:gd name="T62" fmla="*/ 78 w 231"/>
                                  <a:gd name="T63" fmla="*/ 9 h 175"/>
                                  <a:gd name="T64" fmla="*/ 78 w 231"/>
                                  <a:gd name="T65" fmla="*/ 7 h 175"/>
                                  <a:gd name="T66" fmla="*/ 72 w 231"/>
                                  <a:gd name="T67" fmla="*/ 4 h 175"/>
                                  <a:gd name="T68" fmla="*/ 72 w 231"/>
                                  <a:gd name="T69" fmla="*/ 4 h 175"/>
                                  <a:gd name="T70" fmla="*/ 72 w 231"/>
                                  <a:gd name="T71" fmla="*/ 0 h 175"/>
                                  <a:gd name="T72" fmla="*/ 72 w 231"/>
                                  <a:gd name="T73" fmla="*/ 0 h 175"/>
                                  <a:gd name="T74" fmla="*/ 156 w 231"/>
                                  <a:gd name="T75" fmla="*/ 0 h 175"/>
                                  <a:gd name="T76" fmla="*/ 156 w 231"/>
                                  <a:gd name="T77" fmla="*/ 0 h 175"/>
                                  <a:gd name="T78" fmla="*/ 156 w 231"/>
                                  <a:gd name="T79" fmla="*/ 4 h 175"/>
                                  <a:gd name="T80" fmla="*/ 156 w 231"/>
                                  <a:gd name="T81" fmla="*/ 4 h 175"/>
                                  <a:gd name="T82" fmla="*/ 151 w 231"/>
                                  <a:gd name="T83" fmla="*/ 7 h 175"/>
                                  <a:gd name="T84" fmla="*/ 149 w 231"/>
                                  <a:gd name="T85" fmla="*/ 9 h 175"/>
                                  <a:gd name="T86" fmla="*/ 149 w 231"/>
                                  <a:gd name="T87" fmla="*/ 9 h 175"/>
                                  <a:gd name="T88" fmla="*/ 158 w 231"/>
                                  <a:gd name="T89" fmla="*/ 30 h 175"/>
                                  <a:gd name="T90" fmla="*/ 179 w 231"/>
                                  <a:gd name="T91" fmla="*/ 76 h 175"/>
                                  <a:gd name="T92" fmla="*/ 223 w 231"/>
                                  <a:gd name="T93" fmla="*/ 167 h 175"/>
                                  <a:gd name="T94" fmla="*/ 223 w 231"/>
                                  <a:gd name="T95" fmla="*/ 167 h 175"/>
                                  <a:gd name="T96" fmla="*/ 227 w 231"/>
                                  <a:gd name="T97" fmla="*/ 169 h 175"/>
                                  <a:gd name="T98" fmla="*/ 231 w 231"/>
                                  <a:gd name="T99" fmla="*/ 169 h 175"/>
                                  <a:gd name="T100" fmla="*/ 231 w 231"/>
                                  <a:gd name="T101" fmla="*/ 169 h 175"/>
                                  <a:gd name="T102" fmla="*/ 231 w 231"/>
                                  <a:gd name="T103" fmla="*/ 175 h 175"/>
                                  <a:gd name="T104" fmla="*/ 164 w 231"/>
                                  <a:gd name="T105" fmla="*/ 175 h 175"/>
                                  <a:gd name="T106" fmla="*/ 145 w 231"/>
                                  <a:gd name="T107" fmla="*/ 110 h 175"/>
                                  <a:gd name="T108" fmla="*/ 145 w 231"/>
                                  <a:gd name="T109" fmla="*/ 110 h 175"/>
                                  <a:gd name="T110" fmla="*/ 113 w 231"/>
                                  <a:gd name="T111" fmla="*/ 41 h 175"/>
                                  <a:gd name="T112" fmla="*/ 113 w 231"/>
                                  <a:gd name="T113" fmla="*/ 41 h 175"/>
                                  <a:gd name="T114" fmla="*/ 80 w 231"/>
                                  <a:gd name="T115" fmla="*/ 110 h 175"/>
                                  <a:gd name="T116" fmla="*/ 145 w 231"/>
                                  <a:gd name="T117" fmla="*/ 110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31" h="175">
                                    <a:moveTo>
                                      <a:pt x="164" y="175"/>
                                    </a:moveTo>
                                    <a:lnTo>
                                      <a:pt x="164" y="175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4" y="169"/>
                                    </a:lnTo>
                                    <a:lnTo>
                                      <a:pt x="169" y="169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71" y="167"/>
                                    </a:lnTo>
                                    <a:lnTo>
                                      <a:pt x="167" y="156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7" y="139"/>
                                    </a:lnTo>
                                    <a:lnTo>
                                      <a:pt x="61" y="156"/>
                                    </a:lnTo>
                                    <a:lnTo>
                                      <a:pt x="56" y="162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4" y="167"/>
                                    </a:lnTo>
                                    <a:lnTo>
                                      <a:pt x="56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69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61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75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6" y="63"/>
                                    </a:lnTo>
                                    <a:lnTo>
                                      <a:pt x="72" y="26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9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72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0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6" y="4"/>
                                    </a:lnTo>
                                    <a:lnTo>
                                      <a:pt x="151" y="7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58" y="30"/>
                                    </a:lnTo>
                                    <a:lnTo>
                                      <a:pt x="179" y="76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3" y="167"/>
                                    </a:lnTo>
                                    <a:lnTo>
                                      <a:pt x="227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69"/>
                                    </a:lnTo>
                                    <a:lnTo>
                                      <a:pt x="231" y="175"/>
                                    </a:lnTo>
                                    <a:lnTo>
                                      <a:pt x="164" y="175"/>
                                    </a:lnTo>
                                    <a:close/>
                                    <a:moveTo>
                                      <a:pt x="145" y="110"/>
                                    </a:moveTo>
                                    <a:lnTo>
                                      <a:pt x="145" y="110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113" y="41"/>
                                    </a:lnTo>
                                    <a:lnTo>
                                      <a:pt x="80" y="110"/>
                                    </a:lnTo>
                                    <a:lnTo>
                                      <a:pt x="145" y="11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690880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8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0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100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4 w 186"/>
                                  <a:gd name="T15" fmla="*/ 132 h 180"/>
                                  <a:gd name="T16" fmla="*/ 134 w 186"/>
                                  <a:gd name="T17" fmla="*/ 125 h 180"/>
                                  <a:gd name="T18" fmla="*/ 130 w 186"/>
                                  <a:gd name="T19" fmla="*/ 117 h 180"/>
                                  <a:gd name="T20" fmla="*/ 115 w 186"/>
                                  <a:gd name="T21" fmla="*/ 112 h 180"/>
                                  <a:gd name="T22" fmla="*/ 46 w 186"/>
                                  <a:gd name="T23" fmla="*/ 102 h 180"/>
                                  <a:gd name="T24" fmla="*/ 26 w 186"/>
                                  <a:gd name="T25" fmla="*/ 93 h 180"/>
                                  <a:gd name="T26" fmla="*/ 11 w 186"/>
                                  <a:gd name="T27" fmla="*/ 80 h 180"/>
                                  <a:gd name="T28" fmla="*/ 5 w 186"/>
                                  <a:gd name="T29" fmla="*/ 58 h 180"/>
                                  <a:gd name="T30" fmla="*/ 7 w 186"/>
                                  <a:gd name="T31" fmla="*/ 50 h 180"/>
                                  <a:gd name="T32" fmla="*/ 15 w 186"/>
                                  <a:gd name="T33" fmla="*/ 30 h 180"/>
                                  <a:gd name="T34" fmla="*/ 37 w 186"/>
                                  <a:gd name="T35" fmla="*/ 13 h 180"/>
                                  <a:gd name="T36" fmla="*/ 71 w 186"/>
                                  <a:gd name="T37" fmla="*/ 2 h 180"/>
                                  <a:gd name="T38" fmla="*/ 93 w 186"/>
                                  <a:gd name="T39" fmla="*/ 0 h 180"/>
                                  <a:gd name="T40" fmla="*/ 145 w 186"/>
                                  <a:gd name="T41" fmla="*/ 6 h 180"/>
                                  <a:gd name="T42" fmla="*/ 173 w 186"/>
                                  <a:gd name="T43" fmla="*/ 11 h 180"/>
                                  <a:gd name="T44" fmla="*/ 179 w 186"/>
                                  <a:gd name="T45" fmla="*/ 9 h 180"/>
                                  <a:gd name="T46" fmla="*/ 182 w 186"/>
                                  <a:gd name="T47" fmla="*/ 4 h 180"/>
                                  <a:gd name="T48" fmla="*/ 186 w 186"/>
                                  <a:gd name="T49" fmla="*/ 6 h 180"/>
                                  <a:gd name="T50" fmla="*/ 162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8 w 186"/>
                                  <a:gd name="T55" fmla="*/ 50 h 180"/>
                                  <a:gd name="T56" fmla="*/ 154 w 186"/>
                                  <a:gd name="T57" fmla="*/ 47 h 180"/>
                                  <a:gd name="T58" fmla="*/ 123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1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8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8" y="117"/>
                                    </a:moveTo>
                                    <a:lnTo>
                                      <a:pt x="18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0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5" y="6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3" y="11"/>
                                    </a:lnTo>
                                    <a:lnTo>
                                      <a:pt x="177" y="11"/>
                                    </a:lnTo>
                                    <a:lnTo>
                                      <a:pt x="179" y="9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2" y="4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86" y="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62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8" y="50"/>
                                    </a:lnTo>
                                    <a:lnTo>
                                      <a:pt x="154" y="47"/>
                                    </a:lnTo>
                                    <a:lnTo>
                                      <a:pt x="141" y="41"/>
                                    </a:lnTo>
                                    <a:lnTo>
                                      <a:pt x="123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1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8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65"/>
                            <wps:cNvSpPr>
                              <a:spLocks/>
                            </wps:cNvSpPr>
                            <wps:spPr bwMode="auto">
                              <a:xfrm>
                                <a:off x="812800" y="272415"/>
                                <a:ext cx="138430" cy="111125"/>
                              </a:xfrm>
                              <a:custGeom>
                                <a:avLst/>
                                <a:gdLst>
                                  <a:gd name="T0" fmla="*/ 141 w 218"/>
                                  <a:gd name="T1" fmla="*/ 162 h 175"/>
                                  <a:gd name="T2" fmla="*/ 141 w 218"/>
                                  <a:gd name="T3" fmla="*/ 162 h 175"/>
                                  <a:gd name="T4" fmla="*/ 143 w 218"/>
                                  <a:gd name="T5" fmla="*/ 167 h 175"/>
                                  <a:gd name="T6" fmla="*/ 145 w 218"/>
                                  <a:gd name="T7" fmla="*/ 169 h 175"/>
                                  <a:gd name="T8" fmla="*/ 149 w 218"/>
                                  <a:gd name="T9" fmla="*/ 169 h 175"/>
                                  <a:gd name="T10" fmla="*/ 149 w 218"/>
                                  <a:gd name="T11" fmla="*/ 169 h 175"/>
                                  <a:gd name="T12" fmla="*/ 149 w 218"/>
                                  <a:gd name="T13" fmla="*/ 175 h 175"/>
                                  <a:gd name="T14" fmla="*/ 149 w 218"/>
                                  <a:gd name="T15" fmla="*/ 175 h 175"/>
                                  <a:gd name="T16" fmla="*/ 80 w 218"/>
                                  <a:gd name="T17" fmla="*/ 175 h 175"/>
                                  <a:gd name="T18" fmla="*/ 80 w 218"/>
                                  <a:gd name="T19" fmla="*/ 175 h 175"/>
                                  <a:gd name="T20" fmla="*/ 80 w 218"/>
                                  <a:gd name="T21" fmla="*/ 169 h 175"/>
                                  <a:gd name="T22" fmla="*/ 80 w 218"/>
                                  <a:gd name="T23" fmla="*/ 169 h 175"/>
                                  <a:gd name="T24" fmla="*/ 87 w 218"/>
                                  <a:gd name="T25" fmla="*/ 169 h 175"/>
                                  <a:gd name="T26" fmla="*/ 89 w 218"/>
                                  <a:gd name="T27" fmla="*/ 167 h 175"/>
                                  <a:gd name="T28" fmla="*/ 89 w 218"/>
                                  <a:gd name="T29" fmla="*/ 162 h 175"/>
                                  <a:gd name="T30" fmla="*/ 89 w 218"/>
                                  <a:gd name="T31" fmla="*/ 162 h 175"/>
                                  <a:gd name="T32" fmla="*/ 89 w 218"/>
                                  <a:gd name="T33" fmla="*/ 110 h 175"/>
                                  <a:gd name="T34" fmla="*/ 89 w 218"/>
                                  <a:gd name="T35" fmla="*/ 110 h 175"/>
                                  <a:gd name="T36" fmla="*/ 13 w 218"/>
                                  <a:gd name="T37" fmla="*/ 9 h 175"/>
                                  <a:gd name="T38" fmla="*/ 13 w 218"/>
                                  <a:gd name="T39" fmla="*/ 9 h 175"/>
                                  <a:gd name="T40" fmla="*/ 11 w 218"/>
                                  <a:gd name="T41" fmla="*/ 7 h 175"/>
                                  <a:gd name="T42" fmla="*/ 9 w 218"/>
                                  <a:gd name="T43" fmla="*/ 7 h 175"/>
                                  <a:gd name="T44" fmla="*/ 0 w 218"/>
                                  <a:gd name="T45" fmla="*/ 4 h 175"/>
                                  <a:gd name="T46" fmla="*/ 0 w 218"/>
                                  <a:gd name="T47" fmla="*/ 4 h 175"/>
                                  <a:gd name="T48" fmla="*/ 0 w 218"/>
                                  <a:gd name="T49" fmla="*/ 0 h 175"/>
                                  <a:gd name="T50" fmla="*/ 0 w 218"/>
                                  <a:gd name="T51" fmla="*/ 0 h 175"/>
                                  <a:gd name="T52" fmla="*/ 87 w 218"/>
                                  <a:gd name="T53" fmla="*/ 0 h 175"/>
                                  <a:gd name="T54" fmla="*/ 87 w 218"/>
                                  <a:gd name="T55" fmla="*/ 0 h 175"/>
                                  <a:gd name="T56" fmla="*/ 87 w 218"/>
                                  <a:gd name="T57" fmla="*/ 4 h 175"/>
                                  <a:gd name="T58" fmla="*/ 87 w 218"/>
                                  <a:gd name="T59" fmla="*/ 4 h 175"/>
                                  <a:gd name="T60" fmla="*/ 80 w 218"/>
                                  <a:gd name="T61" fmla="*/ 7 h 175"/>
                                  <a:gd name="T62" fmla="*/ 78 w 218"/>
                                  <a:gd name="T63" fmla="*/ 7 h 175"/>
                                  <a:gd name="T64" fmla="*/ 76 w 218"/>
                                  <a:gd name="T65" fmla="*/ 9 h 175"/>
                                  <a:gd name="T66" fmla="*/ 76 w 218"/>
                                  <a:gd name="T67" fmla="*/ 9 h 175"/>
                                  <a:gd name="T68" fmla="*/ 80 w 218"/>
                                  <a:gd name="T69" fmla="*/ 17 h 175"/>
                                  <a:gd name="T70" fmla="*/ 91 w 218"/>
                                  <a:gd name="T71" fmla="*/ 30 h 175"/>
                                  <a:gd name="T72" fmla="*/ 115 w 218"/>
                                  <a:gd name="T73" fmla="*/ 63 h 175"/>
                                  <a:gd name="T74" fmla="*/ 115 w 218"/>
                                  <a:gd name="T75" fmla="*/ 63 h 175"/>
                                  <a:gd name="T76" fmla="*/ 134 w 218"/>
                                  <a:gd name="T77" fmla="*/ 35 h 175"/>
                                  <a:gd name="T78" fmla="*/ 145 w 218"/>
                                  <a:gd name="T79" fmla="*/ 19 h 175"/>
                                  <a:gd name="T80" fmla="*/ 149 w 218"/>
                                  <a:gd name="T81" fmla="*/ 9 h 175"/>
                                  <a:gd name="T82" fmla="*/ 149 w 218"/>
                                  <a:gd name="T83" fmla="*/ 9 h 175"/>
                                  <a:gd name="T84" fmla="*/ 149 w 218"/>
                                  <a:gd name="T85" fmla="*/ 7 h 175"/>
                                  <a:gd name="T86" fmla="*/ 147 w 218"/>
                                  <a:gd name="T87" fmla="*/ 7 h 175"/>
                                  <a:gd name="T88" fmla="*/ 141 w 218"/>
                                  <a:gd name="T89" fmla="*/ 4 h 175"/>
                                  <a:gd name="T90" fmla="*/ 141 w 218"/>
                                  <a:gd name="T91" fmla="*/ 4 h 175"/>
                                  <a:gd name="T92" fmla="*/ 141 w 218"/>
                                  <a:gd name="T93" fmla="*/ 0 h 175"/>
                                  <a:gd name="T94" fmla="*/ 141 w 218"/>
                                  <a:gd name="T95" fmla="*/ 0 h 175"/>
                                  <a:gd name="T96" fmla="*/ 218 w 218"/>
                                  <a:gd name="T97" fmla="*/ 0 h 175"/>
                                  <a:gd name="T98" fmla="*/ 218 w 218"/>
                                  <a:gd name="T99" fmla="*/ 0 h 175"/>
                                  <a:gd name="T100" fmla="*/ 218 w 218"/>
                                  <a:gd name="T101" fmla="*/ 4 h 175"/>
                                  <a:gd name="T102" fmla="*/ 218 w 218"/>
                                  <a:gd name="T103" fmla="*/ 4 h 175"/>
                                  <a:gd name="T104" fmla="*/ 214 w 218"/>
                                  <a:gd name="T105" fmla="*/ 7 h 175"/>
                                  <a:gd name="T106" fmla="*/ 210 w 218"/>
                                  <a:gd name="T107" fmla="*/ 7 h 175"/>
                                  <a:gd name="T108" fmla="*/ 208 w 218"/>
                                  <a:gd name="T109" fmla="*/ 9 h 175"/>
                                  <a:gd name="T110" fmla="*/ 208 w 218"/>
                                  <a:gd name="T111" fmla="*/ 9 h 175"/>
                                  <a:gd name="T112" fmla="*/ 141 w 218"/>
                                  <a:gd name="T113" fmla="*/ 110 h 175"/>
                                  <a:gd name="T114" fmla="*/ 141 w 218"/>
                                  <a:gd name="T115" fmla="*/ 162 h 1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218" h="175">
                                    <a:moveTo>
                                      <a:pt x="141" y="162"/>
                                    </a:moveTo>
                                    <a:lnTo>
                                      <a:pt x="141" y="162"/>
                                    </a:lnTo>
                                    <a:lnTo>
                                      <a:pt x="143" y="167"/>
                                    </a:lnTo>
                                    <a:lnTo>
                                      <a:pt x="145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69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149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75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0" y="169"/>
                                    </a:lnTo>
                                    <a:lnTo>
                                      <a:pt x="87" y="169"/>
                                    </a:lnTo>
                                    <a:lnTo>
                                      <a:pt x="89" y="167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62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89" y="110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7"/>
                                    </a:lnTo>
                                    <a:lnTo>
                                      <a:pt x="9" y="7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0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7" y="4"/>
                                    </a:lnTo>
                                    <a:lnTo>
                                      <a:pt x="80" y="7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76" y="9"/>
                                    </a:lnTo>
                                    <a:lnTo>
                                      <a:pt x="80" y="17"/>
                                    </a:lnTo>
                                    <a:lnTo>
                                      <a:pt x="91" y="30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15" y="63"/>
                                    </a:lnTo>
                                    <a:lnTo>
                                      <a:pt x="134" y="35"/>
                                    </a:lnTo>
                                    <a:lnTo>
                                      <a:pt x="145" y="1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9"/>
                                    </a:lnTo>
                                    <a:lnTo>
                                      <a:pt x="149" y="7"/>
                                    </a:lnTo>
                                    <a:lnTo>
                                      <a:pt x="147" y="7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4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141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0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8" y="4"/>
                                    </a:lnTo>
                                    <a:lnTo>
                                      <a:pt x="214" y="7"/>
                                    </a:lnTo>
                                    <a:lnTo>
                                      <a:pt x="210" y="7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208" y="9"/>
                                    </a:lnTo>
                                    <a:lnTo>
                                      <a:pt x="141" y="110"/>
                                    </a:lnTo>
                                    <a:lnTo>
                                      <a:pt x="141" y="1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66"/>
                            <wps:cNvSpPr>
                              <a:spLocks/>
                            </wps:cNvSpPr>
                            <wps:spPr bwMode="auto">
                              <a:xfrm>
                                <a:off x="958215" y="271145"/>
                                <a:ext cx="118110" cy="114300"/>
                              </a:xfrm>
                              <a:custGeom>
                                <a:avLst/>
                                <a:gdLst>
                                  <a:gd name="T0" fmla="*/ 15 w 186"/>
                                  <a:gd name="T1" fmla="*/ 117 h 180"/>
                                  <a:gd name="T2" fmla="*/ 22 w 186"/>
                                  <a:gd name="T3" fmla="*/ 119 h 180"/>
                                  <a:gd name="T4" fmla="*/ 22 w 186"/>
                                  <a:gd name="T5" fmla="*/ 123 h 180"/>
                                  <a:gd name="T6" fmla="*/ 31 w 186"/>
                                  <a:gd name="T7" fmla="*/ 132 h 180"/>
                                  <a:gd name="T8" fmla="*/ 74 w 186"/>
                                  <a:gd name="T9" fmla="*/ 143 h 180"/>
                                  <a:gd name="T10" fmla="*/ 97 w 186"/>
                                  <a:gd name="T11" fmla="*/ 143 h 180"/>
                                  <a:gd name="T12" fmla="*/ 121 w 186"/>
                                  <a:gd name="T13" fmla="*/ 141 h 180"/>
                                  <a:gd name="T14" fmla="*/ 130 w 186"/>
                                  <a:gd name="T15" fmla="*/ 136 h 180"/>
                                  <a:gd name="T16" fmla="*/ 134 w 186"/>
                                  <a:gd name="T17" fmla="*/ 125 h 180"/>
                                  <a:gd name="T18" fmla="*/ 134 w 186"/>
                                  <a:gd name="T19" fmla="*/ 121 h 180"/>
                                  <a:gd name="T20" fmla="*/ 123 w 186"/>
                                  <a:gd name="T21" fmla="*/ 115 h 180"/>
                                  <a:gd name="T22" fmla="*/ 69 w 186"/>
                                  <a:gd name="T23" fmla="*/ 106 h 180"/>
                                  <a:gd name="T24" fmla="*/ 35 w 186"/>
                                  <a:gd name="T25" fmla="*/ 99 h 180"/>
                                  <a:gd name="T26" fmla="*/ 18 w 186"/>
                                  <a:gd name="T27" fmla="*/ 89 h 180"/>
                                  <a:gd name="T28" fmla="*/ 7 w 186"/>
                                  <a:gd name="T29" fmla="*/ 71 h 180"/>
                                  <a:gd name="T30" fmla="*/ 5 w 186"/>
                                  <a:gd name="T31" fmla="*/ 58 h 180"/>
                                  <a:gd name="T32" fmla="*/ 9 w 186"/>
                                  <a:gd name="T33" fmla="*/ 41 h 180"/>
                                  <a:gd name="T34" fmla="*/ 26 w 186"/>
                                  <a:gd name="T35" fmla="*/ 21 h 180"/>
                                  <a:gd name="T36" fmla="*/ 52 w 186"/>
                                  <a:gd name="T37" fmla="*/ 6 h 180"/>
                                  <a:gd name="T38" fmla="*/ 93 w 186"/>
                                  <a:gd name="T39" fmla="*/ 0 h 180"/>
                                  <a:gd name="T40" fmla="*/ 121 w 186"/>
                                  <a:gd name="T41" fmla="*/ 2 h 180"/>
                                  <a:gd name="T42" fmla="*/ 171 w 186"/>
                                  <a:gd name="T43" fmla="*/ 11 h 180"/>
                                  <a:gd name="T44" fmla="*/ 175 w 186"/>
                                  <a:gd name="T45" fmla="*/ 11 h 180"/>
                                  <a:gd name="T46" fmla="*/ 180 w 186"/>
                                  <a:gd name="T47" fmla="*/ 4 h 180"/>
                                  <a:gd name="T48" fmla="*/ 184 w 186"/>
                                  <a:gd name="T49" fmla="*/ 6 h 180"/>
                                  <a:gd name="T50" fmla="*/ 160 w 186"/>
                                  <a:gd name="T51" fmla="*/ 56 h 180"/>
                                  <a:gd name="T52" fmla="*/ 156 w 186"/>
                                  <a:gd name="T53" fmla="*/ 54 h 180"/>
                                  <a:gd name="T54" fmla="*/ 156 w 186"/>
                                  <a:gd name="T55" fmla="*/ 50 h 180"/>
                                  <a:gd name="T56" fmla="*/ 151 w 186"/>
                                  <a:gd name="T57" fmla="*/ 47 h 180"/>
                                  <a:gd name="T58" fmla="*/ 121 w 186"/>
                                  <a:gd name="T59" fmla="*/ 37 h 180"/>
                                  <a:gd name="T60" fmla="*/ 102 w 186"/>
                                  <a:gd name="T61" fmla="*/ 34 h 180"/>
                                  <a:gd name="T62" fmla="*/ 76 w 186"/>
                                  <a:gd name="T63" fmla="*/ 37 h 180"/>
                                  <a:gd name="T64" fmla="*/ 63 w 186"/>
                                  <a:gd name="T65" fmla="*/ 43 h 180"/>
                                  <a:gd name="T66" fmla="*/ 56 w 186"/>
                                  <a:gd name="T67" fmla="*/ 52 h 180"/>
                                  <a:gd name="T68" fmla="*/ 59 w 186"/>
                                  <a:gd name="T69" fmla="*/ 58 h 180"/>
                                  <a:gd name="T70" fmla="*/ 69 w 186"/>
                                  <a:gd name="T71" fmla="*/ 65 h 180"/>
                                  <a:gd name="T72" fmla="*/ 121 w 186"/>
                                  <a:gd name="T73" fmla="*/ 71 h 180"/>
                                  <a:gd name="T74" fmla="*/ 156 w 186"/>
                                  <a:gd name="T75" fmla="*/ 82 h 180"/>
                                  <a:gd name="T76" fmla="*/ 175 w 186"/>
                                  <a:gd name="T77" fmla="*/ 93 h 180"/>
                                  <a:gd name="T78" fmla="*/ 186 w 186"/>
                                  <a:gd name="T79" fmla="*/ 110 h 180"/>
                                  <a:gd name="T80" fmla="*/ 186 w 186"/>
                                  <a:gd name="T81" fmla="*/ 121 h 180"/>
                                  <a:gd name="T82" fmla="*/ 182 w 186"/>
                                  <a:gd name="T83" fmla="*/ 145 h 180"/>
                                  <a:gd name="T84" fmla="*/ 167 w 186"/>
                                  <a:gd name="T85" fmla="*/ 162 h 180"/>
                                  <a:gd name="T86" fmla="*/ 138 w 186"/>
                                  <a:gd name="T87" fmla="*/ 175 h 180"/>
                                  <a:gd name="T88" fmla="*/ 100 w 186"/>
                                  <a:gd name="T89" fmla="*/ 180 h 180"/>
                                  <a:gd name="T90" fmla="*/ 72 w 186"/>
                                  <a:gd name="T91" fmla="*/ 177 h 180"/>
                                  <a:gd name="T92" fmla="*/ 13 w 186"/>
                                  <a:gd name="T93" fmla="*/ 164 h 180"/>
                                  <a:gd name="T94" fmla="*/ 9 w 186"/>
                                  <a:gd name="T95" fmla="*/ 167 h 180"/>
                                  <a:gd name="T96" fmla="*/ 5 w 186"/>
                                  <a:gd name="T97" fmla="*/ 171 h 180"/>
                                  <a:gd name="T98" fmla="*/ 15 w 186"/>
                                  <a:gd name="T99" fmla="*/ 117 h 1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86" h="180">
                                    <a:moveTo>
                                      <a:pt x="15" y="117"/>
                                    </a:moveTo>
                                    <a:lnTo>
                                      <a:pt x="15" y="117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19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2" y="123"/>
                                    </a:lnTo>
                                    <a:lnTo>
                                      <a:pt x="24" y="128"/>
                                    </a:lnTo>
                                    <a:lnTo>
                                      <a:pt x="31" y="132"/>
                                    </a:lnTo>
                                    <a:lnTo>
                                      <a:pt x="50" y="136"/>
                                    </a:lnTo>
                                    <a:lnTo>
                                      <a:pt x="74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97" y="143"/>
                                    </a:lnTo>
                                    <a:lnTo>
                                      <a:pt x="108" y="143"/>
                                    </a:lnTo>
                                    <a:lnTo>
                                      <a:pt x="121" y="141"/>
                                    </a:lnTo>
                                    <a:lnTo>
                                      <a:pt x="126" y="138"/>
                                    </a:lnTo>
                                    <a:lnTo>
                                      <a:pt x="130" y="136"/>
                                    </a:lnTo>
                                    <a:lnTo>
                                      <a:pt x="134" y="132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5"/>
                                    </a:lnTo>
                                    <a:lnTo>
                                      <a:pt x="134" y="121"/>
                                    </a:lnTo>
                                    <a:lnTo>
                                      <a:pt x="130" y="117"/>
                                    </a:lnTo>
                                    <a:lnTo>
                                      <a:pt x="123" y="115"/>
                                    </a:lnTo>
                                    <a:lnTo>
                                      <a:pt x="115" y="112"/>
                                    </a:lnTo>
                                    <a:lnTo>
                                      <a:pt x="69" y="106"/>
                                    </a:lnTo>
                                    <a:lnTo>
                                      <a:pt x="46" y="102"/>
                                    </a:lnTo>
                                    <a:lnTo>
                                      <a:pt x="35" y="99"/>
                                    </a:lnTo>
                                    <a:lnTo>
                                      <a:pt x="26" y="93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7" y="71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5" y="58"/>
                                    </a:lnTo>
                                    <a:lnTo>
                                      <a:pt x="7" y="50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7" y="13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21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1" y="11"/>
                                    </a:lnTo>
                                    <a:lnTo>
                                      <a:pt x="175" y="11"/>
                                    </a:lnTo>
                                    <a:lnTo>
                                      <a:pt x="177" y="9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0" y="4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84" y="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60" y="56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4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6" y="50"/>
                                    </a:lnTo>
                                    <a:lnTo>
                                      <a:pt x="151" y="47"/>
                                    </a:lnTo>
                                    <a:lnTo>
                                      <a:pt x="138" y="41"/>
                                    </a:lnTo>
                                    <a:lnTo>
                                      <a:pt x="121" y="37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102" y="34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76" y="37"/>
                                    </a:lnTo>
                                    <a:lnTo>
                                      <a:pt x="69" y="39"/>
                                    </a:lnTo>
                                    <a:lnTo>
                                      <a:pt x="63" y="43"/>
                                    </a:lnTo>
                                    <a:lnTo>
                                      <a:pt x="59" y="47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6" y="52"/>
                                    </a:lnTo>
                                    <a:lnTo>
                                      <a:pt x="59" y="58"/>
                                    </a:lnTo>
                                    <a:lnTo>
                                      <a:pt x="63" y="60"/>
                                    </a:lnTo>
                                    <a:lnTo>
                                      <a:pt x="69" y="65"/>
                                    </a:lnTo>
                                    <a:lnTo>
                                      <a:pt x="78" y="65"/>
                                    </a:lnTo>
                                    <a:lnTo>
                                      <a:pt x="121" y="71"/>
                                    </a:lnTo>
                                    <a:lnTo>
                                      <a:pt x="145" y="78"/>
                                    </a:lnTo>
                                    <a:lnTo>
                                      <a:pt x="156" y="82"/>
                                    </a:lnTo>
                                    <a:lnTo>
                                      <a:pt x="167" y="86"/>
                                    </a:lnTo>
                                    <a:lnTo>
                                      <a:pt x="175" y="93"/>
                                    </a:lnTo>
                                    <a:lnTo>
                                      <a:pt x="182" y="99"/>
                                    </a:lnTo>
                                    <a:lnTo>
                                      <a:pt x="186" y="110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21"/>
                                    </a:lnTo>
                                    <a:lnTo>
                                      <a:pt x="186" y="134"/>
                                    </a:lnTo>
                                    <a:lnTo>
                                      <a:pt x="182" y="145"/>
                                    </a:lnTo>
                                    <a:lnTo>
                                      <a:pt x="175" y="154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54" y="171"/>
                                    </a:lnTo>
                                    <a:lnTo>
                                      <a:pt x="138" y="175"/>
                                    </a:lnTo>
                                    <a:lnTo>
                                      <a:pt x="121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100" y="180"/>
                                    </a:lnTo>
                                    <a:lnTo>
                                      <a:pt x="72" y="177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13" y="164"/>
                                    </a:lnTo>
                                    <a:lnTo>
                                      <a:pt x="9" y="167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5" y="171"/>
                                    </a:lnTo>
                                    <a:lnTo>
                                      <a:pt x="0" y="169"/>
                                    </a:lnTo>
                                    <a:lnTo>
                                      <a:pt x="15" y="11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75112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Freeform 167"/>
                            <wps:cNvSpPr>
                              <a:spLocks/>
                            </wps:cNvSpPr>
                            <wps:spPr bwMode="auto">
                              <a:xfrm>
                                <a:off x="591185" y="427990"/>
                                <a:ext cx="27305" cy="43815"/>
                              </a:xfrm>
                              <a:custGeom>
                                <a:avLst/>
                                <a:gdLst>
                                  <a:gd name="T0" fmla="*/ 36 w 43"/>
                                  <a:gd name="T1" fmla="*/ 0 h 69"/>
                                  <a:gd name="T2" fmla="*/ 43 w 43"/>
                                  <a:gd name="T3" fmla="*/ 0 h 69"/>
                                  <a:gd name="T4" fmla="*/ 43 w 43"/>
                                  <a:gd name="T5" fmla="*/ 39 h 69"/>
                                  <a:gd name="T6" fmla="*/ 43 w 43"/>
                                  <a:gd name="T7" fmla="*/ 39 h 69"/>
                                  <a:gd name="T8" fmla="*/ 41 w 43"/>
                                  <a:gd name="T9" fmla="*/ 56 h 69"/>
                                  <a:gd name="T10" fmla="*/ 41 w 43"/>
                                  <a:gd name="T11" fmla="*/ 56 h 69"/>
                                  <a:gd name="T12" fmla="*/ 38 w 43"/>
                                  <a:gd name="T13" fmla="*/ 60 h 69"/>
                                  <a:gd name="T14" fmla="*/ 34 w 43"/>
                                  <a:gd name="T15" fmla="*/ 65 h 69"/>
                                  <a:gd name="T16" fmla="*/ 34 w 43"/>
                                  <a:gd name="T17" fmla="*/ 65 h 69"/>
                                  <a:gd name="T18" fmla="*/ 28 w 43"/>
                                  <a:gd name="T19" fmla="*/ 69 h 69"/>
                                  <a:gd name="T20" fmla="*/ 21 w 43"/>
                                  <a:gd name="T21" fmla="*/ 69 h 69"/>
                                  <a:gd name="T22" fmla="*/ 21 w 43"/>
                                  <a:gd name="T23" fmla="*/ 69 h 69"/>
                                  <a:gd name="T24" fmla="*/ 13 w 43"/>
                                  <a:gd name="T25" fmla="*/ 67 h 69"/>
                                  <a:gd name="T26" fmla="*/ 4 w 43"/>
                                  <a:gd name="T27" fmla="*/ 63 h 69"/>
                                  <a:gd name="T28" fmla="*/ 4 w 43"/>
                                  <a:gd name="T29" fmla="*/ 63 h 69"/>
                                  <a:gd name="T30" fmla="*/ 0 w 43"/>
                                  <a:gd name="T31" fmla="*/ 54 h 69"/>
                                  <a:gd name="T32" fmla="*/ 0 w 43"/>
                                  <a:gd name="T33" fmla="*/ 39 h 69"/>
                                  <a:gd name="T34" fmla="*/ 0 w 43"/>
                                  <a:gd name="T35" fmla="*/ 0 h 69"/>
                                  <a:gd name="T36" fmla="*/ 6 w 43"/>
                                  <a:gd name="T37" fmla="*/ 0 h 69"/>
                                  <a:gd name="T38" fmla="*/ 6 w 43"/>
                                  <a:gd name="T39" fmla="*/ 39 h 69"/>
                                  <a:gd name="T40" fmla="*/ 6 w 43"/>
                                  <a:gd name="T41" fmla="*/ 39 h 69"/>
                                  <a:gd name="T42" fmla="*/ 8 w 43"/>
                                  <a:gd name="T43" fmla="*/ 52 h 69"/>
                                  <a:gd name="T44" fmla="*/ 8 w 43"/>
                                  <a:gd name="T45" fmla="*/ 52 h 69"/>
                                  <a:gd name="T46" fmla="*/ 10 w 43"/>
                                  <a:gd name="T47" fmla="*/ 56 h 69"/>
                                  <a:gd name="T48" fmla="*/ 13 w 43"/>
                                  <a:gd name="T49" fmla="*/ 58 h 69"/>
                                  <a:gd name="T50" fmla="*/ 13 w 43"/>
                                  <a:gd name="T51" fmla="*/ 58 h 69"/>
                                  <a:gd name="T52" fmla="*/ 21 w 43"/>
                                  <a:gd name="T53" fmla="*/ 60 h 69"/>
                                  <a:gd name="T54" fmla="*/ 21 w 43"/>
                                  <a:gd name="T55" fmla="*/ 60 h 69"/>
                                  <a:gd name="T56" fmla="*/ 28 w 43"/>
                                  <a:gd name="T57" fmla="*/ 60 h 69"/>
                                  <a:gd name="T58" fmla="*/ 32 w 43"/>
                                  <a:gd name="T59" fmla="*/ 56 h 69"/>
                                  <a:gd name="T60" fmla="*/ 32 w 43"/>
                                  <a:gd name="T61" fmla="*/ 56 h 69"/>
                                  <a:gd name="T62" fmla="*/ 34 w 43"/>
                                  <a:gd name="T63" fmla="*/ 50 h 69"/>
                                  <a:gd name="T64" fmla="*/ 36 w 43"/>
                                  <a:gd name="T65" fmla="*/ 39 h 69"/>
                                  <a:gd name="T66" fmla="*/ 36 w 43"/>
                                  <a:gd name="T67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3" h="69">
                                    <a:moveTo>
                                      <a:pt x="36" y="0"/>
                                    </a:moveTo>
                                    <a:lnTo>
                                      <a:pt x="43" y="0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3" y="39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41" y="56"/>
                                    </a:lnTo>
                                    <a:lnTo>
                                      <a:pt x="38" y="60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34" y="65"/>
                                    </a:lnTo>
                                    <a:lnTo>
                                      <a:pt x="28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13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0" y="54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8" y="60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4" y="50"/>
                                    </a:lnTo>
                                    <a:lnTo>
                                      <a:pt x="36" y="39"/>
                                    </a:lnTo>
                                    <a:lnTo>
                                      <a:pt x="3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6254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3 w 34"/>
                                  <a:gd name="T11" fmla="*/ 2 h 52"/>
                                  <a:gd name="T12" fmla="*/ 13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6 w 34"/>
                                  <a:gd name="T19" fmla="*/ 2 h 52"/>
                                  <a:gd name="T20" fmla="*/ 26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6 w 34"/>
                                  <a:gd name="T35" fmla="*/ 52 h 52"/>
                                  <a:gd name="T36" fmla="*/ 26 w 34"/>
                                  <a:gd name="T37" fmla="*/ 22 h 52"/>
                                  <a:gd name="T38" fmla="*/ 26 w 34"/>
                                  <a:gd name="T39" fmla="*/ 22 h 52"/>
                                  <a:gd name="T40" fmla="*/ 26 w 34"/>
                                  <a:gd name="T41" fmla="*/ 13 h 52"/>
                                  <a:gd name="T42" fmla="*/ 26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3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22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6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69"/>
                            <wps:cNvSpPr>
                              <a:spLocks/>
                            </wps:cNvSpPr>
                            <wps:spPr bwMode="auto">
                              <a:xfrm>
                                <a:off x="6515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6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2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3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6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26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7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5640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1 w 39"/>
                                  <a:gd name="T1" fmla="*/ 35 h 52"/>
                                  <a:gd name="T2" fmla="*/ 39 w 39"/>
                                  <a:gd name="T3" fmla="*/ 37 h 52"/>
                                  <a:gd name="T4" fmla="*/ 39 w 39"/>
                                  <a:gd name="T5" fmla="*/ 37 h 52"/>
                                  <a:gd name="T6" fmla="*/ 35 w 39"/>
                                  <a:gd name="T7" fmla="*/ 43 h 52"/>
                                  <a:gd name="T8" fmla="*/ 33 w 39"/>
                                  <a:gd name="T9" fmla="*/ 48 h 52"/>
                                  <a:gd name="T10" fmla="*/ 33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3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3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9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6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1 w 39"/>
                                  <a:gd name="T75" fmla="*/ 35 h 52"/>
                                  <a:gd name="T76" fmla="*/ 31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1 w 39"/>
                                  <a:gd name="T81" fmla="*/ 22 h 52"/>
                                  <a:gd name="T82" fmla="*/ 31 w 39"/>
                                  <a:gd name="T83" fmla="*/ 22 h 52"/>
                                  <a:gd name="T84" fmla="*/ 31 w 39"/>
                                  <a:gd name="T85" fmla="*/ 15 h 52"/>
                                  <a:gd name="T86" fmla="*/ 29 w 39"/>
                                  <a:gd name="T87" fmla="*/ 13 h 52"/>
                                  <a:gd name="T88" fmla="*/ 29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6 w 39"/>
                                  <a:gd name="T97" fmla="*/ 9 h 52"/>
                                  <a:gd name="T98" fmla="*/ 13 w 39"/>
                                  <a:gd name="T99" fmla="*/ 11 h 52"/>
                                  <a:gd name="T100" fmla="*/ 13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1" y="35"/>
                                    </a:moveTo>
                                    <a:lnTo>
                                      <a:pt x="39" y="37"/>
                                    </a:lnTo>
                                    <a:lnTo>
                                      <a:pt x="39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33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3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3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6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1" y="35"/>
                                    </a:lnTo>
                                    <a:lnTo>
                                      <a:pt x="31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1" y="22"/>
                                    </a:lnTo>
                                    <a:lnTo>
                                      <a:pt x="31" y="22"/>
                                    </a:lnTo>
                                    <a:lnTo>
                                      <a:pt x="31" y="15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9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13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706120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4 w 22"/>
                                  <a:gd name="T5" fmla="*/ 2 h 52"/>
                                  <a:gd name="T6" fmla="*/ 4 w 22"/>
                                  <a:gd name="T7" fmla="*/ 9 h 52"/>
                                  <a:gd name="T8" fmla="*/ 4 w 22"/>
                                  <a:gd name="T9" fmla="*/ 9 h 52"/>
                                  <a:gd name="T10" fmla="*/ 9 w 22"/>
                                  <a:gd name="T11" fmla="*/ 2 h 52"/>
                                  <a:gd name="T12" fmla="*/ 9 w 22"/>
                                  <a:gd name="T13" fmla="*/ 2 h 52"/>
                                  <a:gd name="T14" fmla="*/ 13 w 22"/>
                                  <a:gd name="T15" fmla="*/ 0 h 52"/>
                                  <a:gd name="T16" fmla="*/ 13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19 w 22"/>
                                  <a:gd name="T21" fmla="*/ 11 h 52"/>
                                  <a:gd name="T22" fmla="*/ 19 w 22"/>
                                  <a:gd name="T23" fmla="*/ 11 h 52"/>
                                  <a:gd name="T24" fmla="*/ 13 w 22"/>
                                  <a:gd name="T25" fmla="*/ 9 h 52"/>
                                  <a:gd name="T26" fmla="*/ 13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6 w 22"/>
                                  <a:gd name="T33" fmla="*/ 15 h 52"/>
                                  <a:gd name="T34" fmla="*/ 6 w 22"/>
                                  <a:gd name="T35" fmla="*/ 15 h 52"/>
                                  <a:gd name="T36" fmla="*/ 6 w 22"/>
                                  <a:gd name="T37" fmla="*/ 26 h 52"/>
                                  <a:gd name="T38" fmla="*/ 6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4" y="2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4" y="9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15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72"/>
                            <wps:cNvSpPr>
                              <a:spLocks/>
                            </wps:cNvSpPr>
                            <wps:spPr bwMode="auto">
                              <a:xfrm>
                                <a:off x="735965" y="427990"/>
                                <a:ext cx="34290" cy="43815"/>
                              </a:xfrm>
                              <a:custGeom>
                                <a:avLst/>
                                <a:gdLst>
                                  <a:gd name="T0" fmla="*/ 0 w 54"/>
                                  <a:gd name="T1" fmla="*/ 69 h 69"/>
                                  <a:gd name="T2" fmla="*/ 0 w 54"/>
                                  <a:gd name="T3" fmla="*/ 0 h 69"/>
                                  <a:gd name="T4" fmla="*/ 11 w 54"/>
                                  <a:gd name="T5" fmla="*/ 0 h 69"/>
                                  <a:gd name="T6" fmla="*/ 24 w 54"/>
                                  <a:gd name="T7" fmla="*/ 47 h 69"/>
                                  <a:gd name="T8" fmla="*/ 26 w 54"/>
                                  <a:gd name="T9" fmla="*/ 58 h 69"/>
                                  <a:gd name="T10" fmla="*/ 26 w 54"/>
                                  <a:gd name="T11" fmla="*/ 58 h 69"/>
                                  <a:gd name="T12" fmla="*/ 31 w 54"/>
                                  <a:gd name="T13" fmla="*/ 47 h 69"/>
                                  <a:gd name="T14" fmla="*/ 44 w 54"/>
                                  <a:gd name="T15" fmla="*/ 0 h 69"/>
                                  <a:gd name="T16" fmla="*/ 54 w 54"/>
                                  <a:gd name="T17" fmla="*/ 0 h 69"/>
                                  <a:gd name="T18" fmla="*/ 54 w 54"/>
                                  <a:gd name="T19" fmla="*/ 69 h 69"/>
                                  <a:gd name="T20" fmla="*/ 46 w 54"/>
                                  <a:gd name="T21" fmla="*/ 69 h 69"/>
                                  <a:gd name="T22" fmla="*/ 46 w 54"/>
                                  <a:gd name="T23" fmla="*/ 11 h 69"/>
                                  <a:gd name="T24" fmla="*/ 31 w 54"/>
                                  <a:gd name="T25" fmla="*/ 69 h 69"/>
                                  <a:gd name="T26" fmla="*/ 24 w 54"/>
                                  <a:gd name="T27" fmla="*/ 69 h 69"/>
                                  <a:gd name="T28" fmla="*/ 7 w 54"/>
                                  <a:gd name="T29" fmla="*/ 11 h 69"/>
                                  <a:gd name="T30" fmla="*/ 7 w 54"/>
                                  <a:gd name="T31" fmla="*/ 69 h 69"/>
                                  <a:gd name="T32" fmla="*/ 0 w 54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4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4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1" y="47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54" y="69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6" y="11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5970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2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0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7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3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28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5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7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2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0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5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804545" y="427990"/>
                                <a:ext cx="24765" cy="43815"/>
                              </a:xfrm>
                              <a:custGeom>
                                <a:avLst/>
                                <a:gdLst>
                                  <a:gd name="T0" fmla="*/ 0 w 39"/>
                                  <a:gd name="T1" fmla="*/ 21 h 69"/>
                                  <a:gd name="T2" fmla="*/ 3 w 39"/>
                                  <a:gd name="T3" fmla="*/ 8 h 69"/>
                                  <a:gd name="T4" fmla="*/ 5 w 39"/>
                                  <a:gd name="T5" fmla="*/ 4 h 69"/>
                                  <a:gd name="T6" fmla="*/ 9 w 39"/>
                                  <a:gd name="T7" fmla="*/ 2 h 69"/>
                                  <a:gd name="T8" fmla="*/ 18 w 39"/>
                                  <a:gd name="T9" fmla="*/ 0 h 69"/>
                                  <a:gd name="T10" fmla="*/ 22 w 39"/>
                                  <a:gd name="T11" fmla="*/ 0 h 69"/>
                                  <a:gd name="T12" fmla="*/ 26 w 39"/>
                                  <a:gd name="T13" fmla="*/ 2 h 69"/>
                                  <a:gd name="T14" fmla="*/ 31 w 39"/>
                                  <a:gd name="T15" fmla="*/ 13 h 69"/>
                                  <a:gd name="T16" fmla="*/ 31 w 39"/>
                                  <a:gd name="T17" fmla="*/ 17 h 69"/>
                                  <a:gd name="T18" fmla="*/ 29 w 39"/>
                                  <a:gd name="T19" fmla="*/ 24 h 69"/>
                                  <a:gd name="T20" fmla="*/ 26 w 39"/>
                                  <a:gd name="T21" fmla="*/ 30 h 69"/>
                                  <a:gd name="T22" fmla="*/ 26 w 39"/>
                                  <a:gd name="T23" fmla="*/ 34 h 69"/>
                                  <a:gd name="T24" fmla="*/ 31 w 39"/>
                                  <a:gd name="T25" fmla="*/ 39 h 69"/>
                                  <a:gd name="T26" fmla="*/ 39 w 39"/>
                                  <a:gd name="T27" fmla="*/ 47 h 69"/>
                                  <a:gd name="T28" fmla="*/ 39 w 39"/>
                                  <a:gd name="T29" fmla="*/ 54 h 69"/>
                                  <a:gd name="T30" fmla="*/ 39 w 39"/>
                                  <a:gd name="T31" fmla="*/ 60 h 69"/>
                                  <a:gd name="T32" fmla="*/ 35 w 39"/>
                                  <a:gd name="T33" fmla="*/ 65 h 69"/>
                                  <a:gd name="T34" fmla="*/ 26 w 39"/>
                                  <a:gd name="T35" fmla="*/ 69 h 69"/>
                                  <a:gd name="T36" fmla="*/ 22 w 39"/>
                                  <a:gd name="T37" fmla="*/ 69 h 69"/>
                                  <a:gd name="T38" fmla="*/ 18 w 39"/>
                                  <a:gd name="T39" fmla="*/ 67 h 69"/>
                                  <a:gd name="T40" fmla="*/ 13 w 39"/>
                                  <a:gd name="T41" fmla="*/ 58 h 69"/>
                                  <a:gd name="T42" fmla="*/ 18 w 39"/>
                                  <a:gd name="T43" fmla="*/ 54 h 69"/>
                                  <a:gd name="T44" fmla="*/ 26 w 39"/>
                                  <a:gd name="T45" fmla="*/ 63 h 69"/>
                                  <a:gd name="T46" fmla="*/ 31 w 39"/>
                                  <a:gd name="T47" fmla="*/ 60 h 69"/>
                                  <a:gd name="T48" fmla="*/ 33 w 39"/>
                                  <a:gd name="T49" fmla="*/ 54 h 69"/>
                                  <a:gd name="T50" fmla="*/ 33 w 39"/>
                                  <a:gd name="T51" fmla="*/ 50 h 69"/>
                                  <a:gd name="T52" fmla="*/ 29 w 39"/>
                                  <a:gd name="T53" fmla="*/ 45 h 69"/>
                                  <a:gd name="T54" fmla="*/ 20 w 39"/>
                                  <a:gd name="T55" fmla="*/ 39 h 69"/>
                                  <a:gd name="T56" fmla="*/ 18 w 39"/>
                                  <a:gd name="T57" fmla="*/ 32 h 69"/>
                                  <a:gd name="T58" fmla="*/ 20 w 39"/>
                                  <a:gd name="T59" fmla="*/ 28 h 69"/>
                                  <a:gd name="T60" fmla="*/ 22 w 39"/>
                                  <a:gd name="T61" fmla="*/ 24 h 69"/>
                                  <a:gd name="T62" fmla="*/ 24 w 39"/>
                                  <a:gd name="T63" fmla="*/ 13 h 69"/>
                                  <a:gd name="T64" fmla="*/ 22 w 39"/>
                                  <a:gd name="T65" fmla="*/ 8 h 69"/>
                                  <a:gd name="T66" fmla="*/ 18 w 39"/>
                                  <a:gd name="T67" fmla="*/ 6 h 69"/>
                                  <a:gd name="T68" fmla="*/ 13 w 39"/>
                                  <a:gd name="T69" fmla="*/ 6 h 69"/>
                                  <a:gd name="T70" fmla="*/ 9 w 39"/>
                                  <a:gd name="T71" fmla="*/ 8 h 69"/>
                                  <a:gd name="T72" fmla="*/ 7 w 39"/>
                                  <a:gd name="T73" fmla="*/ 21 h 69"/>
                                  <a:gd name="T74" fmla="*/ 0 w 39"/>
                                  <a:gd name="T75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39" h="69">
                                    <a:moveTo>
                                      <a:pt x="0" y="69"/>
                                    </a:moveTo>
                                    <a:lnTo>
                                      <a:pt x="0" y="21"/>
                                    </a:lnTo>
                                    <a:lnTo>
                                      <a:pt x="0" y="21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3" y="8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1" y="6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3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26" y="34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1" y="39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47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54"/>
                                    </a:lnTo>
                                    <a:lnTo>
                                      <a:pt x="39" y="60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5" y="65"/>
                                    </a:lnTo>
                                    <a:lnTo>
                                      <a:pt x="31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2" y="69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8" y="67"/>
                                    </a:lnTo>
                                    <a:lnTo>
                                      <a:pt x="16" y="63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18" y="54"/>
                                    </a:lnTo>
                                    <a:lnTo>
                                      <a:pt x="22" y="60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26" y="63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1" y="60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4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33" y="50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9" y="45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20" y="39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4" y="13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22" y="8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8" y="6"/>
                                    </a:lnTo>
                                    <a:lnTo>
                                      <a:pt x="13" y="6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8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833755" y="438785"/>
                                <a:ext cx="20320" cy="33020"/>
                              </a:xfrm>
                              <a:custGeom>
                                <a:avLst/>
                                <a:gdLst>
                                  <a:gd name="T0" fmla="*/ 6 w 32"/>
                                  <a:gd name="T1" fmla="*/ 35 h 52"/>
                                  <a:gd name="T2" fmla="*/ 6 w 32"/>
                                  <a:gd name="T3" fmla="*/ 39 h 52"/>
                                  <a:gd name="T4" fmla="*/ 8 w 32"/>
                                  <a:gd name="T5" fmla="*/ 43 h 52"/>
                                  <a:gd name="T6" fmla="*/ 17 w 32"/>
                                  <a:gd name="T7" fmla="*/ 46 h 52"/>
                                  <a:gd name="T8" fmla="*/ 19 w 32"/>
                                  <a:gd name="T9" fmla="*/ 46 h 52"/>
                                  <a:gd name="T10" fmla="*/ 24 w 32"/>
                                  <a:gd name="T11" fmla="*/ 43 h 52"/>
                                  <a:gd name="T12" fmla="*/ 26 w 32"/>
                                  <a:gd name="T13" fmla="*/ 37 h 52"/>
                                  <a:gd name="T14" fmla="*/ 24 w 32"/>
                                  <a:gd name="T15" fmla="*/ 33 h 52"/>
                                  <a:gd name="T16" fmla="*/ 17 w 32"/>
                                  <a:gd name="T17" fmla="*/ 30 h 52"/>
                                  <a:gd name="T18" fmla="*/ 6 w 32"/>
                                  <a:gd name="T19" fmla="*/ 26 h 52"/>
                                  <a:gd name="T20" fmla="*/ 2 w 32"/>
                                  <a:gd name="T21" fmla="*/ 22 h 52"/>
                                  <a:gd name="T22" fmla="*/ 0 w 32"/>
                                  <a:gd name="T23" fmla="*/ 15 h 52"/>
                                  <a:gd name="T24" fmla="*/ 2 w 32"/>
                                  <a:gd name="T25" fmla="*/ 9 h 52"/>
                                  <a:gd name="T26" fmla="*/ 4 w 32"/>
                                  <a:gd name="T27" fmla="*/ 4 h 52"/>
                                  <a:gd name="T28" fmla="*/ 15 w 32"/>
                                  <a:gd name="T29" fmla="*/ 0 h 52"/>
                                  <a:gd name="T30" fmla="*/ 24 w 32"/>
                                  <a:gd name="T31" fmla="*/ 2 h 52"/>
                                  <a:gd name="T32" fmla="*/ 28 w 32"/>
                                  <a:gd name="T33" fmla="*/ 7 h 52"/>
                                  <a:gd name="T34" fmla="*/ 30 w 32"/>
                                  <a:gd name="T35" fmla="*/ 15 h 52"/>
                                  <a:gd name="T36" fmla="*/ 24 w 32"/>
                                  <a:gd name="T37" fmla="*/ 15 h 52"/>
                                  <a:gd name="T38" fmla="*/ 15 w 32"/>
                                  <a:gd name="T39" fmla="*/ 9 h 52"/>
                                  <a:gd name="T40" fmla="*/ 8 w 32"/>
                                  <a:gd name="T41" fmla="*/ 9 h 52"/>
                                  <a:gd name="T42" fmla="*/ 6 w 32"/>
                                  <a:gd name="T43" fmla="*/ 13 h 52"/>
                                  <a:gd name="T44" fmla="*/ 8 w 32"/>
                                  <a:gd name="T45" fmla="*/ 17 h 52"/>
                                  <a:gd name="T46" fmla="*/ 17 w 32"/>
                                  <a:gd name="T47" fmla="*/ 22 h 52"/>
                                  <a:gd name="T48" fmla="*/ 28 w 32"/>
                                  <a:gd name="T49" fmla="*/ 26 h 52"/>
                                  <a:gd name="T50" fmla="*/ 30 w 32"/>
                                  <a:gd name="T51" fmla="*/ 30 h 52"/>
                                  <a:gd name="T52" fmla="*/ 32 w 32"/>
                                  <a:gd name="T53" fmla="*/ 37 h 52"/>
                                  <a:gd name="T54" fmla="*/ 32 w 32"/>
                                  <a:gd name="T55" fmla="*/ 43 h 52"/>
                                  <a:gd name="T56" fmla="*/ 28 w 32"/>
                                  <a:gd name="T57" fmla="*/ 48 h 52"/>
                                  <a:gd name="T58" fmla="*/ 15 w 32"/>
                                  <a:gd name="T59" fmla="*/ 52 h 52"/>
                                  <a:gd name="T60" fmla="*/ 8 w 32"/>
                                  <a:gd name="T61" fmla="*/ 52 h 52"/>
                                  <a:gd name="T62" fmla="*/ 0 w 32"/>
                                  <a:gd name="T63" fmla="*/ 43 h 52"/>
                                  <a:gd name="T64" fmla="*/ 0 w 32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2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8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2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4" y="4"/>
                                    </a:lnTo>
                                    <a:lnTo>
                                      <a:pt x="8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4" y="15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8" y="9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6" y="13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15" y="52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4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857250" y="429260"/>
                                <a:ext cx="12065" cy="42545"/>
                              </a:xfrm>
                              <a:custGeom>
                                <a:avLst/>
                                <a:gdLst>
                                  <a:gd name="T0" fmla="*/ 19 w 19"/>
                                  <a:gd name="T1" fmla="*/ 58 h 67"/>
                                  <a:gd name="T2" fmla="*/ 19 w 19"/>
                                  <a:gd name="T3" fmla="*/ 67 h 67"/>
                                  <a:gd name="T4" fmla="*/ 19 w 19"/>
                                  <a:gd name="T5" fmla="*/ 67 h 67"/>
                                  <a:gd name="T6" fmla="*/ 15 w 19"/>
                                  <a:gd name="T7" fmla="*/ 67 h 67"/>
                                  <a:gd name="T8" fmla="*/ 15 w 19"/>
                                  <a:gd name="T9" fmla="*/ 67 h 67"/>
                                  <a:gd name="T10" fmla="*/ 8 w 19"/>
                                  <a:gd name="T11" fmla="*/ 65 h 67"/>
                                  <a:gd name="T12" fmla="*/ 8 w 19"/>
                                  <a:gd name="T13" fmla="*/ 65 h 67"/>
                                  <a:gd name="T14" fmla="*/ 6 w 19"/>
                                  <a:gd name="T15" fmla="*/ 61 h 67"/>
                                  <a:gd name="T16" fmla="*/ 6 w 19"/>
                                  <a:gd name="T17" fmla="*/ 61 h 67"/>
                                  <a:gd name="T18" fmla="*/ 6 w 19"/>
                                  <a:gd name="T19" fmla="*/ 52 h 67"/>
                                  <a:gd name="T20" fmla="*/ 6 w 19"/>
                                  <a:gd name="T21" fmla="*/ 24 h 67"/>
                                  <a:gd name="T22" fmla="*/ 0 w 19"/>
                                  <a:gd name="T23" fmla="*/ 24 h 67"/>
                                  <a:gd name="T24" fmla="*/ 0 w 19"/>
                                  <a:gd name="T25" fmla="*/ 17 h 67"/>
                                  <a:gd name="T26" fmla="*/ 6 w 19"/>
                                  <a:gd name="T27" fmla="*/ 17 h 67"/>
                                  <a:gd name="T28" fmla="*/ 6 w 19"/>
                                  <a:gd name="T29" fmla="*/ 4 h 67"/>
                                  <a:gd name="T30" fmla="*/ 12 w 19"/>
                                  <a:gd name="T31" fmla="*/ 0 h 67"/>
                                  <a:gd name="T32" fmla="*/ 12 w 19"/>
                                  <a:gd name="T33" fmla="*/ 17 h 67"/>
                                  <a:gd name="T34" fmla="*/ 19 w 19"/>
                                  <a:gd name="T35" fmla="*/ 17 h 67"/>
                                  <a:gd name="T36" fmla="*/ 19 w 19"/>
                                  <a:gd name="T37" fmla="*/ 24 h 67"/>
                                  <a:gd name="T38" fmla="*/ 12 w 19"/>
                                  <a:gd name="T39" fmla="*/ 24 h 67"/>
                                  <a:gd name="T40" fmla="*/ 12 w 19"/>
                                  <a:gd name="T41" fmla="*/ 52 h 67"/>
                                  <a:gd name="T42" fmla="*/ 12 w 19"/>
                                  <a:gd name="T43" fmla="*/ 52 h 67"/>
                                  <a:gd name="T44" fmla="*/ 12 w 19"/>
                                  <a:gd name="T45" fmla="*/ 58 h 67"/>
                                  <a:gd name="T46" fmla="*/ 12 w 19"/>
                                  <a:gd name="T47" fmla="*/ 58 h 67"/>
                                  <a:gd name="T48" fmla="*/ 15 w 19"/>
                                  <a:gd name="T49" fmla="*/ 58 h 67"/>
                                  <a:gd name="T50" fmla="*/ 15 w 19"/>
                                  <a:gd name="T51" fmla="*/ 58 h 67"/>
                                  <a:gd name="T52" fmla="*/ 19 w 19"/>
                                  <a:gd name="T53" fmla="*/ 58 h 67"/>
                                  <a:gd name="T54" fmla="*/ 19 w 19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9" h="67">
                                    <a:moveTo>
                                      <a:pt x="19" y="58"/>
                                    </a:moveTo>
                                    <a:lnTo>
                                      <a:pt x="19" y="67"/>
                                    </a:lnTo>
                                    <a:lnTo>
                                      <a:pt x="19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8" y="65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61"/>
                                    </a:lnTo>
                                    <a:lnTo>
                                      <a:pt x="6" y="52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1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19" y="24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2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2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5" y="58"/>
                                    </a:lnTo>
                                    <a:lnTo>
                                      <a:pt x="19" y="58"/>
                                    </a:lnTo>
                                    <a:lnTo>
                                      <a:pt x="19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7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71855" y="438785"/>
                                <a:ext cx="23495" cy="33020"/>
                              </a:xfrm>
                              <a:custGeom>
                                <a:avLst/>
                                <a:gdLst>
                                  <a:gd name="T0" fmla="*/ 28 w 37"/>
                                  <a:gd name="T1" fmla="*/ 46 h 52"/>
                                  <a:gd name="T2" fmla="*/ 22 w 37"/>
                                  <a:gd name="T3" fmla="*/ 50 h 52"/>
                                  <a:gd name="T4" fmla="*/ 13 w 37"/>
                                  <a:gd name="T5" fmla="*/ 52 h 52"/>
                                  <a:gd name="T6" fmla="*/ 5 w 37"/>
                                  <a:gd name="T7" fmla="*/ 48 h 52"/>
                                  <a:gd name="T8" fmla="*/ 0 w 37"/>
                                  <a:gd name="T9" fmla="*/ 43 h 52"/>
                                  <a:gd name="T10" fmla="*/ 0 w 37"/>
                                  <a:gd name="T11" fmla="*/ 39 h 52"/>
                                  <a:gd name="T12" fmla="*/ 2 w 37"/>
                                  <a:gd name="T13" fmla="*/ 30 h 52"/>
                                  <a:gd name="T14" fmla="*/ 7 w 37"/>
                                  <a:gd name="T15" fmla="*/ 26 h 52"/>
                                  <a:gd name="T16" fmla="*/ 15 w 37"/>
                                  <a:gd name="T17" fmla="*/ 24 h 52"/>
                                  <a:gd name="T18" fmla="*/ 28 w 37"/>
                                  <a:gd name="T19" fmla="*/ 17 h 52"/>
                                  <a:gd name="T20" fmla="*/ 26 w 37"/>
                                  <a:gd name="T21" fmla="*/ 11 h 52"/>
                                  <a:gd name="T22" fmla="*/ 22 w 37"/>
                                  <a:gd name="T23" fmla="*/ 9 h 52"/>
                                  <a:gd name="T24" fmla="*/ 18 w 37"/>
                                  <a:gd name="T25" fmla="*/ 9 h 52"/>
                                  <a:gd name="T26" fmla="*/ 11 w 37"/>
                                  <a:gd name="T27" fmla="*/ 9 h 52"/>
                                  <a:gd name="T28" fmla="*/ 7 w 37"/>
                                  <a:gd name="T29" fmla="*/ 17 h 52"/>
                                  <a:gd name="T30" fmla="*/ 0 w 37"/>
                                  <a:gd name="T31" fmla="*/ 15 h 52"/>
                                  <a:gd name="T32" fmla="*/ 7 w 37"/>
                                  <a:gd name="T33" fmla="*/ 4 h 52"/>
                                  <a:gd name="T34" fmla="*/ 11 w 37"/>
                                  <a:gd name="T35" fmla="*/ 2 h 52"/>
                                  <a:gd name="T36" fmla="*/ 20 w 37"/>
                                  <a:gd name="T37" fmla="*/ 0 h 52"/>
                                  <a:gd name="T38" fmla="*/ 28 w 37"/>
                                  <a:gd name="T39" fmla="*/ 2 h 52"/>
                                  <a:gd name="T40" fmla="*/ 33 w 37"/>
                                  <a:gd name="T41" fmla="*/ 7 h 52"/>
                                  <a:gd name="T42" fmla="*/ 35 w 37"/>
                                  <a:gd name="T43" fmla="*/ 9 h 52"/>
                                  <a:gd name="T44" fmla="*/ 35 w 37"/>
                                  <a:gd name="T45" fmla="*/ 30 h 52"/>
                                  <a:gd name="T46" fmla="*/ 35 w 37"/>
                                  <a:gd name="T47" fmla="*/ 46 h 52"/>
                                  <a:gd name="T48" fmla="*/ 37 w 37"/>
                                  <a:gd name="T49" fmla="*/ 52 h 52"/>
                                  <a:gd name="T50" fmla="*/ 30 w 37"/>
                                  <a:gd name="T51" fmla="*/ 52 h 52"/>
                                  <a:gd name="T52" fmla="*/ 28 w 37"/>
                                  <a:gd name="T53" fmla="*/ 46 h 52"/>
                                  <a:gd name="T54" fmla="*/ 28 w 37"/>
                                  <a:gd name="T55" fmla="*/ 26 h 52"/>
                                  <a:gd name="T56" fmla="*/ 18 w 37"/>
                                  <a:gd name="T57" fmla="*/ 30 h 52"/>
                                  <a:gd name="T58" fmla="*/ 11 w 37"/>
                                  <a:gd name="T59" fmla="*/ 30 h 52"/>
                                  <a:gd name="T60" fmla="*/ 9 w 37"/>
                                  <a:gd name="T61" fmla="*/ 35 h 52"/>
                                  <a:gd name="T62" fmla="*/ 7 w 37"/>
                                  <a:gd name="T63" fmla="*/ 39 h 52"/>
                                  <a:gd name="T64" fmla="*/ 9 w 37"/>
                                  <a:gd name="T65" fmla="*/ 43 h 52"/>
                                  <a:gd name="T66" fmla="*/ 15 w 37"/>
                                  <a:gd name="T67" fmla="*/ 46 h 52"/>
                                  <a:gd name="T68" fmla="*/ 22 w 37"/>
                                  <a:gd name="T69" fmla="*/ 43 h 52"/>
                                  <a:gd name="T70" fmla="*/ 26 w 37"/>
                                  <a:gd name="T71" fmla="*/ 39 h 52"/>
                                  <a:gd name="T72" fmla="*/ 28 w 37"/>
                                  <a:gd name="T73" fmla="*/ 26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37" h="52">
                                    <a:moveTo>
                                      <a:pt x="28" y="46"/>
                                    </a:moveTo>
                                    <a:lnTo>
                                      <a:pt x="28" y="4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9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28" y="20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6" y="11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8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11" y="9"/>
                                    </a:lnTo>
                                    <a:lnTo>
                                      <a:pt x="9" y="13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9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5" y="46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30" y="52"/>
                                    </a:lnTo>
                                    <a:lnTo>
                                      <a:pt x="28" y="46"/>
                                    </a:lnTo>
                                    <a:lnTo>
                                      <a:pt x="28" y="46"/>
                                    </a:lnTo>
                                    <a:close/>
                                    <a:moveTo>
                                      <a:pt x="28" y="26"/>
                                    </a:moveTo>
                                    <a:lnTo>
                                      <a:pt x="28" y="26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11" y="30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9" y="35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7" y="39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9" y="43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15" y="46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6" y="39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8" y="2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106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69 h 69"/>
                                  <a:gd name="T2" fmla="*/ 0 w 34"/>
                                  <a:gd name="T3" fmla="*/ 69 h 69"/>
                                  <a:gd name="T4" fmla="*/ 0 w 34"/>
                                  <a:gd name="T5" fmla="*/ 0 h 69"/>
                                  <a:gd name="T6" fmla="*/ 6 w 34"/>
                                  <a:gd name="T7" fmla="*/ 0 h 69"/>
                                  <a:gd name="T8" fmla="*/ 6 w 34"/>
                                  <a:gd name="T9" fmla="*/ 24 h 69"/>
                                  <a:gd name="T10" fmla="*/ 6 w 34"/>
                                  <a:gd name="T11" fmla="*/ 24 h 69"/>
                                  <a:gd name="T12" fmla="*/ 10 w 34"/>
                                  <a:gd name="T13" fmla="*/ 19 h 69"/>
                                  <a:gd name="T14" fmla="*/ 10 w 34"/>
                                  <a:gd name="T15" fmla="*/ 19 h 69"/>
                                  <a:gd name="T16" fmla="*/ 17 w 34"/>
                                  <a:gd name="T17" fmla="*/ 17 h 69"/>
                                  <a:gd name="T18" fmla="*/ 17 w 34"/>
                                  <a:gd name="T19" fmla="*/ 17 h 69"/>
                                  <a:gd name="T20" fmla="*/ 21 w 34"/>
                                  <a:gd name="T21" fmla="*/ 19 h 69"/>
                                  <a:gd name="T22" fmla="*/ 26 w 34"/>
                                  <a:gd name="T23" fmla="*/ 21 h 69"/>
                                  <a:gd name="T24" fmla="*/ 26 w 34"/>
                                  <a:gd name="T25" fmla="*/ 21 h 69"/>
                                  <a:gd name="T26" fmla="*/ 30 w 34"/>
                                  <a:gd name="T27" fmla="*/ 24 h 69"/>
                                  <a:gd name="T28" fmla="*/ 32 w 34"/>
                                  <a:gd name="T29" fmla="*/ 30 h 69"/>
                                  <a:gd name="T30" fmla="*/ 32 w 34"/>
                                  <a:gd name="T31" fmla="*/ 30 h 69"/>
                                  <a:gd name="T32" fmla="*/ 34 w 34"/>
                                  <a:gd name="T33" fmla="*/ 37 h 69"/>
                                  <a:gd name="T34" fmla="*/ 34 w 34"/>
                                  <a:gd name="T35" fmla="*/ 43 h 69"/>
                                  <a:gd name="T36" fmla="*/ 34 w 34"/>
                                  <a:gd name="T37" fmla="*/ 43 h 69"/>
                                  <a:gd name="T38" fmla="*/ 34 w 34"/>
                                  <a:gd name="T39" fmla="*/ 54 h 69"/>
                                  <a:gd name="T40" fmla="*/ 30 w 34"/>
                                  <a:gd name="T41" fmla="*/ 63 h 69"/>
                                  <a:gd name="T42" fmla="*/ 30 w 34"/>
                                  <a:gd name="T43" fmla="*/ 63 h 69"/>
                                  <a:gd name="T44" fmla="*/ 23 w 34"/>
                                  <a:gd name="T45" fmla="*/ 67 h 69"/>
                                  <a:gd name="T46" fmla="*/ 17 w 34"/>
                                  <a:gd name="T47" fmla="*/ 69 h 69"/>
                                  <a:gd name="T48" fmla="*/ 17 w 34"/>
                                  <a:gd name="T49" fmla="*/ 69 h 69"/>
                                  <a:gd name="T50" fmla="*/ 10 w 34"/>
                                  <a:gd name="T51" fmla="*/ 67 h 69"/>
                                  <a:gd name="T52" fmla="*/ 10 w 34"/>
                                  <a:gd name="T53" fmla="*/ 67 h 69"/>
                                  <a:gd name="T54" fmla="*/ 6 w 34"/>
                                  <a:gd name="T55" fmla="*/ 63 h 69"/>
                                  <a:gd name="T56" fmla="*/ 6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6 w 34"/>
                                  <a:gd name="T63" fmla="*/ 54 h 69"/>
                                  <a:gd name="T64" fmla="*/ 6 w 34"/>
                                  <a:gd name="T65" fmla="*/ 54 h 69"/>
                                  <a:gd name="T66" fmla="*/ 10 w 34"/>
                                  <a:gd name="T67" fmla="*/ 60 h 69"/>
                                  <a:gd name="T68" fmla="*/ 10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3 w 34"/>
                                  <a:gd name="T77" fmla="*/ 58 h 69"/>
                                  <a:gd name="T78" fmla="*/ 23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3 h 69"/>
                                  <a:gd name="T84" fmla="*/ 28 w 34"/>
                                  <a:gd name="T85" fmla="*/ 43 h 69"/>
                                  <a:gd name="T86" fmla="*/ 28 w 34"/>
                                  <a:gd name="T87" fmla="*/ 34 h 69"/>
                                  <a:gd name="T88" fmla="*/ 23 w 34"/>
                                  <a:gd name="T89" fmla="*/ 30 h 69"/>
                                  <a:gd name="T90" fmla="*/ 23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8 w 34"/>
                                  <a:gd name="T101" fmla="*/ 30 h 69"/>
                                  <a:gd name="T102" fmla="*/ 8 w 34"/>
                                  <a:gd name="T103" fmla="*/ 30 h 69"/>
                                  <a:gd name="T104" fmla="*/ 6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6" y="69"/>
                                    </a:moveTo>
                                    <a:lnTo>
                                      <a:pt x="0" y="6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1" y="19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30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6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6" y="54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3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8" y="34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3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1705" y="427990"/>
                                <a:ext cx="4445" cy="4381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11 h 69"/>
                                  <a:gd name="T2" fmla="*/ 0 w 7"/>
                                  <a:gd name="T3" fmla="*/ 0 h 69"/>
                                  <a:gd name="T4" fmla="*/ 7 w 7"/>
                                  <a:gd name="T5" fmla="*/ 0 h 69"/>
                                  <a:gd name="T6" fmla="*/ 7 w 7"/>
                                  <a:gd name="T7" fmla="*/ 11 h 69"/>
                                  <a:gd name="T8" fmla="*/ 0 w 7"/>
                                  <a:gd name="T9" fmla="*/ 11 h 69"/>
                                  <a:gd name="T10" fmla="*/ 0 w 7"/>
                                  <a:gd name="T11" fmla="*/ 69 h 69"/>
                                  <a:gd name="T12" fmla="*/ 0 w 7"/>
                                  <a:gd name="T13" fmla="*/ 19 h 69"/>
                                  <a:gd name="T14" fmla="*/ 7 w 7"/>
                                  <a:gd name="T15" fmla="*/ 19 h 69"/>
                                  <a:gd name="T16" fmla="*/ 7 w 7"/>
                                  <a:gd name="T17" fmla="*/ 69 h 69"/>
                                  <a:gd name="T18" fmla="*/ 0 w 7"/>
                                  <a:gd name="T19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7" h="69">
                                    <a:moveTo>
                                      <a:pt x="0" y="11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7" y="0"/>
                                    </a:lnTo>
                                    <a:lnTo>
                                      <a:pt x="7" y="11"/>
                                    </a:lnTo>
                                    <a:lnTo>
                                      <a:pt x="0" y="11"/>
                                    </a:lnTo>
                                    <a:close/>
                                    <a:moveTo>
                                      <a:pt x="0" y="69"/>
                                    </a:moveTo>
                                    <a:lnTo>
                                      <a:pt x="0" y="19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7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80"/>
                            <wps:cNvSpPr>
                              <a:spLocks/>
                            </wps:cNvSpPr>
                            <wps:spPr bwMode="auto">
                              <a:xfrm>
                                <a:off x="951230" y="438785"/>
                                <a:ext cx="20955" cy="33020"/>
                              </a:xfrm>
                              <a:custGeom>
                                <a:avLst/>
                                <a:gdLst>
                                  <a:gd name="T0" fmla="*/ 7 w 33"/>
                                  <a:gd name="T1" fmla="*/ 35 h 52"/>
                                  <a:gd name="T2" fmla="*/ 9 w 33"/>
                                  <a:gd name="T3" fmla="*/ 39 h 52"/>
                                  <a:gd name="T4" fmla="*/ 11 w 33"/>
                                  <a:gd name="T5" fmla="*/ 43 h 52"/>
                                  <a:gd name="T6" fmla="*/ 18 w 33"/>
                                  <a:gd name="T7" fmla="*/ 46 h 52"/>
                                  <a:gd name="T8" fmla="*/ 22 w 33"/>
                                  <a:gd name="T9" fmla="*/ 46 h 52"/>
                                  <a:gd name="T10" fmla="*/ 24 w 33"/>
                                  <a:gd name="T11" fmla="*/ 43 h 52"/>
                                  <a:gd name="T12" fmla="*/ 26 w 33"/>
                                  <a:gd name="T13" fmla="*/ 37 h 52"/>
                                  <a:gd name="T14" fmla="*/ 24 w 33"/>
                                  <a:gd name="T15" fmla="*/ 33 h 52"/>
                                  <a:gd name="T16" fmla="*/ 18 w 33"/>
                                  <a:gd name="T17" fmla="*/ 30 h 52"/>
                                  <a:gd name="T18" fmla="*/ 7 w 33"/>
                                  <a:gd name="T19" fmla="*/ 26 h 52"/>
                                  <a:gd name="T20" fmla="*/ 3 w 33"/>
                                  <a:gd name="T21" fmla="*/ 22 h 52"/>
                                  <a:gd name="T22" fmla="*/ 0 w 33"/>
                                  <a:gd name="T23" fmla="*/ 15 h 52"/>
                                  <a:gd name="T24" fmla="*/ 3 w 33"/>
                                  <a:gd name="T25" fmla="*/ 9 h 52"/>
                                  <a:gd name="T26" fmla="*/ 5 w 33"/>
                                  <a:gd name="T27" fmla="*/ 4 h 52"/>
                                  <a:gd name="T28" fmla="*/ 16 w 33"/>
                                  <a:gd name="T29" fmla="*/ 0 h 52"/>
                                  <a:gd name="T30" fmla="*/ 24 w 33"/>
                                  <a:gd name="T31" fmla="*/ 2 h 52"/>
                                  <a:gd name="T32" fmla="*/ 29 w 33"/>
                                  <a:gd name="T33" fmla="*/ 7 h 52"/>
                                  <a:gd name="T34" fmla="*/ 33 w 33"/>
                                  <a:gd name="T35" fmla="*/ 15 h 52"/>
                                  <a:gd name="T36" fmla="*/ 26 w 33"/>
                                  <a:gd name="T37" fmla="*/ 15 h 52"/>
                                  <a:gd name="T38" fmla="*/ 16 w 33"/>
                                  <a:gd name="T39" fmla="*/ 9 h 52"/>
                                  <a:gd name="T40" fmla="*/ 9 w 33"/>
                                  <a:gd name="T41" fmla="*/ 9 h 52"/>
                                  <a:gd name="T42" fmla="*/ 7 w 33"/>
                                  <a:gd name="T43" fmla="*/ 13 h 52"/>
                                  <a:gd name="T44" fmla="*/ 9 w 33"/>
                                  <a:gd name="T45" fmla="*/ 17 h 52"/>
                                  <a:gd name="T46" fmla="*/ 18 w 33"/>
                                  <a:gd name="T47" fmla="*/ 22 h 52"/>
                                  <a:gd name="T48" fmla="*/ 29 w 33"/>
                                  <a:gd name="T49" fmla="*/ 26 h 52"/>
                                  <a:gd name="T50" fmla="*/ 33 w 33"/>
                                  <a:gd name="T51" fmla="*/ 30 h 52"/>
                                  <a:gd name="T52" fmla="*/ 33 w 33"/>
                                  <a:gd name="T53" fmla="*/ 37 h 52"/>
                                  <a:gd name="T54" fmla="*/ 33 w 33"/>
                                  <a:gd name="T55" fmla="*/ 43 h 52"/>
                                  <a:gd name="T56" fmla="*/ 29 w 33"/>
                                  <a:gd name="T57" fmla="*/ 48 h 52"/>
                                  <a:gd name="T58" fmla="*/ 18 w 33"/>
                                  <a:gd name="T59" fmla="*/ 52 h 52"/>
                                  <a:gd name="T60" fmla="*/ 11 w 33"/>
                                  <a:gd name="T61" fmla="*/ 52 h 52"/>
                                  <a:gd name="T62" fmla="*/ 3 w 33"/>
                                  <a:gd name="T63" fmla="*/ 43 h 52"/>
                                  <a:gd name="T64" fmla="*/ 0 w 33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3" h="52">
                                    <a:moveTo>
                                      <a:pt x="0" y="37"/>
                                    </a:moveTo>
                                    <a:lnTo>
                                      <a:pt x="7" y="35"/>
                                    </a:lnTo>
                                    <a:lnTo>
                                      <a:pt x="7" y="35"/>
                                    </a:lnTo>
                                    <a:lnTo>
                                      <a:pt x="9" y="39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1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18" y="46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18" y="30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3" y="22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3" y="9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5" y="4"/>
                                    </a:lnTo>
                                    <a:lnTo>
                                      <a:pt x="9" y="2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4" y="2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29" y="7"/>
                                    </a:lnTo>
                                    <a:lnTo>
                                      <a:pt x="33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6" y="15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7" y="13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9" y="17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18" y="22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0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37"/>
                                    </a:lnTo>
                                    <a:lnTo>
                                      <a:pt x="33" y="43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9" y="48"/>
                                    </a:lnTo>
                                    <a:lnTo>
                                      <a:pt x="24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11" y="52"/>
                                    </a:lnTo>
                                    <a:lnTo>
                                      <a:pt x="5" y="48"/>
                                    </a:lnTo>
                                    <a:lnTo>
                                      <a:pt x="3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81"/>
                            <wps:cNvSpPr>
                              <a:spLocks/>
                            </wps:cNvSpPr>
                            <wps:spPr bwMode="auto">
                              <a:xfrm>
                                <a:off x="974725" y="429260"/>
                                <a:ext cx="13970" cy="42545"/>
                              </a:xfrm>
                              <a:custGeom>
                                <a:avLst/>
                                <a:gdLst>
                                  <a:gd name="T0" fmla="*/ 20 w 22"/>
                                  <a:gd name="T1" fmla="*/ 58 h 67"/>
                                  <a:gd name="T2" fmla="*/ 22 w 22"/>
                                  <a:gd name="T3" fmla="*/ 67 h 67"/>
                                  <a:gd name="T4" fmla="*/ 22 w 22"/>
                                  <a:gd name="T5" fmla="*/ 67 h 67"/>
                                  <a:gd name="T6" fmla="*/ 15 w 22"/>
                                  <a:gd name="T7" fmla="*/ 67 h 67"/>
                                  <a:gd name="T8" fmla="*/ 15 w 22"/>
                                  <a:gd name="T9" fmla="*/ 67 h 67"/>
                                  <a:gd name="T10" fmla="*/ 11 w 22"/>
                                  <a:gd name="T11" fmla="*/ 65 h 67"/>
                                  <a:gd name="T12" fmla="*/ 11 w 22"/>
                                  <a:gd name="T13" fmla="*/ 65 h 67"/>
                                  <a:gd name="T14" fmla="*/ 7 w 22"/>
                                  <a:gd name="T15" fmla="*/ 61 h 67"/>
                                  <a:gd name="T16" fmla="*/ 7 w 22"/>
                                  <a:gd name="T17" fmla="*/ 61 h 67"/>
                                  <a:gd name="T18" fmla="*/ 7 w 22"/>
                                  <a:gd name="T19" fmla="*/ 52 h 67"/>
                                  <a:gd name="T20" fmla="*/ 7 w 22"/>
                                  <a:gd name="T21" fmla="*/ 24 h 67"/>
                                  <a:gd name="T22" fmla="*/ 0 w 22"/>
                                  <a:gd name="T23" fmla="*/ 24 h 67"/>
                                  <a:gd name="T24" fmla="*/ 0 w 22"/>
                                  <a:gd name="T25" fmla="*/ 17 h 67"/>
                                  <a:gd name="T26" fmla="*/ 7 w 22"/>
                                  <a:gd name="T27" fmla="*/ 17 h 67"/>
                                  <a:gd name="T28" fmla="*/ 7 w 22"/>
                                  <a:gd name="T29" fmla="*/ 4 h 67"/>
                                  <a:gd name="T30" fmla="*/ 13 w 22"/>
                                  <a:gd name="T31" fmla="*/ 0 h 67"/>
                                  <a:gd name="T32" fmla="*/ 13 w 22"/>
                                  <a:gd name="T33" fmla="*/ 17 h 67"/>
                                  <a:gd name="T34" fmla="*/ 20 w 22"/>
                                  <a:gd name="T35" fmla="*/ 17 h 67"/>
                                  <a:gd name="T36" fmla="*/ 20 w 22"/>
                                  <a:gd name="T37" fmla="*/ 24 h 67"/>
                                  <a:gd name="T38" fmla="*/ 13 w 22"/>
                                  <a:gd name="T39" fmla="*/ 24 h 67"/>
                                  <a:gd name="T40" fmla="*/ 13 w 22"/>
                                  <a:gd name="T41" fmla="*/ 52 h 67"/>
                                  <a:gd name="T42" fmla="*/ 13 w 22"/>
                                  <a:gd name="T43" fmla="*/ 52 h 67"/>
                                  <a:gd name="T44" fmla="*/ 13 w 22"/>
                                  <a:gd name="T45" fmla="*/ 58 h 67"/>
                                  <a:gd name="T46" fmla="*/ 13 w 22"/>
                                  <a:gd name="T47" fmla="*/ 58 h 67"/>
                                  <a:gd name="T48" fmla="*/ 17 w 22"/>
                                  <a:gd name="T49" fmla="*/ 58 h 67"/>
                                  <a:gd name="T50" fmla="*/ 17 w 22"/>
                                  <a:gd name="T51" fmla="*/ 58 h 67"/>
                                  <a:gd name="T52" fmla="*/ 20 w 22"/>
                                  <a:gd name="T53" fmla="*/ 58 h 67"/>
                                  <a:gd name="T54" fmla="*/ 20 w 22"/>
                                  <a:gd name="T55" fmla="*/ 58 h 6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22" h="67">
                                    <a:moveTo>
                                      <a:pt x="20" y="58"/>
                                    </a:moveTo>
                                    <a:lnTo>
                                      <a:pt x="22" y="67"/>
                                    </a:lnTo>
                                    <a:lnTo>
                                      <a:pt x="22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11" y="65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61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17"/>
                                    </a:lnTo>
                                    <a:lnTo>
                                      <a:pt x="7" y="17"/>
                                    </a:lnTo>
                                    <a:lnTo>
                                      <a:pt x="7" y="4"/>
                                    </a:lnTo>
                                    <a:lnTo>
                                      <a:pt x="13" y="0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20" y="17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13" y="24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2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3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17" y="58"/>
                                    </a:lnTo>
                                    <a:lnTo>
                                      <a:pt x="20" y="58"/>
                                    </a:lnTo>
                                    <a:lnTo>
                                      <a:pt x="2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8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03935" y="427990"/>
                                <a:ext cx="21590" cy="43815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69 h 69"/>
                                  <a:gd name="T2" fmla="*/ 28 w 34"/>
                                  <a:gd name="T3" fmla="*/ 63 h 69"/>
                                  <a:gd name="T4" fmla="*/ 28 w 34"/>
                                  <a:gd name="T5" fmla="*/ 63 h 69"/>
                                  <a:gd name="T6" fmla="*/ 23 w 34"/>
                                  <a:gd name="T7" fmla="*/ 67 h 69"/>
                                  <a:gd name="T8" fmla="*/ 23 w 34"/>
                                  <a:gd name="T9" fmla="*/ 67 h 69"/>
                                  <a:gd name="T10" fmla="*/ 17 w 34"/>
                                  <a:gd name="T11" fmla="*/ 69 h 69"/>
                                  <a:gd name="T12" fmla="*/ 17 w 34"/>
                                  <a:gd name="T13" fmla="*/ 69 h 69"/>
                                  <a:gd name="T14" fmla="*/ 10 w 34"/>
                                  <a:gd name="T15" fmla="*/ 67 h 69"/>
                                  <a:gd name="T16" fmla="*/ 4 w 34"/>
                                  <a:gd name="T17" fmla="*/ 63 h 69"/>
                                  <a:gd name="T18" fmla="*/ 4 w 34"/>
                                  <a:gd name="T19" fmla="*/ 63 h 69"/>
                                  <a:gd name="T20" fmla="*/ 2 w 34"/>
                                  <a:gd name="T21" fmla="*/ 54 h 69"/>
                                  <a:gd name="T22" fmla="*/ 0 w 34"/>
                                  <a:gd name="T23" fmla="*/ 43 h 69"/>
                                  <a:gd name="T24" fmla="*/ 0 w 34"/>
                                  <a:gd name="T25" fmla="*/ 43 h 69"/>
                                  <a:gd name="T26" fmla="*/ 0 w 34"/>
                                  <a:gd name="T27" fmla="*/ 37 h 69"/>
                                  <a:gd name="T28" fmla="*/ 2 w 34"/>
                                  <a:gd name="T29" fmla="*/ 30 h 69"/>
                                  <a:gd name="T30" fmla="*/ 2 w 34"/>
                                  <a:gd name="T31" fmla="*/ 30 h 69"/>
                                  <a:gd name="T32" fmla="*/ 4 w 34"/>
                                  <a:gd name="T33" fmla="*/ 24 h 69"/>
                                  <a:gd name="T34" fmla="*/ 8 w 34"/>
                                  <a:gd name="T35" fmla="*/ 21 h 69"/>
                                  <a:gd name="T36" fmla="*/ 8 w 34"/>
                                  <a:gd name="T37" fmla="*/ 21 h 69"/>
                                  <a:gd name="T38" fmla="*/ 13 w 34"/>
                                  <a:gd name="T39" fmla="*/ 19 h 69"/>
                                  <a:gd name="T40" fmla="*/ 17 w 34"/>
                                  <a:gd name="T41" fmla="*/ 17 h 69"/>
                                  <a:gd name="T42" fmla="*/ 17 w 34"/>
                                  <a:gd name="T43" fmla="*/ 17 h 69"/>
                                  <a:gd name="T44" fmla="*/ 23 w 34"/>
                                  <a:gd name="T45" fmla="*/ 19 h 69"/>
                                  <a:gd name="T46" fmla="*/ 23 w 34"/>
                                  <a:gd name="T47" fmla="*/ 19 h 69"/>
                                  <a:gd name="T48" fmla="*/ 28 w 34"/>
                                  <a:gd name="T49" fmla="*/ 24 h 69"/>
                                  <a:gd name="T50" fmla="*/ 28 w 34"/>
                                  <a:gd name="T51" fmla="*/ 0 h 69"/>
                                  <a:gd name="T52" fmla="*/ 34 w 34"/>
                                  <a:gd name="T53" fmla="*/ 0 h 69"/>
                                  <a:gd name="T54" fmla="*/ 34 w 34"/>
                                  <a:gd name="T55" fmla="*/ 69 h 69"/>
                                  <a:gd name="T56" fmla="*/ 28 w 34"/>
                                  <a:gd name="T57" fmla="*/ 69 h 69"/>
                                  <a:gd name="T58" fmla="*/ 6 w 34"/>
                                  <a:gd name="T59" fmla="*/ 43 h 69"/>
                                  <a:gd name="T60" fmla="*/ 6 w 34"/>
                                  <a:gd name="T61" fmla="*/ 43 h 69"/>
                                  <a:gd name="T62" fmla="*/ 8 w 34"/>
                                  <a:gd name="T63" fmla="*/ 52 h 69"/>
                                  <a:gd name="T64" fmla="*/ 10 w 34"/>
                                  <a:gd name="T65" fmla="*/ 58 h 69"/>
                                  <a:gd name="T66" fmla="*/ 10 w 34"/>
                                  <a:gd name="T67" fmla="*/ 58 h 69"/>
                                  <a:gd name="T68" fmla="*/ 13 w 34"/>
                                  <a:gd name="T69" fmla="*/ 60 h 69"/>
                                  <a:gd name="T70" fmla="*/ 17 w 34"/>
                                  <a:gd name="T71" fmla="*/ 63 h 69"/>
                                  <a:gd name="T72" fmla="*/ 17 w 34"/>
                                  <a:gd name="T73" fmla="*/ 63 h 69"/>
                                  <a:gd name="T74" fmla="*/ 21 w 34"/>
                                  <a:gd name="T75" fmla="*/ 60 h 69"/>
                                  <a:gd name="T76" fmla="*/ 25 w 34"/>
                                  <a:gd name="T77" fmla="*/ 58 h 69"/>
                                  <a:gd name="T78" fmla="*/ 25 w 34"/>
                                  <a:gd name="T79" fmla="*/ 58 h 69"/>
                                  <a:gd name="T80" fmla="*/ 28 w 34"/>
                                  <a:gd name="T81" fmla="*/ 52 h 69"/>
                                  <a:gd name="T82" fmla="*/ 28 w 34"/>
                                  <a:gd name="T83" fmla="*/ 45 h 69"/>
                                  <a:gd name="T84" fmla="*/ 28 w 34"/>
                                  <a:gd name="T85" fmla="*/ 45 h 69"/>
                                  <a:gd name="T86" fmla="*/ 28 w 34"/>
                                  <a:gd name="T87" fmla="*/ 37 h 69"/>
                                  <a:gd name="T88" fmla="*/ 25 w 34"/>
                                  <a:gd name="T89" fmla="*/ 30 h 69"/>
                                  <a:gd name="T90" fmla="*/ 25 w 34"/>
                                  <a:gd name="T91" fmla="*/ 30 h 69"/>
                                  <a:gd name="T92" fmla="*/ 21 w 34"/>
                                  <a:gd name="T93" fmla="*/ 26 h 69"/>
                                  <a:gd name="T94" fmla="*/ 17 w 34"/>
                                  <a:gd name="T95" fmla="*/ 26 h 69"/>
                                  <a:gd name="T96" fmla="*/ 17 w 34"/>
                                  <a:gd name="T97" fmla="*/ 26 h 69"/>
                                  <a:gd name="T98" fmla="*/ 13 w 34"/>
                                  <a:gd name="T99" fmla="*/ 26 h 69"/>
                                  <a:gd name="T100" fmla="*/ 10 w 34"/>
                                  <a:gd name="T101" fmla="*/ 30 h 69"/>
                                  <a:gd name="T102" fmla="*/ 10 w 34"/>
                                  <a:gd name="T103" fmla="*/ 30 h 69"/>
                                  <a:gd name="T104" fmla="*/ 8 w 34"/>
                                  <a:gd name="T105" fmla="*/ 34 h 69"/>
                                  <a:gd name="T106" fmla="*/ 6 w 34"/>
                                  <a:gd name="T107" fmla="*/ 43 h 69"/>
                                  <a:gd name="T108" fmla="*/ 6 w 34"/>
                                  <a:gd name="T109" fmla="*/ 43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" h="69">
                                    <a:moveTo>
                                      <a:pt x="28" y="69"/>
                                    </a:moveTo>
                                    <a:lnTo>
                                      <a:pt x="28" y="63"/>
                                    </a:lnTo>
                                    <a:lnTo>
                                      <a:pt x="28" y="63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23" y="67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7" y="69"/>
                                    </a:lnTo>
                                    <a:lnTo>
                                      <a:pt x="10" y="67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4" y="63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2" y="30"/>
                                    </a:lnTo>
                                    <a:lnTo>
                                      <a:pt x="4" y="24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3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4" y="0"/>
                                    </a:lnTo>
                                    <a:lnTo>
                                      <a:pt x="34" y="69"/>
                                    </a:lnTo>
                                    <a:lnTo>
                                      <a:pt x="28" y="69"/>
                                    </a:lnTo>
                                    <a:close/>
                                    <a:moveTo>
                                      <a:pt x="6" y="43"/>
                                    </a:moveTo>
                                    <a:lnTo>
                                      <a:pt x="6" y="43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0" y="58"/>
                                    </a:lnTo>
                                    <a:lnTo>
                                      <a:pt x="13" y="60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17" y="63"/>
                                    </a:lnTo>
                                    <a:lnTo>
                                      <a:pt x="21" y="60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5" y="58"/>
                                    </a:lnTo>
                                    <a:lnTo>
                                      <a:pt x="28" y="52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45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5" y="30"/>
                                    </a:lnTo>
                                    <a:lnTo>
                                      <a:pt x="21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10" y="30"/>
                                    </a:lnTo>
                                    <a:lnTo>
                                      <a:pt x="8" y="34"/>
                                    </a:lnTo>
                                    <a:lnTo>
                                      <a:pt x="6" y="43"/>
                                    </a:lnTo>
                                    <a:lnTo>
                                      <a:pt x="6" y="4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8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031240" y="438785"/>
                                <a:ext cx="22860" cy="33020"/>
                              </a:xfrm>
                              <a:custGeom>
                                <a:avLst/>
                                <a:gdLst>
                                  <a:gd name="T0" fmla="*/ 30 w 36"/>
                                  <a:gd name="T1" fmla="*/ 35 h 52"/>
                                  <a:gd name="T2" fmla="*/ 36 w 36"/>
                                  <a:gd name="T3" fmla="*/ 37 h 52"/>
                                  <a:gd name="T4" fmla="*/ 36 w 36"/>
                                  <a:gd name="T5" fmla="*/ 37 h 52"/>
                                  <a:gd name="T6" fmla="*/ 34 w 36"/>
                                  <a:gd name="T7" fmla="*/ 43 h 52"/>
                                  <a:gd name="T8" fmla="*/ 30 w 36"/>
                                  <a:gd name="T9" fmla="*/ 48 h 52"/>
                                  <a:gd name="T10" fmla="*/ 30 w 36"/>
                                  <a:gd name="T11" fmla="*/ 48 h 52"/>
                                  <a:gd name="T12" fmla="*/ 26 w 36"/>
                                  <a:gd name="T13" fmla="*/ 52 h 52"/>
                                  <a:gd name="T14" fmla="*/ 19 w 36"/>
                                  <a:gd name="T15" fmla="*/ 52 h 52"/>
                                  <a:gd name="T16" fmla="*/ 19 w 36"/>
                                  <a:gd name="T17" fmla="*/ 52 h 52"/>
                                  <a:gd name="T18" fmla="*/ 11 w 36"/>
                                  <a:gd name="T19" fmla="*/ 50 h 52"/>
                                  <a:gd name="T20" fmla="*/ 6 w 36"/>
                                  <a:gd name="T21" fmla="*/ 46 h 52"/>
                                  <a:gd name="T22" fmla="*/ 6 w 36"/>
                                  <a:gd name="T23" fmla="*/ 46 h 52"/>
                                  <a:gd name="T24" fmla="*/ 2 w 36"/>
                                  <a:gd name="T25" fmla="*/ 37 h 52"/>
                                  <a:gd name="T26" fmla="*/ 0 w 36"/>
                                  <a:gd name="T27" fmla="*/ 26 h 52"/>
                                  <a:gd name="T28" fmla="*/ 0 w 36"/>
                                  <a:gd name="T29" fmla="*/ 26 h 52"/>
                                  <a:gd name="T30" fmla="*/ 2 w 36"/>
                                  <a:gd name="T31" fmla="*/ 15 h 52"/>
                                  <a:gd name="T32" fmla="*/ 6 w 36"/>
                                  <a:gd name="T33" fmla="*/ 7 h 52"/>
                                  <a:gd name="T34" fmla="*/ 6 w 36"/>
                                  <a:gd name="T35" fmla="*/ 7 h 52"/>
                                  <a:gd name="T36" fmla="*/ 11 w 36"/>
                                  <a:gd name="T37" fmla="*/ 2 h 52"/>
                                  <a:gd name="T38" fmla="*/ 19 w 36"/>
                                  <a:gd name="T39" fmla="*/ 0 h 52"/>
                                  <a:gd name="T40" fmla="*/ 19 w 36"/>
                                  <a:gd name="T41" fmla="*/ 0 h 52"/>
                                  <a:gd name="T42" fmla="*/ 26 w 36"/>
                                  <a:gd name="T43" fmla="*/ 2 h 52"/>
                                  <a:gd name="T44" fmla="*/ 32 w 36"/>
                                  <a:gd name="T45" fmla="*/ 7 h 52"/>
                                  <a:gd name="T46" fmla="*/ 32 w 36"/>
                                  <a:gd name="T47" fmla="*/ 7 h 52"/>
                                  <a:gd name="T48" fmla="*/ 36 w 36"/>
                                  <a:gd name="T49" fmla="*/ 15 h 52"/>
                                  <a:gd name="T50" fmla="*/ 36 w 36"/>
                                  <a:gd name="T51" fmla="*/ 26 h 52"/>
                                  <a:gd name="T52" fmla="*/ 36 w 36"/>
                                  <a:gd name="T53" fmla="*/ 28 h 52"/>
                                  <a:gd name="T54" fmla="*/ 6 w 36"/>
                                  <a:gd name="T55" fmla="*/ 28 h 52"/>
                                  <a:gd name="T56" fmla="*/ 6 w 36"/>
                                  <a:gd name="T57" fmla="*/ 28 h 52"/>
                                  <a:gd name="T58" fmla="*/ 8 w 36"/>
                                  <a:gd name="T59" fmla="*/ 37 h 52"/>
                                  <a:gd name="T60" fmla="*/ 11 w 36"/>
                                  <a:gd name="T61" fmla="*/ 41 h 52"/>
                                  <a:gd name="T62" fmla="*/ 11 w 36"/>
                                  <a:gd name="T63" fmla="*/ 41 h 52"/>
                                  <a:gd name="T64" fmla="*/ 15 w 36"/>
                                  <a:gd name="T65" fmla="*/ 43 h 52"/>
                                  <a:gd name="T66" fmla="*/ 19 w 36"/>
                                  <a:gd name="T67" fmla="*/ 46 h 52"/>
                                  <a:gd name="T68" fmla="*/ 19 w 36"/>
                                  <a:gd name="T69" fmla="*/ 46 h 52"/>
                                  <a:gd name="T70" fmla="*/ 23 w 36"/>
                                  <a:gd name="T71" fmla="*/ 46 h 52"/>
                                  <a:gd name="T72" fmla="*/ 26 w 36"/>
                                  <a:gd name="T73" fmla="*/ 43 h 52"/>
                                  <a:gd name="T74" fmla="*/ 30 w 36"/>
                                  <a:gd name="T75" fmla="*/ 35 h 52"/>
                                  <a:gd name="T76" fmla="*/ 30 w 36"/>
                                  <a:gd name="T77" fmla="*/ 35 h 52"/>
                                  <a:gd name="T78" fmla="*/ 8 w 36"/>
                                  <a:gd name="T79" fmla="*/ 22 h 52"/>
                                  <a:gd name="T80" fmla="*/ 30 w 36"/>
                                  <a:gd name="T81" fmla="*/ 22 h 52"/>
                                  <a:gd name="T82" fmla="*/ 30 w 36"/>
                                  <a:gd name="T83" fmla="*/ 22 h 52"/>
                                  <a:gd name="T84" fmla="*/ 30 w 36"/>
                                  <a:gd name="T85" fmla="*/ 15 h 52"/>
                                  <a:gd name="T86" fmla="*/ 28 w 36"/>
                                  <a:gd name="T87" fmla="*/ 13 h 52"/>
                                  <a:gd name="T88" fmla="*/ 28 w 36"/>
                                  <a:gd name="T89" fmla="*/ 13 h 52"/>
                                  <a:gd name="T90" fmla="*/ 23 w 36"/>
                                  <a:gd name="T91" fmla="*/ 9 h 52"/>
                                  <a:gd name="T92" fmla="*/ 19 w 36"/>
                                  <a:gd name="T93" fmla="*/ 9 h 52"/>
                                  <a:gd name="T94" fmla="*/ 19 w 36"/>
                                  <a:gd name="T95" fmla="*/ 9 h 52"/>
                                  <a:gd name="T96" fmla="*/ 15 w 36"/>
                                  <a:gd name="T97" fmla="*/ 9 h 52"/>
                                  <a:gd name="T98" fmla="*/ 11 w 36"/>
                                  <a:gd name="T99" fmla="*/ 11 h 52"/>
                                  <a:gd name="T100" fmla="*/ 11 w 36"/>
                                  <a:gd name="T101" fmla="*/ 11 h 52"/>
                                  <a:gd name="T102" fmla="*/ 8 w 36"/>
                                  <a:gd name="T103" fmla="*/ 15 h 52"/>
                                  <a:gd name="T104" fmla="*/ 8 w 36"/>
                                  <a:gd name="T105" fmla="*/ 22 h 52"/>
                                  <a:gd name="T106" fmla="*/ 8 w 36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6" h="52">
                                    <a:moveTo>
                                      <a:pt x="30" y="35"/>
                                    </a:moveTo>
                                    <a:lnTo>
                                      <a:pt x="36" y="37"/>
                                    </a:lnTo>
                                    <a:lnTo>
                                      <a:pt x="36" y="37"/>
                                    </a:lnTo>
                                    <a:lnTo>
                                      <a:pt x="34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11" y="50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6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6" y="7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6" y="28"/>
                                    </a:lnTo>
                                    <a:lnTo>
                                      <a:pt x="8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23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8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8" y="15"/>
                                    </a:lnTo>
                                    <a:lnTo>
                                      <a:pt x="8" y="22"/>
                                    </a:lnTo>
                                    <a:lnTo>
                                      <a:pt x="8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1059815" y="438785"/>
                                <a:ext cx="13970" cy="33020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2 h 52"/>
                                  <a:gd name="T2" fmla="*/ 0 w 22"/>
                                  <a:gd name="T3" fmla="*/ 2 h 52"/>
                                  <a:gd name="T4" fmla="*/ 7 w 22"/>
                                  <a:gd name="T5" fmla="*/ 2 h 52"/>
                                  <a:gd name="T6" fmla="*/ 7 w 22"/>
                                  <a:gd name="T7" fmla="*/ 9 h 52"/>
                                  <a:gd name="T8" fmla="*/ 7 w 22"/>
                                  <a:gd name="T9" fmla="*/ 9 h 52"/>
                                  <a:gd name="T10" fmla="*/ 11 w 22"/>
                                  <a:gd name="T11" fmla="*/ 2 h 52"/>
                                  <a:gd name="T12" fmla="*/ 11 w 22"/>
                                  <a:gd name="T13" fmla="*/ 2 h 52"/>
                                  <a:gd name="T14" fmla="*/ 15 w 22"/>
                                  <a:gd name="T15" fmla="*/ 0 h 52"/>
                                  <a:gd name="T16" fmla="*/ 15 w 22"/>
                                  <a:gd name="T17" fmla="*/ 0 h 52"/>
                                  <a:gd name="T18" fmla="*/ 22 w 22"/>
                                  <a:gd name="T19" fmla="*/ 4 h 52"/>
                                  <a:gd name="T20" fmla="*/ 20 w 22"/>
                                  <a:gd name="T21" fmla="*/ 11 h 52"/>
                                  <a:gd name="T22" fmla="*/ 20 w 22"/>
                                  <a:gd name="T23" fmla="*/ 11 h 52"/>
                                  <a:gd name="T24" fmla="*/ 15 w 22"/>
                                  <a:gd name="T25" fmla="*/ 9 h 52"/>
                                  <a:gd name="T26" fmla="*/ 15 w 22"/>
                                  <a:gd name="T27" fmla="*/ 9 h 52"/>
                                  <a:gd name="T28" fmla="*/ 11 w 22"/>
                                  <a:gd name="T29" fmla="*/ 11 h 52"/>
                                  <a:gd name="T30" fmla="*/ 11 w 22"/>
                                  <a:gd name="T31" fmla="*/ 11 h 52"/>
                                  <a:gd name="T32" fmla="*/ 9 w 22"/>
                                  <a:gd name="T33" fmla="*/ 15 h 52"/>
                                  <a:gd name="T34" fmla="*/ 9 w 22"/>
                                  <a:gd name="T35" fmla="*/ 15 h 52"/>
                                  <a:gd name="T36" fmla="*/ 7 w 22"/>
                                  <a:gd name="T37" fmla="*/ 26 h 52"/>
                                  <a:gd name="T38" fmla="*/ 7 w 22"/>
                                  <a:gd name="T39" fmla="*/ 52 h 52"/>
                                  <a:gd name="T40" fmla="*/ 0 w 22"/>
                                  <a:gd name="T41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2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7" y="2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7" y="9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1" y="2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7" y="26"/>
                                    </a:lnTo>
                                    <a:lnTo>
                                      <a:pt x="7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85"/>
                            <wps:cNvSpPr>
                              <a:spLocks/>
                            </wps:cNvSpPr>
                            <wps:spPr bwMode="auto">
                              <a:xfrm>
                                <a:off x="1091565" y="427990"/>
                                <a:ext cx="33020" cy="43815"/>
                              </a:xfrm>
                              <a:custGeom>
                                <a:avLst/>
                                <a:gdLst>
                                  <a:gd name="T0" fmla="*/ 0 w 52"/>
                                  <a:gd name="T1" fmla="*/ 69 h 69"/>
                                  <a:gd name="T2" fmla="*/ 0 w 52"/>
                                  <a:gd name="T3" fmla="*/ 0 h 69"/>
                                  <a:gd name="T4" fmla="*/ 11 w 52"/>
                                  <a:gd name="T5" fmla="*/ 0 h 69"/>
                                  <a:gd name="T6" fmla="*/ 23 w 52"/>
                                  <a:gd name="T7" fmla="*/ 47 h 69"/>
                                  <a:gd name="T8" fmla="*/ 26 w 52"/>
                                  <a:gd name="T9" fmla="*/ 58 h 69"/>
                                  <a:gd name="T10" fmla="*/ 26 w 52"/>
                                  <a:gd name="T11" fmla="*/ 58 h 69"/>
                                  <a:gd name="T12" fmla="*/ 30 w 52"/>
                                  <a:gd name="T13" fmla="*/ 47 h 69"/>
                                  <a:gd name="T14" fmla="*/ 43 w 52"/>
                                  <a:gd name="T15" fmla="*/ 0 h 69"/>
                                  <a:gd name="T16" fmla="*/ 52 w 52"/>
                                  <a:gd name="T17" fmla="*/ 0 h 69"/>
                                  <a:gd name="T18" fmla="*/ 52 w 52"/>
                                  <a:gd name="T19" fmla="*/ 69 h 69"/>
                                  <a:gd name="T20" fmla="*/ 45 w 52"/>
                                  <a:gd name="T21" fmla="*/ 69 h 69"/>
                                  <a:gd name="T22" fmla="*/ 45 w 52"/>
                                  <a:gd name="T23" fmla="*/ 11 h 69"/>
                                  <a:gd name="T24" fmla="*/ 30 w 52"/>
                                  <a:gd name="T25" fmla="*/ 69 h 69"/>
                                  <a:gd name="T26" fmla="*/ 21 w 52"/>
                                  <a:gd name="T27" fmla="*/ 69 h 69"/>
                                  <a:gd name="T28" fmla="*/ 6 w 52"/>
                                  <a:gd name="T29" fmla="*/ 11 h 69"/>
                                  <a:gd name="T30" fmla="*/ 6 w 52"/>
                                  <a:gd name="T31" fmla="*/ 69 h 69"/>
                                  <a:gd name="T32" fmla="*/ 0 w 52"/>
                                  <a:gd name="T33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5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1" y="0"/>
                                    </a:lnTo>
                                    <a:lnTo>
                                      <a:pt x="23" y="47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26" y="58"/>
                                    </a:lnTo>
                                    <a:lnTo>
                                      <a:pt x="30" y="47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69"/>
                                    </a:lnTo>
                                    <a:lnTo>
                                      <a:pt x="45" y="69"/>
                                    </a:lnTo>
                                    <a:lnTo>
                                      <a:pt x="45" y="11"/>
                                    </a:lnTo>
                                    <a:lnTo>
                                      <a:pt x="30" y="69"/>
                                    </a:lnTo>
                                    <a:lnTo>
                                      <a:pt x="21" y="69"/>
                                    </a:lnTo>
                                    <a:lnTo>
                                      <a:pt x="6" y="1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29665" y="438785"/>
                                <a:ext cx="24765" cy="33020"/>
                              </a:xfrm>
                              <a:custGeom>
                                <a:avLst/>
                                <a:gdLst>
                                  <a:gd name="T0" fmla="*/ 30 w 39"/>
                                  <a:gd name="T1" fmla="*/ 35 h 52"/>
                                  <a:gd name="T2" fmla="*/ 37 w 39"/>
                                  <a:gd name="T3" fmla="*/ 37 h 52"/>
                                  <a:gd name="T4" fmla="*/ 37 w 39"/>
                                  <a:gd name="T5" fmla="*/ 37 h 52"/>
                                  <a:gd name="T6" fmla="*/ 35 w 39"/>
                                  <a:gd name="T7" fmla="*/ 43 h 52"/>
                                  <a:gd name="T8" fmla="*/ 30 w 39"/>
                                  <a:gd name="T9" fmla="*/ 48 h 52"/>
                                  <a:gd name="T10" fmla="*/ 30 w 39"/>
                                  <a:gd name="T11" fmla="*/ 48 h 52"/>
                                  <a:gd name="T12" fmla="*/ 26 w 39"/>
                                  <a:gd name="T13" fmla="*/ 52 h 52"/>
                                  <a:gd name="T14" fmla="*/ 20 w 39"/>
                                  <a:gd name="T15" fmla="*/ 52 h 52"/>
                                  <a:gd name="T16" fmla="*/ 20 w 39"/>
                                  <a:gd name="T17" fmla="*/ 52 h 52"/>
                                  <a:gd name="T18" fmla="*/ 13 w 39"/>
                                  <a:gd name="T19" fmla="*/ 50 h 52"/>
                                  <a:gd name="T20" fmla="*/ 7 w 39"/>
                                  <a:gd name="T21" fmla="*/ 46 h 52"/>
                                  <a:gd name="T22" fmla="*/ 7 w 39"/>
                                  <a:gd name="T23" fmla="*/ 46 h 52"/>
                                  <a:gd name="T24" fmla="*/ 2 w 39"/>
                                  <a:gd name="T25" fmla="*/ 37 h 52"/>
                                  <a:gd name="T26" fmla="*/ 0 w 39"/>
                                  <a:gd name="T27" fmla="*/ 26 h 52"/>
                                  <a:gd name="T28" fmla="*/ 0 w 39"/>
                                  <a:gd name="T29" fmla="*/ 26 h 52"/>
                                  <a:gd name="T30" fmla="*/ 2 w 39"/>
                                  <a:gd name="T31" fmla="*/ 15 h 52"/>
                                  <a:gd name="T32" fmla="*/ 7 w 39"/>
                                  <a:gd name="T33" fmla="*/ 7 h 52"/>
                                  <a:gd name="T34" fmla="*/ 7 w 39"/>
                                  <a:gd name="T35" fmla="*/ 7 h 52"/>
                                  <a:gd name="T36" fmla="*/ 13 w 39"/>
                                  <a:gd name="T37" fmla="*/ 2 h 52"/>
                                  <a:gd name="T38" fmla="*/ 20 w 39"/>
                                  <a:gd name="T39" fmla="*/ 0 h 52"/>
                                  <a:gd name="T40" fmla="*/ 20 w 39"/>
                                  <a:gd name="T41" fmla="*/ 0 h 52"/>
                                  <a:gd name="T42" fmla="*/ 26 w 39"/>
                                  <a:gd name="T43" fmla="*/ 2 h 52"/>
                                  <a:gd name="T44" fmla="*/ 33 w 39"/>
                                  <a:gd name="T45" fmla="*/ 7 h 52"/>
                                  <a:gd name="T46" fmla="*/ 33 w 39"/>
                                  <a:gd name="T47" fmla="*/ 7 h 52"/>
                                  <a:gd name="T48" fmla="*/ 37 w 39"/>
                                  <a:gd name="T49" fmla="*/ 15 h 52"/>
                                  <a:gd name="T50" fmla="*/ 39 w 39"/>
                                  <a:gd name="T51" fmla="*/ 26 h 52"/>
                                  <a:gd name="T52" fmla="*/ 39 w 39"/>
                                  <a:gd name="T53" fmla="*/ 28 h 52"/>
                                  <a:gd name="T54" fmla="*/ 9 w 39"/>
                                  <a:gd name="T55" fmla="*/ 28 h 52"/>
                                  <a:gd name="T56" fmla="*/ 9 w 39"/>
                                  <a:gd name="T57" fmla="*/ 28 h 52"/>
                                  <a:gd name="T58" fmla="*/ 9 w 39"/>
                                  <a:gd name="T59" fmla="*/ 37 h 52"/>
                                  <a:gd name="T60" fmla="*/ 11 w 39"/>
                                  <a:gd name="T61" fmla="*/ 41 h 52"/>
                                  <a:gd name="T62" fmla="*/ 11 w 39"/>
                                  <a:gd name="T63" fmla="*/ 41 h 52"/>
                                  <a:gd name="T64" fmla="*/ 15 w 39"/>
                                  <a:gd name="T65" fmla="*/ 43 h 52"/>
                                  <a:gd name="T66" fmla="*/ 20 w 39"/>
                                  <a:gd name="T67" fmla="*/ 46 h 52"/>
                                  <a:gd name="T68" fmla="*/ 20 w 39"/>
                                  <a:gd name="T69" fmla="*/ 46 h 52"/>
                                  <a:gd name="T70" fmla="*/ 24 w 39"/>
                                  <a:gd name="T71" fmla="*/ 46 h 52"/>
                                  <a:gd name="T72" fmla="*/ 26 w 39"/>
                                  <a:gd name="T73" fmla="*/ 43 h 52"/>
                                  <a:gd name="T74" fmla="*/ 30 w 39"/>
                                  <a:gd name="T75" fmla="*/ 35 h 52"/>
                                  <a:gd name="T76" fmla="*/ 30 w 39"/>
                                  <a:gd name="T77" fmla="*/ 35 h 52"/>
                                  <a:gd name="T78" fmla="*/ 9 w 39"/>
                                  <a:gd name="T79" fmla="*/ 22 h 52"/>
                                  <a:gd name="T80" fmla="*/ 30 w 39"/>
                                  <a:gd name="T81" fmla="*/ 22 h 52"/>
                                  <a:gd name="T82" fmla="*/ 30 w 39"/>
                                  <a:gd name="T83" fmla="*/ 22 h 52"/>
                                  <a:gd name="T84" fmla="*/ 30 w 39"/>
                                  <a:gd name="T85" fmla="*/ 15 h 52"/>
                                  <a:gd name="T86" fmla="*/ 28 w 39"/>
                                  <a:gd name="T87" fmla="*/ 13 h 52"/>
                                  <a:gd name="T88" fmla="*/ 28 w 39"/>
                                  <a:gd name="T89" fmla="*/ 13 h 52"/>
                                  <a:gd name="T90" fmla="*/ 24 w 39"/>
                                  <a:gd name="T91" fmla="*/ 9 h 52"/>
                                  <a:gd name="T92" fmla="*/ 20 w 39"/>
                                  <a:gd name="T93" fmla="*/ 9 h 52"/>
                                  <a:gd name="T94" fmla="*/ 20 w 39"/>
                                  <a:gd name="T95" fmla="*/ 9 h 52"/>
                                  <a:gd name="T96" fmla="*/ 15 w 39"/>
                                  <a:gd name="T97" fmla="*/ 9 h 52"/>
                                  <a:gd name="T98" fmla="*/ 11 w 39"/>
                                  <a:gd name="T99" fmla="*/ 11 h 52"/>
                                  <a:gd name="T100" fmla="*/ 11 w 39"/>
                                  <a:gd name="T101" fmla="*/ 11 h 52"/>
                                  <a:gd name="T102" fmla="*/ 9 w 39"/>
                                  <a:gd name="T103" fmla="*/ 15 h 52"/>
                                  <a:gd name="T104" fmla="*/ 9 w 39"/>
                                  <a:gd name="T105" fmla="*/ 22 h 52"/>
                                  <a:gd name="T106" fmla="*/ 9 w 39"/>
                                  <a:gd name="T107" fmla="*/ 2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9" h="52">
                                    <a:moveTo>
                                      <a:pt x="30" y="35"/>
                                    </a:moveTo>
                                    <a:lnTo>
                                      <a:pt x="37" y="37"/>
                                    </a:lnTo>
                                    <a:lnTo>
                                      <a:pt x="37" y="37"/>
                                    </a:lnTo>
                                    <a:lnTo>
                                      <a:pt x="35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6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13" y="50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2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7" y="7"/>
                                    </a:lnTo>
                                    <a:lnTo>
                                      <a:pt x="13" y="2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6" y="2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9" y="26"/>
                                    </a:lnTo>
                                    <a:lnTo>
                                      <a:pt x="3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28"/>
                                    </a:lnTo>
                                    <a:lnTo>
                                      <a:pt x="9" y="37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1" y="41"/>
                                    </a:lnTo>
                                    <a:lnTo>
                                      <a:pt x="15" y="43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24" y="46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30" y="35"/>
                                    </a:lnTo>
                                    <a:lnTo>
                                      <a:pt x="30" y="35"/>
                                    </a:lnTo>
                                    <a:close/>
                                    <a:moveTo>
                                      <a:pt x="9" y="22"/>
                                    </a:moveTo>
                                    <a:lnTo>
                                      <a:pt x="30" y="22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30" y="15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8" y="13"/>
                                    </a:lnTo>
                                    <a:lnTo>
                                      <a:pt x="24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11" y="11"/>
                                    </a:lnTo>
                                    <a:lnTo>
                                      <a:pt x="9" y="15"/>
                                    </a:lnTo>
                                    <a:lnTo>
                                      <a:pt x="9" y="22"/>
                                    </a:lnTo>
                                    <a:lnTo>
                                      <a:pt x="9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115887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0 w 34"/>
                                  <a:gd name="T1" fmla="*/ 52 h 52"/>
                                  <a:gd name="T2" fmla="*/ 0 w 34"/>
                                  <a:gd name="T3" fmla="*/ 2 h 52"/>
                                  <a:gd name="T4" fmla="*/ 6 w 34"/>
                                  <a:gd name="T5" fmla="*/ 2 h 52"/>
                                  <a:gd name="T6" fmla="*/ 6 w 34"/>
                                  <a:gd name="T7" fmla="*/ 9 h 52"/>
                                  <a:gd name="T8" fmla="*/ 6 w 34"/>
                                  <a:gd name="T9" fmla="*/ 9 h 52"/>
                                  <a:gd name="T10" fmla="*/ 12 w 34"/>
                                  <a:gd name="T11" fmla="*/ 2 h 52"/>
                                  <a:gd name="T12" fmla="*/ 12 w 34"/>
                                  <a:gd name="T13" fmla="*/ 2 h 52"/>
                                  <a:gd name="T14" fmla="*/ 19 w 34"/>
                                  <a:gd name="T15" fmla="*/ 0 h 52"/>
                                  <a:gd name="T16" fmla="*/ 19 w 34"/>
                                  <a:gd name="T17" fmla="*/ 0 h 52"/>
                                  <a:gd name="T18" fmla="*/ 25 w 34"/>
                                  <a:gd name="T19" fmla="*/ 2 h 52"/>
                                  <a:gd name="T20" fmla="*/ 25 w 34"/>
                                  <a:gd name="T21" fmla="*/ 2 h 52"/>
                                  <a:gd name="T22" fmla="*/ 30 w 34"/>
                                  <a:gd name="T23" fmla="*/ 4 h 52"/>
                                  <a:gd name="T24" fmla="*/ 30 w 34"/>
                                  <a:gd name="T25" fmla="*/ 4 h 52"/>
                                  <a:gd name="T26" fmla="*/ 32 w 34"/>
                                  <a:gd name="T27" fmla="*/ 11 h 52"/>
                                  <a:gd name="T28" fmla="*/ 32 w 34"/>
                                  <a:gd name="T29" fmla="*/ 11 h 52"/>
                                  <a:gd name="T30" fmla="*/ 34 w 34"/>
                                  <a:gd name="T31" fmla="*/ 22 h 52"/>
                                  <a:gd name="T32" fmla="*/ 34 w 34"/>
                                  <a:gd name="T33" fmla="*/ 52 h 52"/>
                                  <a:gd name="T34" fmla="*/ 25 w 34"/>
                                  <a:gd name="T35" fmla="*/ 52 h 52"/>
                                  <a:gd name="T36" fmla="*/ 25 w 34"/>
                                  <a:gd name="T37" fmla="*/ 22 h 52"/>
                                  <a:gd name="T38" fmla="*/ 25 w 34"/>
                                  <a:gd name="T39" fmla="*/ 22 h 52"/>
                                  <a:gd name="T40" fmla="*/ 25 w 34"/>
                                  <a:gd name="T41" fmla="*/ 13 h 52"/>
                                  <a:gd name="T42" fmla="*/ 25 w 34"/>
                                  <a:gd name="T43" fmla="*/ 13 h 52"/>
                                  <a:gd name="T44" fmla="*/ 23 w 34"/>
                                  <a:gd name="T45" fmla="*/ 9 h 52"/>
                                  <a:gd name="T46" fmla="*/ 23 w 34"/>
                                  <a:gd name="T47" fmla="*/ 9 h 52"/>
                                  <a:gd name="T48" fmla="*/ 19 w 34"/>
                                  <a:gd name="T49" fmla="*/ 9 h 52"/>
                                  <a:gd name="T50" fmla="*/ 19 w 34"/>
                                  <a:gd name="T51" fmla="*/ 9 h 52"/>
                                  <a:gd name="T52" fmla="*/ 15 w 34"/>
                                  <a:gd name="T53" fmla="*/ 9 h 52"/>
                                  <a:gd name="T54" fmla="*/ 10 w 34"/>
                                  <a:gd name="T55" fmla="*/ 11 h 52"/>
                                  <a:gd name="T56" fmla="*/ 10 w 34"/>
                                  <a:gd name="T57" fmla="*/ 11 h 52"/>
                                  <a:gd name="T58" fmla="*/ 8 w 34"/>
                                  <a:gd name="T59" fmla="*/ 17 h 52"/>
                                  <a:gd name="T60" fmla="*/ 8 w 34"/>
                                  <a:gd name="T61" fmla="*/ 24 h 52"/>
                                  <a:gd name="T62" fmla="*/ 8 w 34"/>
                                  <a:gd name="T63" fmla="*/ 52 h 52"/>
                                  <a:gd name="T64" fmla="*/ 0 w 34"/>
                                  <a:gd name="T65" fmla="*/ 52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52"/>
                                    </a:moveTo>
                                    <a:lnTo>
                                      <a:pt x="0" y="2"/>
                                    </a:lnTo>
                                    <a:lnTo>
                                      <a:pt x="6" y="2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6" y="9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2" y="2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0" y="4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2" y="11"/>
                                    </a:lnTo>
                                    <a:lnTo>
                                      <a:pt x="34" y="22"/>
                                    </a:lnTo>
                                    <a:lnTo>
                                      <a:pt x="34" y="52"/>
                                    </a:lnTo>
                                    <a:lnTo>
                                      <a:pt x="25" y="5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22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5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10" y="11"/>
                                    </a:lnTo>
                                    <a:lnTo>
                                      <a:pt x="8" y="17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8" y="52"/>
                                    </a:lnTo>
                                    <a:lnTo>
                                      <a:pt x="0" y="5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1184910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6 w 34"/>
                                  <a:gd name="T1" fmla="*/ 35 h 52"/>
                                  <a:gd name="T2" fmla="*/ 8 w 34"/>
                                  <a:gd name="T3" fmla="*/ 39 h 52"/>
                                  <a:gd name="T4" fmla="*/ 10 w 34"/>
                                  <a:gd name="T5" fmla="*/ 43 h 52"/>
                                  <a:gd name="T6" fmla="*/ 17 w 34"/>
                                  <a:gd name="T7" fmla="*/ 46 h 52"/>
                                  <a:gd name="T8" fmla="*/ 21 w 34"/>
                                  <a:gd name="T9" fmla="*/ 46 h 52"/>
                                  <a:gd name="T10" fmla="*/ 23 w 34"/>
                                  <a:gd name="T11" fmla="*/ 43 h 52"/>
                                  <a:gd name="T12" fmla="*/ 28 w 34"/>
                                  <a:gd name="T13" fmla="*/ 37 h 52"/>
                                  <a:gd name="T14" fmla="*/ 25 w 34"/>
                                  <a:gd name="T15" fmla="*/ 33 h 52"/>
                                  <a:gd name="T16" fmla="*/ 17 w 34"/>
                                  <a:gd name="T17" fmla="*/ 30 h 52"/>
                                  <a:gd name="T18" fmla="*/ 6 w 34"/>
                                  <a:gd name="T19" fmla="*/ 26 h 52"/>
                                  <a:gd name="T20" fmla="*/ 4 w 34"/>
                                  <a:gd name="T21" fmla="*/ 22 h 52"/>
                                  <a:gd name="T22" fmla="*/ 2 w 34"/>
                                  <a:gd name="T23" fmla="*/ 15 h 52"/>
                                  <a:gd name="T24" fmla="*/ 2 w 34"/>
                                  <a:gd name="T25" fmla="*/ 9 h 52"/>
                                  <a:gd name="T26" fmla="*/ 6 w 34"/>
                                  <a:gd name="T27" fmla="*/ 4 h 52"/>
                                  <a:gd name="T28" fmla="*/ 17 w 34"/>
                                  <a:gd name="T29" fmla="*/ 0 h 52"/>
                                  <a:gd name="T30" fmla="*/ 25 w 34"/>
                                  <a:gd name="T31" fmla="*/ 2 h 52"/>
                                  <a:gd name="T32" fmla="*/ 30 w 34"/>
                                  <a:gd name="T33" fmla="*/ 7 h 52"/>
                                  <a:gd name="T34" fmla="*/ 32 w 34"/>
                                  <a:gd name="T35" fmla="*/ 15 h 52"/>
                                  <a:gd name="T36" fmla="*/ 25 w 34"/>
                                  <a:gd name="T37" fmla="*/ 15 h 52"/>
                                  <a:gd name="T38" fmla="*/ 17 w 34"/>
                                  <a:gd name="T39" fmla="*/ 9 h 52"/>
                                  <a:gd name="T40" fmla="*/ 10 w 34"/>
                                  <a:gd name="T41" fmla="*/ 9 h 52"/>
                                  <a:gd name="T42" fmla="*/ 8 w 34"/>
                                  <a:gd name="T43" fmla="*/ 13 h 52"/>
                                  <a:gd name="T44" fmla="*/ 10 w 34"/>
                                  <a:gd name="T45" fmla="*/ 17 h 52"/>
                                  <a:gd name="T46" fmla="*/ 17 w 34"/>
                                  <a:gd name="T47" fmla="*/ 22 h 52"/>
                                  <a:gd name="T48" fmla="*/ 28 w 34"/>
                                  <a:gd name="T49" fmla="*/ 26 h 52"/>
                                  <a:gd name="T50" fmla="*/ 32 w 34"/>
                                  <a:gd name="T51" fmla="*/ 30 h 52"/>
                                  <a:gd name="T52" fmla="*/ 34 w 34"/>
                                  <a:gd name="T53" fmla="*/ 37 h 52"/>
                                  <a:gd name="T54" fmla="*/ 32 w 34"/>
                                  <a:gd name="T55" fmla="*/ 43 h 52"/>
                                  <a:gd name="T56" fmla="*/ 30 w 34"/>
                                  <a:gd name="T57" fmla="*/ 48 h 52"/>
                                  <a:gd name="T58" fmla="*/ 17 w 34"/>
                                  <a:gd name="T59" fmla="*/ 52 h 52"/>
                                  <a:gd name="T60" fmla="*/ 10 w 34"/>
                                  <a:gd name="T61" fmla="*/ 52 h 52"/>
                                  <a:gd name="T62" fmla="*/ 2 w 34"/>
                                  <a:gd name="T63" fmla="*/ 43 h 52"/>
                                  <a:gd name="T64" fmla="*/ 0 w 34"/>
                                  <a:gd name="T65" fmla="*/ 37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0" y="37"/>
                                    </a:moveTo>
                                    <a:lnTo>
                                      <a:pt x="6" y="35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39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0" y="43"/>
                                    </a:lnTo>
                                    <a:lnTo>
                                      <a:pt x="13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41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8" y="3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17" y="30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4" y="22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2" y="9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6" y="4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25" y="2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0" y="7"/>
                                    </a:lnTo>
                                    <a:lnTo>
                                      <a:pt x="32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5" y="15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0" y="17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17" y="22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28" y="26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2" y="30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4" y="37"/>
                                    </a:lnTo>
                                    <a:lnTo>
                                      <a:pt x="32" y="43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30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2"/>
                                    </a:lnTo>
                                    <a:lnTo>
                                      <a:pt x="6" y="48"/>
                                    </a:lnTo>
                                    <a:lnTo>
                                      <a:pt x="2" y="43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3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1210945" y="438785"/>
                                <a:ext cx="21590" cy="33020"/>
                              </a:xfrm>
                              <a:custGeom>
                                <a:avLst/>
                                <a:gdLst>
                                  <a:gd name="T0" fmla="*/ 28 w 34"/>
                                  <a:gd name="T1" fmla="*/ 33 h 52"/>
                                  <a:gd name="T2" fmla="*/ 34 w 34"/>
                                  <a:gd name="T3" fmla="*/ 35 h 52"/>
                                  <a:gd name="T4" fmla="*/ 34 w 34"/>
                                  <a:gd name="T5" fmla="*/ 35 h 52"/>
                                  <a:gd name="T6" fmla="*/ 32 w 34"/>
                                  <a:gd name="T7" fmla="*/ 41 h 52"/>
                                  <a:gd name="T8" fmla="*/ 28 w 34"/>
                                  <a:gd name="T9" fmla="*/ 48 h 52"/>
                                  <a:gd name="T10" fmla="*/ 28 w 34"/>
                                  <a:gd name="T11" fmla="*/ 48 h 52"/>
                                  <a:gd name="T12" fmla="*/ 23 w 34"/>
                                  <a:gd name="T13" fmla="*/ 52 h 52"/>
                                  <a:gd name="T14" fmla="*/ 17 w 34"/>
                                  <a:gd name="T15" fmla="*/ 52 h 52"/>
                                  <a:gd name="T16" fmla="*/ 17 w 34"/>
                                  <a:gd name="T17" fmla="*/ 52 h 52"/>
                                  <a:gd name="T18" fmla="*/ 10 w 34"/>
                                  <a:gd name="T19" fmla="*/ 50 h 52"/>
                                  <a:gd name="T20" fmla="*/ 4 w 34"/>
                                  <a:gd name="T21" fmla="*/ 46 h 52"/>
                                  <a:gd name="T22" fmla="*/ 4 w 34"/>
                                  <a:gd name="T23" fmla="*/ 46 h 52"/>
                                  <a:gd name="T24" fmla="*/ 0 w 34"/>
                                  <a:gd name="T25" fmla="*/ 37 h 52"/>
                                  <a:gd name="T26" fmla="*/ 0 w 34"/>
                                  <a:gd name="T27" fmla="*/ 26 h 52"/>
                                  <a:gd name="T28" fmla="*/ 0 w 34"/>
                                  <a:gd name="T29" fmla="*/ 26 h 52"/>
                                  <a:gd name="T30" fmla="*/ 0 w 34"/>
                                  <a:gd name="T31" fmla="*/ 15 h 52"/>
                                  <a:gd name="T32" fmla="*/ 4 w 34"/>
                                  <a:gd name="T33" fmla="*/ 7 h 52"/>
                                  <a:gd name="T34" fmla="*/ 4 w 34"/>
                                  <a:gd name="T35" fmla="*/ 7 h 52"/>
                                  <a:gd name="T36" fmla="*/ 10 w 34"/>
                                  <a:gd name="T37" fmla="*/ 2 h 52"/>
                                  <a:gd name="T38" fmla="*/ 17 w 34"/>
                                  <a:gd name="T39" fmla="*/ 0 h 52"/>
                                  <a:gd name="T40" fmla="*/ 17 w 34"/>
                                  <a:gd name="T41" fmla="*/ 0 h 52"/>
                                  <a:gd name="T42" fmla="*/ 23 w 34"/>
                                  <a:gd name="T43" fmla="*/ 2 h 52"/>
                                  <a:gd name="T44" fmla="*/ 28 w 34"/>
                                  <a:gd name="T45" fmla="*/ 4 h 52"/>
                                  <a:gd name="T46" fmla="*/ 28 w 34"/>
                                  <a:gd name="T47" fmla="*/ 4 h 52"/>
                                  <a:gd name="T48" fmla="*/ 32 w 34"/>
                                  <a:gd name="T49" fmla="*/ 9 h 52"/>
                                  <a:gd name="T50" fmla="*/ 34 w 34"/>
                                  <a:gd name="T51" fmla="*/ 17 h 52"/>
                                  <a:gd name="T52" fmla="*/ 28 w 34"/>
                                  <a:gd name="T53" fmla="*/ 17 h 52"/>
                                  <a:gd name="T54" fmla="*/ 28 w 34"/>
                                  <a:gd name="T55" fmla="*/ 17 h 52"/>
                                  <a:gd name="T56" fmla="*/ 23 w 34"/>
                                  <a:gd name="T57" fmla="*/ 11 h 52"/>
                                  <a:gd name="T58" fmla="*/ 23 w 34"/>
                                  <a:gd name="T59" fmla="*/ 11 h 52"/>
                                  <a:gd name="T60" fmla="*/ 21 w 34"/>
                                  <a:gd name="T61" fmla="*/ 9 h 52"/>
                                  <a:gd name="T62" fmla="*/ 17 w 34"/>
                                  <a:gd name="T63" fmla="*/ 9 h 52"/>
                                  <a:gd name="T64" fmla="*/ 17 w 34"/>
                                  <a:gd name="T65" fmla="*/ 9 h 52"/>
                                  <a:gd name="T66" fmla="*/ 13 w 34"/>
                                  <a:gd name="T67" fmla="*/ 9 h 52"/>
                                  <a:gd name="T68" fmla="*/ 8 w 34"/>
                                  <a:gd name="T69" fmla="*/ 13 h 52"/>
                                  <a:gd name="T70" fmla="*/ 8 w 34"/>
                                  <a:gd name="T71" fmla="*/ 13 h 52"/>
                                  <a:gd name="T72" fmla="*/ 6 w 34"/>
                                  <a:gd name="T73" fmla="*/ 17 h 52"/>
                                  <a:gd name="T74" fmla="*/ 6 w 34"/>
                                  <a:gd name="T75" fmla="*/ 26 h 52"/>
                                  <a:gd name="T76" fmla="*/ 6 w 34"/>
                                  <a:gd name="T77" fmla="*/ 26 h 52"/>
                                  <a:gd name="T78" fmla="*/ 6 w 34"/>
                                  <a:gd name="T79" fmla="*/ 35 h 52"/>
                                  <a:gd name="T80" fmla="*/ 8 w 34"/>
                                  <a:gd name="T81" fmla="*/ 41 h 52"/>
                                  <a:gd name="T82" fmla="*/ 8 w 34"/>
                                  <a:gd name="T83" fmla="*/ 41 h 52"/>
                                  <a:gd name="T84" fmla="*/ 13 w 34"/>
                                  <a:gd name="T85" fmla="*/ 43 h 52"/>
                                  <a:gd name="T86" fmla="*/ 17 w 34"/>
                                  <a:gd name="T87" fmla="*/ 46 h 52"/>
                                  <a:gd name="T88" fmla="*/ 17 w 34"/>
                                  <a:gd name="T89" fmla="*/ 46 h 52"/>
                                  <a:gd name="T90" fmla="*/ 21 w 34"/>
                                  <a:gd name="T91" fmla="*/ 46 h 52"/>
                                  <a:gd name="T92" fmla="*/ 23 w 34"/>
                                  <a:gd name="T93" fmla="*/ 43 h 52"/>
                                  <a:gd name="T94" fmla="*/ 23 w 34"/>
                                  <a:gd name="T95" fmla="*/ 43 h 52"/>
                                  <a:gd name="T96" fmla="*/ 25 w 34"/>
                                  <a:gd name="T97" fmla="*/ 39 h 52"/>
                                  <a:gd name="T98" fmla="*/ 28 w 34"/>
                                  <a:gd name="T99" fmla="*/ 33 h 52"/>
                                  <a:gd name="T100" fmla="*/ 28 w 34"/>
                                  <a:gd name="T101" fmla="*/ 33 h 5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34" h="52">
                                    <a:moveTo>
                                      <a:pt x="28" y="33"/>
                                    </a:moveTo>
                                    <a:lnTo>
                                      <a:pt x="34" y="35"/>
                                    </a:lnTo>
                                    <a:lnTo>
                                      <a:pt x="34" y="35"/>
                                    </a:lnTo>
                                    <a:lnTo>
                                      <a:pt x="32" y="41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8" y="48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7" y="52"/>
                                    </a:lnTo>
                                    <a:lnTo>
                                      <a:pt x="10" y="50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0" y="37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15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4" y="7"/>
                                    </a:lnTo>
                                    <a:lnTo>
                                      <a:pt x="10" y="2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23" y="2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32" y="9"/>
                                    </a:lnTo>
                                    <a:lnTo>
                                      <a:pt x="34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8" y="17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3" y="11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7" y="9"/>
                                    </a:lnTo>
                                    <a:lnTo>
                                      <a:pt x="13" y="9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8" y="13"/>
                                    </a:lnTo>
                                    <a:lnTo>
                                      <a:pt x="6" y="17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26"/>
                                    </a:lnTo>
                                    <a:lnTo>
                                      <a:pt x="6" y="35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3" y="43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17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8" y="3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1236980" y="427990"/>
                                <a:ext cx="20320" cy="43815"/>
                              </a:xfrm>
                              <a:custGeom>
                                <a:avLst/>
                                <a:gdLst>
                                  <a:gd name="T0" fmla="*/ 0 w 32"/>
                                  <a:gd name="T1" fmla="*/ 69 h 69"/>
                                  <a:gd name="T2" fmla="*/ 0 w 32"/>
                                  <a:gd name="T3" fmla="*/ 0 h 69"/>
                                  <a:gd name="T4" fmla="*/ 6 w 32"/>
                                  <a:gd name="T5" fmla="*/ 0 h 69"/>
                                  <a:gd name="T6" fmla="*/ 6 w 32"/>
                                  <a:gd name="T7" fmla="*/ 24 h 69"/>
                                  <a:gd name="T8" fmla="*/ 6 w 32"/>
                                  <a:gd name="T9" fmla="*/ 24 h 69"/>
                                  <a:gd name="T10" fmla="*/ 10 w 32"/>
                                  <a:gd name="T11" fmla="*/ 19 h 69"/>
                                  <a:gd name="T12" fmla="*/ 10 w 32"/>
                                  <a:gd name="T13" fmla="*/ 19 h 69"/>
                                  <a:gd name="T14" fmla="*/ 17 w 32"/>
                                  <a:gd name="T15" fmla="*/ 17 h 69"/>
                                  <a:gd name="T16" fmla="*/ 17 w 32"/>
                                  <a:gd name="T17" fmla="*/ 17 h 69"/>
                                  <a:gd name="T18" fmla="*/ 23 w 32"/>
                                  <a:gd name="T19" fmla="*/ 19 h 69"/>
                                  <a:gd name="T20" fmla="*/ 28 w 32"/>
                                  <a:gd name="T21" fmla="*/ 21 h 69"/>
                                  <a:gd name="T22" fmla="*/ 28 w 32"/>
                                  <a:gd name="T23" fmla="*/ 21 h 69"/>
                                  <a:gd name="T24" fmla="*/ 30 w 32"/>
                                  <a:gd name="T25" fmla="*/ 28 h 69"/>
                                  <a:gd name="T26" fmla="*/ 32 w 32"/>
                                  <a:gd name="T27" fmla="*/ 37 h 69"/>
                                  <a:gd name="T28" fmla="*/ 32 w 32"/>
                                  <a:gd name="T29" fmla="*/ 69 h 69"/>
                                  <a:gd name="T30" fmla="*/ 26 w 32"/>
                                  <a:gd name="T31" fmla="*/ 69 h 69"/>
                                  <a:gd name="T32" fmla="*/ 26 w 32"/>
                                  <a:gd name="T33" fmla="*/ 37 h 69"/>
                                  <a:gd name="T34" fmla="*/ 26 w 32"/>
                                  <a:gd name="T35" fmla="*/ 37 h 69"/>
                                  <a:gd name="T36" fmla="*/ 23 w 32"/>
                                  <a:gd name="T37" fmla="*/ 32 h 69"/>
                                  <a:gd name="T38" fmla="*/ 23 w 32"/>
                                  <a:gd name="T39" fmla="*/ 28 h 69"/>
                                  <a:gd name="T40" fmla="*/ 23 w 32"/>
                                  <a:gd name="T41" fmla="*/ 28 h 69"/>
                                  <a:gd name="T42" fmla="*/ 19 w 32"/>
                                  <a:gd name="T43" fmla="*/ 26 h 69"/>
                                  <a:gd name="T44" fmla="*/ 17 w 32"/>
                                  <a:gd name="T45" fmla="*/ 26 h 69"/>
                                  <a:gd name="T46" fmla="*/ 17 w 32"/>
                                  <a:gd name="T47" fmla="*/ 26 h 69"/>
                                  <a:gd name="T48" fmla="*/ 13 w 32"/>
                                  <a:gd name="T49" fmla="*/ 26 h 69"/>
                                  <a:gd name="T50" fmla="*/ 8 w 32"/>
                                  <a:gd name="T51" fmla="*/ 28 h 69"/>
                                  <a:gd name="T52" fmla="*/ 8 w 32"/>
                                  <a:gd name="T53" fmla="*/ 28 h 69"/>
                                  <a:gd name="T54" fmla="*/ 6 w 32"/>
                                  <a:gd name="T55" fmla="*/ 34 h 69"/>
                                  <a:gd name="T56" fmla="*/ 6 w 32"/>
                                  <a:gd name="T57" fmla="*/ 41 h 69"/>
                                  <a:gd name="T58" fmla="*/ 6 w 32"/>
                                  <a:gd name="T59" fmla="*/ 69 h 69"/>
                                  <a:gd name="T60" fmla="*/ 0 w 32"/>
                                  <a:gd name="T61" fmla="*/ 69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2" h="69">
                                    <a:moveTo>
                                      <a:pt x="0" y="6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6" y="0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6" y="24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0" y="19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17" y="17"/>
                                    </a:lnTo>
                                    <a:lnTo>
                                      <a:pt x="23" y="19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28" y="21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32" y="37"/>
                                    </a:lnTo>
                                    <a:lnTo>
                                      <a:pt x="32" y="69"/>
                                    </a:lnTo>
                                    <a:lnTo>
                                      <a:pt x="26" y="69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19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7" y="26"/>
                                    </a:lnTo>
                                    <a:lnTo>
                                      <a:pt x="13" y="26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8" y="28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6" y="41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0" y="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1176655" y="88265"/>
                                <a:ext cx="80645" cy="62865"/>
                              </a:xfrm>
                              <a:custGeom>
                                <a:avLst/>
                                <a:gdLst>
                                  <a:gd name="T0" fmla="*/ 92 w 127"/>
                                  <a:gd name="T1" fmla="*/ 30 h 99"/>
                                  <a:gd name="T2" fmla="*/ 92 w 127"/>
                                  <a:gd name="T3" fmla="*/ 30 h 99"/>
                                  <a:gd name="T4" fmla="*/ 30 w 127"/>
                                  <a:gd name="T5" fmla="*/ 0 h 99"/>
                                  <a:gd name="T6" fmla="*/ 30 w 127"/>
                                  <a:gd name="T7" fmla="*/ 0 h 99"/>
                                  <a:gd name="T8" fmla="*/ 32 w 127"/>
                                  <a:gd name="T9" fmla="*/ 6 h 99"/>
                                  <a:gd name="T10" fmla="*/ 32 w 127"/>
                                  <a:gd name="T11" fmla="*/ 13 h 99"/>
                                  <a:gd name="T12" fmla="*/ 32 w 127"/>
                                  <a:gd name="T13" fmla="*/ 13 h 99"/>
                                  <a:gd name="T14" fmla="*/ 30 w 127"/>
                                  <a:gd name="T15" fmla="*/ 30 h 99"/>
                                  <a:gd name="T16" fmla="*/ 23 w 127"/>
                                  <a:gd name="T17" fmla="*/ 43 h 99"/>
                                  <a:gd name="T18" fmla="*/ 13 w 127"/>
                                  <a:gd name="T19" fmla="*/ 54 h 99"/>
                                  <a:gd name="T20" fmla="*/ 8 w 127"/>
                                  <a:gd name="T21" fmla="*/ 58 h 99"/>
                                  <a:gd name="T22" fmla="*/ 0 w 127"/>
                                  <a:gd name="T23" fmla="*/ 63 h 99"/>
                                  <a:gd name="T24" fmla="*/ 0 w 127"/>
                                  <a:gd name="T25" fmla="*/ 63 h 99"/>
                                  <a:gd name="T26" fmla="*/ 2 w 127"/>
                                  <a:gd name="T27" fmla="*/ 69 h 99"/>
                                  <a:gd name="T28" fmla="*/ 4 w 127"/>
                                  <a:gd name="T29" fmla="*/ 76 h 99"/>
                                  <a:gd name="T30" fmla="*/ 8 w 127"/>
                                  <a:gd name="T31" fmla="*/ 84 h 99"/>
                                  <a:gd name="T32" fmla="*/ 13 w 127"/>
                                  <a:gd name="T33" fmla="*/ 91 h 99"/>
                                  <a:gd name="T34" fmla="*/ 21 w 127"/>
                                  <a:gd name="T35" fmla="*/ 95 h 99"/>
                                  <a:gd name="T36" fmla="*/ 30 w 127"/>
                                  <a:gd name="T37" fmla="*/ 99 h 99"/>
                                  <a:gd name="T38" fmla="*/ 43 w 127"/>
                                  <a:gd name="T39" fmla="*/ 99 h 99"/>
                                  <a:gd name="T40" fmla="*/ 43 w 127"/>
                                  <a:gd name="T41" fmla="*/ 99 h 99"/>
                                  <a:gd name="T42" fmla="*/ 86 w 127"/>
                                  <a:gd name="T43" fmla="*/ 91 h 99"/>
                                  <a:gd name="T44" fmla="*/ 86 w 127"/>
                                  <a:gd name="T45" fmla="*/ 91 h 99"/>
                                  <a:gd name="T46" fmla="*/ 101 w 127"/>
                                  <a:gd name="T47" fmla="*/ 86 h 99"/>
                                  <a:gd name="T48" fmla="*/ 114 w 127"/>
                                  <a:gd name="T49" fmla="*/ 80 h 99"/>
                                  <a:gd name="T50" fmla="*/ 123 w 127"/>
                                  <a:gd name="T51" fmla="*/ 71 h 99"/>
                                  <a:gd name="T52" fmla="*/ 127 w 127"/>
                                  <a:gd name="T53" fmla="*/ 65 h 99"/>
                                  <a:gd name="T54" fmla="*/ 127 w 127"/>
                                  <a:gd name="T55" fmla="*/ 65 h 99"/>
                                  <a:gd name="T56" fmla="*/ 125 w 127"/>
                                  <a:gd name="T57" fmla="*/ 56 h 99"/>
                                  <a:gd name="T58" fmla="*/ 118 w 127"/>
                                  <a:gd name="T59" fmla="*/ 45 h 99"/>
                                  <a:gd name="T60" fmla="*/ 108 w 127"/>
                                  <a:gd name="T61" fmla="*/ 37 h 99"/>
                                  <a:gd name="T62" fmla="*/ 92 w 127"/>
                                  <a:gd name="T63" fmla="*/ 30 h 99"/>
                                  <a:gd name="T64" fmla="*/ 92 w 127"/>
                                  <a:gd name="T65" fmla="*/ 30 h 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27" h="99">
                                    <a:moveTo>
                                      <a:pt x="92" y="30"/>
                                    </a:moveTo>
                                    <a:lnTo>
                                      <a:pt x="92" y="3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0" y="0"/>
                                    </a:lnTo>
                                    <a:lnTo>
                                      <a:pt x="32" y="6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13" y="54"/>
                                    </a:lnTo>
                                    <a:lnTo>
                                      <a:pt x="8" y="58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2" y="69"/>
                                    </a:lnTo>
                                    <a:lnTo>
                                      <a:pt x="4" y="76"/>
                                    </a:lnTo>
                                    <a:lnTo>
                                      <a:pt x="8" y="84"/>
                                    </a:lnTo>
                                    <a:lnTo>
                                      <a:pt x="13" y="91"/>
                                    </a:lnTo>
                                    <a:lnTo>
                                      <a:pt x="21" y="95"/>
                                    </a:lnTo>
                                    <a:lnTo>
                                      <a:pt x="30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43" y="99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86" y="91"/>
                                    </a:lnTo>
                                    <a:lnTo>
                                      <a:pt x="101" y="86"/>
                                    </a:lnTo>
                                    <a:lnTo>
                                      <a:pt x="114" y="80"/>
                                    </a:lnTo>
                                    <a:lnTo>
                                      <a:pt x="123" y="71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7" y="65"/>
                                    </a:lnTo>
                                    <a:lnTo>
                                      <a:pt x="125" y="56"/>
                                    </a:lnTo>
                                    <a:lnTo>
                                      <a:pt x="118" y="45"/>
                                    </a:lnTo>
                                    <a:lnTo>
                                      <a:pt x="108" y="37"/>
                                    </a:lnTo>
                                    <a:lnTo>
                                      <a:pt x="92" y="30"/>
                                    </a:lnTo>
                                    <a:lnTo>
                                      <a:pt x="92" y="3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1103630" y="81280"/>
                                <a:ext cx="60325" cy="69850"/>
                              </a:xfrm>
                              <a:custGeom>
                                <a:avLst/>
                                <a:gdLst>
                                  <a:gd name="T0" fmla="*/ 65 w 95"/>
                                  <a:gd name="T1" fmla="*/ 24 h 110"/>
                                  <a:gd name="T2" fmla="*/ 65 w 95"/>
                                  <a:gd name="T3" fmla="*/ 24 h 110"/>
                                  <a:gd name="T4" fmla="*/ 67 w 95"/>
                                  <a:gd name="T5" fmla="*/ 11 h 110"/>
                                  <a:gd name="T6" fmla="*/ 69 w 95"/>
                                  <a:gd name="T7" fmla="*/ 0 h 110"/>
                                  <a:gd name="T8" fmla="*/ 69 w 95"/>
                                  <a:gd name="T9" fmla="*/ 0 h 110"/>
                                  <a:gd name="T10" fmla="*/ 65 w 95"/>
                                  <a:gd name="T11" fmla="*/ 6 h 110"/>
                                  <a:gd name="T12" fmla="*/ 58 w 95"/>
                                  <a:gd name="T13" fmla="*/ 13 h 110"/>
                                  <a:gd name="T14" fmla="*/ 58 w 95"/>
                                  <a:gd name="T15" fmla="*/ 13 h 110"/>
                                  <a:gd name="T16" fmla="*/ 7 w 95"/>
                                  <a:gd name="T17" fmla="*/ 67 h 110"/>
                                  <a:gd name="T18" fmla="*/ 7 w 95"/>
                                  <a:gd name="T19" fmla="*/ 67 h 110"/>
                                  <a:gd name="T20" fmla="*/ 2 w 95"/>
                                  <a:gd name="T21" fmla="*/ 74 h 110"/>
                                  <a:gd name="T22" fmla="*/ 0 w 95"/>
                                  <a:gd name="T23" fmla="*/ 78 h 110"/>
                                  <a:gd name="T24" fmla="*/ 0 w 95"/>
                                  <a:gd name="T25" fmla="*/ 84 h 110"/>
                                  <a:gd name="T26" fmla="*/ 0 w 95"/>
                                  <a:gd name="T27" fmla="*/ 89 h 110"/>
                                  <a:gd name="T28" fmla="*/ 2 w 95"/>
                                  <a:gd name="T29" fmla="*/ 95 h 110"/>
                                  <a:gd name="T30" fmla="*/ 7 w 95"/>
                                  <a:gd name="T31" fmla="*/ 97 h 110"/>
                                  <a:gd name="T32" fmla="*/ 13 w 95"/>
                                  <a:gd name="T33" fmla="*/ 102 h 110"/>
                                  <a:gd name="T34" fmla="*/ 20 w 95"/>
                                  <a:gd name="T35" fmla="*/ 104 h 110"/>
                                  <a:gd name="T36" fmla="*/ 20 w 95"/>
                                  <a:gd name="T37" fmla="*/ 104 h 110"/>
                                  <a:gd name="T38" fmla="*/ 50 w 95"/>
                                  <a:gd name="T39" fmla="*/ 110 h 110"/>
                                  <a:gd name="T40" fmla="*/ 50 w 95"/>
                                  <a:gd name="T41" fmla="*/ 110 h 110"/>
                                  <a:gd name="T42" fmla="*/ 65 w 95"/>
                                  <a:gd name="T43" fmla="*/ 110 h 110"/>
                                  <a:gd name="T44" fmla="*/ 76 w 95"/>
                                  <a:gd name="T45" fmla="*/ 108 h 110"/>
                                  <a:gd name="T46" fmla="*/ 82 w 95"/>
                                  <a:gd name="T47" fmla="*/ 102 h 110"/>
                                  <a:gd name="T48" fmla="*/ 89 w 95"/>
                                  <a:gd name="T49" fmla="*/ 95 h 110"/>
                                  <a:gd name="T50" fmla="*/ 91 w 95"/>
                                  <a:gd name="T51" fmla="*/ 89 h 110"/>
                                  <a:gd name="T52" fmla="*/ 93 w 95"/>
                                  <a:gd name="T53" fmla="*/ 82 h 110"/>
                                  <a:gd name="T54" fmla="*/ 95 w 95"/>
                                  <a:gd name="T55" fmla="*/ 74 h 110"/>
                                  <a:gd name="T56" fmla="*/ 95 w 95"/>
                                  <a:gd name="T57" fmla="*/ 74 h 110"/>
                                  <a:gd name="T58" fmla="*/ 84 w 95"/>
                                  <a:gd name="T59" fmla="*/ 65 h 110"/>
                                  <a:gd name="T60" fmla="*/ 74 w 95"/>
                                  <a:gd name="T61" fmla="*/ 54 h 110"/>
                                  <a:gd name="T62" fmla="*/ 67 w 95"/>
                                  <a:gd name="T63" fmla="*/ 41 h 110"/>
                                  <a:gd name="T64" fmla="*/ 65 w 95"/>
                                  <a:gd name="T65" fmla="*/ 24 h 110"/>
                                  <a:gd name="T66" fmla="*/ 65 w 95"/>
                                  <a:gd name="T67" fmla="*/ 24 h 1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95" h="110">
                                    <a:moveTo>
                                      <a:pt x="65" y="24"/>
                                    </a:moveTo>
                                    <a:lnTo>
                                      <a:pt x="65" y="24"/>
                                    </a:lnTo>
                                    <a:lnTo>
                                      <a:pt x="67" y="11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5" y="6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58" y="13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7" y="67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0" y="78"/>
                                    </a:lnTo>
                                    <a:lnTo>
                                      <a:pt x="0" y="8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95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3" y="102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50" y="110"/>
                                    </a:lnTo>
                                    <a:lnTo>
                                      <a:pt x="65" y="110"/>
                                    </a:lnTo>
                                    <a:lnTo>
                                      <a:pt x="76" y="108"/>
                                    </a:lnTo>
                                    <a:lnTo>
                                      <a:pt x="82" y="102"/>
                                    </a:lnTo>
                                    <a:lnTo>
                                      <a:pt x="89" y="95"/>
                                    </a:lnTo>
                                    <a:lnTo>
                                      <a:pt x="91" y="89"/>
                                    </a:lnTo>
                                    <a:lnTo>
                                      <a:pt x="93" y="82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95" y="74"/>
                                    </a:lnTo>
                                    <a:lnTo>
                                      <a:pt x="84" y="65"/>
                                    </a:lnTo>
                                    <a:lnTo>
                                      <a:pt x="74" y="54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5" y="24"/>
                                    </a:lnTo>
                                    <a:lnTo>
                                      <a:pt x="65" y="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93"/>
                            <wps:cNvSpPr>
                              <a:spLocks/>
                            </wps:cNvSpPr>
                            <wps:spPr bwMode="auto">
                              <a:xfrm>
                                <a:off x="1195705" y="151130"/>
                                <a:ext cx="57785" cy="80010"/>
                              </a:xfrm>
                              <a:custGeom>
                                <a:avLst/>
                                <a:gdLst>
                                  <a:gd name="T0" fmla="*/ 21 w 91"/>
                                  <a:gd name="T1" fmla="*/ 22 h 126"/>
                                  <a:gd name="T2" fmla="*/ 21 w 91"/>
                                  <a:gd name="T3" fmla="*/ 22 h 126"/>
                                  <a:gd name="T4" fmla="*/ 15 w 91"/>
                                  <a:gd name="T5" fmla="*/ 24 h 126"/>
                                  <a:gd name="T6" fmla="*/ 11 w 91"/>
                                  <a:gd name="T7" fmla="*/ 31 h 126"/>
                                  <a:gd name="T8" fmla="*/ 4 w 91"/>
                                  <a:gd name="T9" fmla="*/ 37 h 126"/>
                                  <a:gd name="T10" fmla="*/ 2 w 91"/>
                                  <a:gd name="T11" fmla="*/ 44 h 126"/>
                                  <a:gd name="T12" fmla="*/ 0 w 91"/>
                                  <a:gd name="T13" fmla="*/ 50 h 126"/>
                                  <a:gd name="T14" fmla="*/ 0 w 91"/>
                                  <a:gd name="T15" fmla="*/ 57 h 126"/>
                                  <a:gd name="T16" fmla="*/ 2 w 91"/>
                                  <a:gd name="T17" fmla="*/ 65 h 126"/>
                                  <a:gd name="T18" fmla="*/ 4 w 91"/>
                                  <a:gd name="T19" fmla="*/ 72 h 126"/>
                                  <a:gd name="T20" fmla="*/ 4 w 91"/>
                                  <a:gd name="T21" fmla="*/ 72 h 126"/>
                                  <a:gd name="T22" fmla="*/ 17 w 91"/>
                                  <a:gd name="T23" fmla="*/ 96 h 126"/>
                                  <a:gd name="T24" fmla="*/ 17 w 91"/>
                                  <a:gd name="T25" fmla="*/ 96 h 126"/>
                                  <a:gd name="T26" fmla="*/ 28 w 91"/>
                                  <a:gd name="T27" fmla="*/ 109 h 126"/>
                                  <a:gd name="T28" fmla="*/ 39 w 91"/>
                                  <a:gd name="T29" fmla="*/ 117 h 126"/>
                                  <a:gd name="T30" fmla="*/ 49 w 91"/>
                                  <a:gd name="T31" fmla="*/ 124 h 126"/>
                                  <a:gd name="T32" fmla="*/ 58 w 91"/>
                                  <a:gd name="T33" fmla="*/ 126 h 126"/>
                                  <a:gd name="T34" fmla="*/ 58 w 91"/>
                                  <a:gd name="T35" fmla="*/ 126 h 126"/>
                                  <a:gd name="T36" fmla="*/ 62 w 91"/>
                                  <a:gd name="T37" fmla="*/ 124 h 126"/>
                                  <a:gd name="T38" fmla="*/ 69 w 91"/>
                                  <a:gd name="T39" fmla="*/ 122 h 126"/>
                                  <a:gd name="T40" fmla="*/ 75 w 91"/>
                                  <a:gd name="T41" fmla="*/ 111 h 126"/>
                                  <a:gd name="T42" fmla="*/ 82 w 91"/>
                                  <a:gd name="T43" fmla="*/ 98 h 126"/>
                                  <a:gd name="T44" fmla="*/ 84 w 91"/>
                                  <a:gd name="T45" fmla="*/ 83 h 126"/>
                                  <a:gd name="T46" fmla="*/ 84 w 91"/>
                                  <a:gd name="T47" fmla="*/ 83 h 126"/>
                                  <a:gd name="T48" fmla="*/ 91 w 91"/>
                                  <a:gd name="T49" fmla="*/ 26 h 126"/>
                                  <a:gd name="T50" fmla="*/ 91 w 91"/>
                                  <a:gd name="T51" fmla="*/ 26 h 126"/>
                                  <a:gd name="T52" fmla="*/ 91 w 91"/>
                                  <a:gd name="T53" fmla="*/ 18 h 126"/>
                                  <a:gd name="T54" fmla="*/ 91 w 91"/>
                                  <a:gd name="T55" fmla="*/ 11 h 126"/>
                                  <a:gd name="T56" fmla="*/ 86 w 91"/>
                                  <a:gd name="T57" fmla="*/ 7 h 126"/>
                                  <a:gd name="T58" fmla="*/ 84 w 91"/>
                                  <a:gd name="T59" fmla="*/ 3 h 126"/>
                                  <a:gd name="T60" fmla="*/ 78 w 91"/>
                                  <a:gd name="T61" fmla="*/ 0 h 126"/>
                                  <a:gd name="T62" fmla="*/ 73 w 91"/>
                                  <a:gd name="T63" fmla="*/ 0 h 126"/>
                                  <a:gd name="T64" fmla="*/ 67 w 91"/>
                                  <a:gd name="T65" fmla="*/ 3 h 126"/>
                                  <a:gd name="T66" fmla="*/ 58 w 91"/>
                                  <a:gd name="T67" fmla="*/ 5 h 126"/>
                                  <a:gd name="T68" fmla="*/ 21 w 91"/>
                                  <a:gd name="T69" fmla="*/ 22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1" h="126">
                                    <a:moveTo>
                                      <a:pt x="21" y="22"/>
                                    </a:moveTo>
                                    <a:lnTo>
                                      <a:pt x="21" y="22"/>
                                    </a:lnTo>
                                    <a:lnTo>
                                      <a:pt x="15" y="24"/>
                                    </a:lnTo>
                                    <a:lnTo>
                                      <a:pt x="11" y="31"/>
                                    </a:lnTo>
                                    <a:lnTo>
                                      <a:pt x="4" y="3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0" y="50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65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17" y="96"/>
                                    </a:lnTo>
                                    <a:lnTo>
                                      <a:pt x="28" y="109"/>
                                    </a:lnTo>
                                    <a:lnTo>
                                      <a:pt x="39" y="117"/>
                                    </a:lnTo>
                                    <a:lnTo>
                                      <a:pt x="49" y="124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58" y="126"/>
                                    </a:lnTo>
                                    <a:lnTo>
                                      <a:pt x="62" y="124"/>
                                    </a:lnTo>
                                    <a:lnTo>
                                      <a:pt x="69" y="122"/>
                                    </a:lnTo>
                                    <a:lnTo>
                                      <a:pt x="75" y="111"/>
                                    </a:lnTo>
                                    <a:lnTo>
                                      <a:pt x="82" y="98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84" y="83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26"/>
                                    </a:lnTo>
                                    <a:lnTo>
                                      <a:pt x="91" y="18"/>
                                    </a:lnTo>
                                    <a:lnTo>
                                      <a:pt x="91" y="11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67" y="3"/>
                                    </a:lnTo>
                                    <a:lnTo>
                                      <a:pt x="58" y="5"/>
                                    </a:lnTo>
                                    <a:lnTo>
                                      <a:pt x="21" y="2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94"/>
                            <wps:cNvSpPr>
                              <a:spLocks/>
                            </wps:cNvSpPr>
                            <wps:spPr bwMode="auto">
                              <a:xfrm>
                                <a:off x="1085850" y="148590"/>
                                <a:ext cx="59055" cy="66040"/>
                              </a:xfrm>
                              <a:custGeom>
                                <a:avLst/>
                                <a:gdLst>
                                  <a:gd name="T0" fmla="*/ 89 w 93"/>
                                  <a:gd name="T1" fmla="*/ 76 h 104"/>
                                  <a:gd name="T2" fmla="*/ 89 w 93"/>
                                  <a:gd name="T3" fmla="*/ 76 h 104"/>
                                  <a:gd name="T4" fmla="*/ 93 w 93"/>
                                  <a:gd name="T5" fmla="*/ 69 h 104"/>
                                  <a:gd name="T6" fmla="*/ 93 w 93"/>
                                  <a:gd name="T7" fmla="*/ 61 h 104"/>
                                  <a:gd name="T8" fmla="*/ 93 w 93"/>
                                  <a:gd name="T9" fmla="*/ 54 h 104"/>
                                  <a:gd name="T10" fmla="*/ 93 w 93"/>
                                  <a:gd name="T11" fmla="*/ 48 h 104"/>
                                  <a:gd name="T12" fmla="*/ 89 w 93"/>
                                  <a:gd name="T13" fmla="*/ 41 h 104"/>
                                  <a:gd name="T14" fmla="*/ 84 w 93"/>
                                  <a:gd name="T15" fmla="*/ 35 h 104"/>
                                  <a:gd name="T16" fmla="*/ 78 w 93"/>
                                  <a:gd name="T17" fmla="*/ 28 h 104"/>
                                  <a:gd name="T18" fmla="*/ 71 w 93"/>
                                  <a:gd name="T19" fmla="*/ 26 h 104"/>
                                  <a:gd name="T20" fmla="*/ 71 w 93"/>
                                  <a:gd name="T21" fmla="*/ 26 h 104"/>
                                  <a:gd name="T22" fmla="*/ 41 w 93"/>
                                  <a:gd name="T23" fmla="*/ 11 h 104"/>
                                  <a:gd name="T24" fmla="*/ 41 w 93"/>
                                  <a:gd name="T25" fmla="*/ 11 h 104"/>
                                  <a:gd name="T26" fmla="*/ 28 w 93"/>
                                  <a:gd name="T27" fmla="*/ 4 h 104"/>
                                  <a:gd name="T28" fmla="*/ 15 w 93"/>
                                  <a:gd name="T29" fmla="*/ 0 h 104"/>
                                  <a:gd name="T30" fmla="*/ 4 w 93"/>
                                  <a:gd name="T31" fmla="*/ 0 h 104"/>
                                  <a:gd name="T32" fmla="*/ 0 w 93"/>
                                  <a:gd name="T33" fmla="*/ 2 h 104"/>
                                  <a:gd name="T34" fmla="*/ 0 w 93"/>
                                  <a:gd name="T35" fmla="*/ 2 h 104"/>
                                  <a:gd name="T36" fmla="*/ 0 w 93"/>
                                  <a:gd name="T37" fmla="*/ 2 h 104"/>
                                  <a:gd name="T38" fmla="*/ 0 w 93"/>
                                  <a:gd name="T39" fmla="*/ 7 h 104"/>
                                  <a:gd name="T40" fmla="*/ 2 w 93"/>
                                  <a:gd name="T41" fmla="*/ 15 h 104"/>
                                  <a:gd name="T42" fmla="*/ 7 w 93"/>
                                  <a:gd name="T43" fmla="*/ 28 h 104"/>
                                  <a:gd name="T44" fmla="*/ 13 w 93"/>
                                  <a:gd name="T45" fmla="*/ 41 h 104"/>
                                  <a:gd name="T46" fmla="*/ 13 w 93"/>
                                  <a:gd name="T47" fmla="*/ 41 h 104"/>
                                  <a:gd name="T48" fmla="*/ 41 w 93"/>
                                  <a:gd name="T49" fmla="*/ 91 h 104"/>
                                  <a:gd name="T50" fmla="*/ 41 w 93"/>
                                  <a:gd name="T51" fmla="*/ 91 h 104"/>
                                  <a:gd name="T52" fmla="*/ 45 w 93"/>
                                  <a:gd name="T53" fmla="*/ 98 h 104"/>
                                  <a:gd name="T54" fmla="*/ 52 w 93"/>
                                  <a:gd name="T55" fmla="*/ 102 h 104"/>
                                  <a:gd name="T56" fmla="*/ 56 w 93"/>
                                  <a:gd name="T57" fmla="*/ 104 h 104"/>
                                  <a:gd name="T58" fmla="*/ 61 w 93"/>
                                  <a:gd name="T59" fmla="*/ 104 h 104"/>
                                  <a:gd name="T60" fmla="*/ 67 w 93"/>
                                  <a:gd name="T61" fmla="*/ 104 h 104"/>
                                  <a:gd name="T62" fmla="*/ 71 w 93"/>
                                  <a:gd name="T63" fmla="*/ 102 h 104"/>
                                  <a:gd name="T64" fmla="*/ 76 w 93"/>
                                  <a:gd name="T65" fmla="*/ 98 h 104"/>
                                  <a:gd name="T66" fmla="*/ 80 w 93"/>
                                  <a:gd name="T67" fmla="*/ 91 h 104"/>
                                  <a:gd name="T68" fmla="*/ 89 w 93"/>
                                  <a:gd name="T69" fmla="*/ 76 h 10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93" h="104">
                                    <a:moveTo>
                                      <a:pt x="89" y="76"/>
                                    </a:moveTo>
                                    <a:lnTo>
                                      <a:pt x="89" y="76"/>
                                    </a:lnTo>
                                    <a:lnTo>
                                      <a:pt x="93" y="69"/>
                                    </a:lnTo>
                                    <a:lnTo>
                                      <a:pt x="93" y="61"/>
                                    </a:lnTo>
                                    <a:lnTo>
                                      <a:pt x="93" y="54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9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78" y="28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71" y="26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41" y="11"/>
                                    </a:lnTo>
                                    <a:lnTo>
                                      <a:pt x="28" y="4"/>
                                    </a:lnTo>
                                    <a:lnTo>
                                      <a:pt x="15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2"/>
                                    </a:lnTo>
                                    <a:lnTo>
                                      <a:pt x="0" y="7"/>
                                    </a:lnTo>
                                    <a:lnTo>
                                      <a:pt x="2" y="15"/>
                                    </a:lnTo>
                                    <a:lnTo>
                                      <a:pt x="7" y="28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13" y="4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1" y="91"/>
                                    </a:lnTo>
                                    <a:lnTo>
                                      <a:pt x="45" y="98"/>
                                    </a:lnTo>
                                    <a:lnTo>
                                      <a:pt x="52" y="102"/>
                                    </a:lnTo>
                                    <a:lnTo>
                                      <a:pt x="56" y="104"/>
                                    </a:lnTo>
                                    <a:lnTo>
                                      <a:pt x="61" y="104"/>
                                    </a:lnTo>
                                    <a:lnTo>
                                      <a:pt x="67" y="104"/>
                                    </a:lnTo>
                                    <a:lnTo>
                                      <a:pt x="71" y="102"/>
                                    </a:lnTo>
                                    <a:lnTo>
                                      <a:pt x="76" y="98"/>
                                    </a:lnTo>
                                    <a:lnTo>
                                      <a:pt x="80" y="91"/>
                                    </a:lnTo>
                                    <a:lnTo>
                                      <a:pt x="89" y="7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95"/>
                            <wps:cNvSpPr>
                              <a:spLocks/>
                            </wps:cNvSpPr>
                            <wps:spPr bwMode="auto">
                              <a:xfrm>
                                <a:off x="1132840" y="198120"/>
                                <a:ext cx="69850" cy="49530"/>
                              </a:xfrm>
                              <a:custGeom>
                                <a:avLst/>
                                <a:gdLst>
                                  <a:gd name="T0" fmla="*/ 86 w 110"/>
                                  <a:gd name="T1" fmla="*/ 13 h 78"/>
                                  <a:gd name="T2" fmla="*/ 86 w 110"/>
                                  <a:gd name="T3" fmla="*/ 13 h 78"/>
                                  <a:gd name="T4" fmla="*/ 82 w 110"/>
                                  <a:gd name="T5" fmla="*/ 7 h 78"/>
                                  <a:gd name="T6" fmla="*/ 73 w 110"/>
                                  <a:gd name="T7" fmla="*/ 2 h 78"/>
                                  <a:gd name="T8" fmla="*/ 66 w 110"/>
                                  <a:gd name="T9" fmla="*/ 0 h 78"/>
                                  <a:gd name="T10" fmla="*/ 60 w 110"/>
                                  <a:gd name="T11" fmla="*/ 0 h 78"/>
                                  <a:gd name="T12" fmla="*/ 51 w 110"/>
                                  <a:gd name="T13" fmla="*/ 0 h 78"/>
                                  <a:gd name="T14" fmla="*/ 45 w 110"/>
                                  <a:gd name="T15" fmla="*/ 2 h 78"/>
                                  <a:gd name="T16" fmla="*/ 38 w 110"/>
                                  <a:gd name="T17" fmla="*/ 7 h 78"/>
                                  <a:gd name="T18" fmla="*/ 32 w 110"/>
                                  <a:gd name="T19" fmla="*/ 13 h 78"/>
                                  <a:gd name="T20" fmla="*/ 32 w 110"/>
                                  <a:gd name="T21" fmla="*/ 13 h 78"/>
                                  <a:gd name="T22" fmla="*/ 19 w 110"/>
                                  <a:gd name="T23" fmla="*/ 28 h 78"/>
                                  <a:gd name="T24" fmla="*/ 19 w 110"/>
                                  <a:gd name="T25" fmla="*/ 28 h 78"/>
                                  <a:gd name="T26" fmla="*/ 10 w 110"/>
                                  <a:gd name="T27" fmla="*/ 39 h 78"/>
                                  <a:gd name="T28" fmla="*/ 2 w 110"/>
                                  <a:gd name="T29" fmla="*/ 52 h 78"/>
                                  <a:gd name="T30" fmla="*/ 0 w 110"/>
                                  <a:gd name="T31" fmla="*/ 61 h 78"/>
                                  <a:gd name="T32" fmla="*/ 0 w 110"/>
                                  <a:gd name="T33" fmla="*/ 69 h 78"/>
                                  <a:gd name="T34" fmla="*/ 0 w 110"/>
                                  <a:gd name="T35" fmla="*/ 69 h 78"/>
                                  <a:gd name="T36" fmla="*/ 2 w 110"/>
                                  <a:gd name="T37" fmla="*/ 72 h 78"/>
                                  <a:gd name="T38" fmla="*/ 6 w 110"/>
                                  <a:gd name="T39" fmla="*/ 74 h 78"/>
                                  <a:gd name="T40" fmla="*/ 17 w 110"/>
                                  <a:gd name="T41" fmla="*/ 76 h 78"/>
                                  <a:gd name="T42" fmla="*/ 30 w 110"/>
                                  <a:gd name="T43" fmla="*/ 78 h 78"/>
                                  <a:gd name="T44" fmla="*/ 45 w 110"/>
                                  <a:gd name="T45" fmla="*/ 76 h 78"/>
                                  <a:gd name="T46" fmla="*/ 45 w 110"/>
                                  <a:gd name="T47" fmla="*/ 76 h 78"/>
                                  <a:gd name="T48" fmla="*/ 90 w 110"/>
                                  <a:gd name="T49" fmla="*/ 65 h 78"/>
                                  <a:gd name="T50" fmla="*/ 90 w 110"/>
                                  <a:gd name="T51" fmla="*/ 65 h 78"/>
                                  <a:gd name="T52" fmla="*/ 97 w 110"/>
                                  <a:gd name="T53" fmla="*/ 63 h 78"/>
                                  <a:gd name="T54" fmla="*/ 103 w 110"/>
                                  <a:gd name="T55" fmla="*/ 59 h 78"/>
                                  <a:gd name="T56" fmla="*/ 107 w 110"/>
                                  <a:gd name="T57" fmla="*/ 56 h 78"/>
                                  <a:gd name="T58" fmla="*/ 110 w 110"/>
                                  <a:gd name="T59" fmla="*/ 52 h 78"/>
                                  <a:gd name="T60" fmla="*/ 110 w 110"/>
                                  <a:gd name="T61" fmla="*/ 46 h 78"/>
                                  <a:gd name="T62" fmla="*/ 110 w 110"/>
                                  <a:gd name="T63" fmla="*/ 41 h 78"/>
                                  <a:gd name="T64" fmla="*/ 105 w 110"/>
                                  <a:gd name="T65" fmla="*/ 35 h 78"/>
                                  <a:gd name="T66" fmla="*/ 101 w 110"/>
                                  <a:gd name="T67" fmla="*/ 30 h 78"/>
                                  <a:gd name="T68" fmla="*/ 86 w 110"/>
                                  <a:gd name="T69" fmla="*/ 13 h 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110" h="78">
                                    <a:moveTo>
                                      <a:pt x="86" y="13"/>
                                    </a:moveTo>
                                    <a:lnTo>
                                      <a:pt x="86" y="13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38" y="7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32" y="13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9" y="28"/>
                                    </a:lnTo>
                                    <a:lnTo>
                                      <a:pt x="10" y="39"/>
                                    </a:lnTo>
                                    <a:lnTo>
                                      <a:pt x="2" y="52"/>
                                    </a:lnTo>
                                    <a:lnTo>
                                      <a:pt x="0" y="61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0" y="69"/>
                                    </a:lnTo>
                                    <a:lnTo>
                                      <a:pt x="2" y="72"/>
                                    </a:lnTo>
                                    <a:lnTo>
                                      <a:pt x="6" y="74"/>
                                    </a:lnTo>
                                    <a:lnTo>
                                      <a:pt x="17" y="76"/>
                                    </a:lnTo>
                                    <a:lnTo>
                                      <a:pt x="30" y="78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45" y="76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0" y="65"/>
                                    </a:lnTo>
                                    <a:lnTo>
                                      <a:pt x="97" y="63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7" y="56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10" y="46"/>
                                    </a:lnTo>
                                    <a:lnTo>
                                      <a:pt x="110" y="41"/>
                                    </a:lnTo>
                                    <a:lnTo>
                                      <a:pt x="105" y="35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86" y="1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2001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c:wp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217554E" id="Zeichenbereich 147" o:spid="_x0000_s1026" editas="canvas" style="position:absolute;margin-left:3.65pt;margin-top:-5.25pt;width:99pt;height:37.15pt;z-index:-251658240" coordsize="12573,4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12573;height:4718;visibility:visible;mso-wrap-style:square">
                      <v:fill o:detectmouseclick="t"/>
                      <v:path o:connecttype="none"/>
                    </v:shape>
                    <v:shape id="Freeform 159" o:spid="_x0000_s1028" style="position:absolute;top:2724;width:1149;height:1111;visibility:visible;mso-wrap-style:square;v-text-anchor:top" coordsize="18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8/cIA&#10;AADcAAAADwAAAGRycy9kb3ducmV2LnhtbESPT2vDMAzF74V9B6NBL2W100IpWd0yCoVe139nEWtJ&#10;WCxntttk3746DHaTeE/v/bTZjb5TD4qpDWyhmBtQxFVwLdcWLufD2xpUysgOu8Bk4ZcS7LYvkw2W&#10;Lgz8SY9TrpWEcCrRQpNzX2qdqoY8pnnoiUX7CtFjljXW2kUcJNx3emHMSntsWRoa7GnfUPV9unsL&#10;Q7z0ixgLVy/N1d1GvzLn2Y+109fx4x1UpjH/m/+uj07wC8GXZ2QCv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z9wgAAANwAAAAPAAAAAAAAAAAAAAAAAJgCAABkcnMvZG93&#10;bnJldi54bWxQSwUGAAAAAAQABAD1AAAAhwMAAAAA&#10;" path="m6,11r,l6,9,4,7,,4r,l,,,,106,r,l121,2r13,2l147,7r13,6l168,19r7,11l181,41r,15l181,56r,18l175,84r-7,11l160,102r-13,6l134,110r-13,3l106,113r,l60,113r,l60,162r,l63,167r2,2l69,169r,l69,175r,l,175r,l,169r,l4,169r2,-2l6,162,6,11xm60,80r,l97,80r,l112,80r11,-4l125,71r2,-2l130,56r,l130,48r-7,-9l114,35,101,32r,l60,32r,48xe" fillcolor="#d20019" stroked="f">
                      <v:path arrowok="t" o:connecttype="custom" o:connectlocs="3810,6985;3810,6985;3810,5715;2540,4445;0,2540;0,2540;0,0;0,0;67310,0;67310,0;76835,1270;85090,2540;93345,4445;101600,8255;106680,12065;111125,19050;114935,26035;114935,35560;114935,35560;114935,46990;111125,53340;106680,60325;101600,64770;93345,68580;85090,69850;76835,71755;67310,71755;67310,71755;38100,71755;38100,71755;38100,102870;38100,102870;40005,106045;41275,107315;43815,107315;43815,107315;43815,111125;43815,111125;0,111125;0,111125;0,107315;0,107315;2540,107315;3810,106045;3810,102870;3810,6985;38100,50800;38100,50800;61595,50800;61595,50800;71120,50800;78105,48260;79375,45085;80645,43815;82550,35560;82550,35560;82550,30480;78105,24765;72390,22225;64135,20320;64135,20320;38100,20320;38100,50800" o:connectangles="0,0,0,0,0,0,0,0,0,0,0,0,0,0,0,0,0,0,0,0,0,0,0,0,0,0,0,0,0,0,0,0,0,0,0,0,0,0,0,0,0,0,0,0,0,0,0,0,0,0,0,0,0,0,0,0,0,0,0,0,0,0,0"/>
                      <o:lock v:ext="edit" verticies="t"/>
                    </v:shape>
                    <v:shape id="Freeform 160" o:spid="_x0000_s1029" style="position:absolute;left:1301;top:2667;width:1207;height:1212;visibility:visible;mso-wrap-style:square;v-text-anchor:top" coordsize="190,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C+r8A&#10;AADcAAAADwAAAGRycy9kb3ducmV2LnhtbERPzYrCMBC+L/gOYYS9rWld2Uo1iiiCV7t9gKEZm2Iz&#10;qU209e3NwoK3+fh+Z70dbSse1PvGsYJ0loAgrpxuuFZQ/h6/liB8QNbYOiYFT/Kw3Uw+1phrN/CZ&#10;HkWoRQxhn6MCE0KXS+krQxb9zHXEkbu43mKIsK+l7nGI4baV8yT5kRYbjg0GO9obqq7F3So4LDJe&#10;FreCTXYuD6bc1Z3/HpT6nI67FYhAY3iL/90nHeenKfw9Ey+Qm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20L6vwAAANwAAAAPAAAAAAAAAAAAAAAAAJgCAABkcnMvZG93bnJl&#10;di54bWxQSwUGAAAAAAQABAD1AAAAhAMAAAAA&#10;" path="m175,148r,l179,148r5,l186,143r,-4l186,139r4,l190,139r,52l190,191r-2,l188,191r-4,-4l175,184r,l,184r,l,178r,l9,178r2,-2l11,171r,l11,20r,l11,18,9,16,,13r,l,9r,l179,9r,l184,9r2,-4l186,r,l190,r,l190,52r,l186,52r,l186,50r-2,-4l179,44r,l63,44r,l63,76r,l138,76r,l143,76r2,-4l145,67r,l149,67r,l149,119r,l145,119r,l145,115r-2,-4l138,109r,l63,109r,l63,148r112,xe" fillcolor="#d20019" stroked="f">
                      <v:path arrowok="t" o:connecttype="custom" o:connectlocs="111125,93980;116840,93980;118110,88265;120650,88265;120650,121285;119380,121285;116840,118745;111125,116840;0,116840;0,113030;6985,111760;6985,108585;6985,12700;5715,10160;0,8255;0,5715;113665,5715;118110,3175;118110,0;120650,0;120650,33020;118110,33020;116840,29210;113665,27940;40005,27940;40005,48260;87630,48260;92075,45720;92075,42545;94615,42545;94615,75565;92075,75565;90805,70485;87630,69215;40005,69215;111125,93980" o:connectangles="0,0,0,0,0,0,0,0,0,0,0,0,0,0,0,0,0,0,0,0,0,0,0,0,0,0,0,0,0,0,0,0,0,0,0,0"/>
                    </v:shape>
                    <v:shape id="Freeform 161" o:spid="_x0000_s1030" style="position:absolute;left:2743;top:2724;width:1371;height:1111;visibility:visible;mso-wrap-style:square;v-text-anchor:top" coordsize="216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3gx8MA&#10;AADcAAAADwAAAGRycy9kb3ducmV2LnhtbERPTWvCQBC9C/0Pywi96UahxUZXCS2KRDwYe/A4ZMck&#10;mp1Ns6um/94VBG/zeJ8zW3SmFldqXWVZwWgYgSDOra64UPC7Xw4mIJxH1lhbJgX/5GAxf+vNMNb2&#10;xju6Zr4QIYRdjApK75tYSpeXZNANbUMcuKNtDfoA20LqFm8h3NRyHEWf0mDFoaHEhr5Lys/ZxShw&#10;WbdKTxvzlW6bw8/HJvlL5D5V6r3fJVMQnjr/Ej/dax3mj8b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x3gx8MAAADcAAAADwAAAAAAAAAAAAAAAACYAgAAZHJzL2Rv&#10;d25yZXYueG1sUEsFBgAAAAAEAAQA9QAAAIgDAAAAAA==&#10;" path="m205,162r,l207,167r2,2l216,169r,l216,175r,l145,175r,l145,169r,l151,169r4,l155,165r,l153,160r-6,-6l125,128,95,97,60,58r,l58,58r,l58,162r,l60,167r2,2l69,169r,l69,175r,l2,175r,l2,169r,l8,169r3,-2l11,162r,l11,11r,l11,9,8,7,,4r,l,,,,95,r,l95,4r,l91,7,88,9r-2,2l86,11r7,11l110,39r47,52l157,91r,-80l157,11r,-2l155,7,147,4r,l147,r,l216,r,l216,4r,l209,7r-2,2l205,11r,151xe" fillcolor="#d20019" stroked="f">
                      <v:path arrowok="t" o:connecttype="custom" o:connectlocs="130175,102870;132715,107315;137160,107315;137160,111125;92075,111125;92075,107315;98425,107315;98425,104775;93345,97790;60325,61595;38100,36830;36830,36830;36830,102870;39370,107315;43815,107315;43815,111125;1270,111125;1270,107315;6985,106045;6985,102870;6985,6985;5080,4445;0,2540;0,0;60325,0;60325,2540;55880,5715;54610,6985;69850,24765;99695,57785;99695,6985;98425,4445;93345,2540;93345,0;137160,0;137160,2540;131445,5715;130175,102870" o:connectangles="0,0,0,0,0,0,0,0,0,0,0,0,0,0,0,0,0,0,0,0,0,0,0,0,0,0,0,0,0,0,0,0,0,0,0,0,0,0"/>
                    </v:shape>
                    <v:shape id="Freeform 162" o:spid="_x0000_s1031" style="position:absolute;left:4222;top:2667;width:1207;height:1168;visibility:visible;mso-wrap-style:square;v-text-anchor:top" coordsize="190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Eqz8UA&#10;AADcAAAADwAAAGRycy9kb3ducmV2LnhtbERPTWvCQBC9F/oflin0IrqJhVJSV1FBbBFqqz14HLNj&#10;Es3Oht2tif76rlDobR7vc0aTztTiTM5XlhWkgwQEcW51xYWC7+2i/wLCB2SNtWVScCEPk/H93Qgz&#10;bVv+ovMmFCKGsM9QQRlCk0np85IM+oFtiCN3sM5giNAVUjtsY7ip5TBJnqXBimNDiQ3NS8pPmx+j&#10;4KNHvfXxfXdd7Wb7dFm4z9mhbpV6fOimryACdeFf/Od+03F++gS3Z+IFcvw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QSrPxQAAANwAAAAPAAAAAAAAAAAAAAAAAJgCAABkcnMv&#10;ZG93bnJldi54bWxQSwUGAAAAAAQABAD1AAAAigMAAAAA&#10;" path="m179,9r,l184,9r2,-4l186,r,l190,r,l190,59r,l186,59r,l186,54r-2,-2l179,50r,l123,50r,l123,171r,l125,176r2,2l132,178r,l132,184r,l60,184r,l60,178r,l67,178r2,-2l69,171r,l69,50r,l13,50r,l9,52,7,54,4,59r,l,59r,l,,,,4,r,l7,5,9,9r4,l179,9xe" fillcolor="#d20019" stroked="f">
                      <v:path arrowok="t" o:connecttype="custom" o:connectlocs="113665,5715;113665,5715;116840,5715;118110,3175;118110,0;118110,0;120650,0;120650,0;120650,37465;120650,37465;118110,37465;118110,37465;118110,34290;116840,33020;113665,31750;113665,31750;78105,31750;78105,31750;78105,108585;78105,108585;79375,111760;80645,113030;83820,113030;83820,113030;83820,116840;83820,116840;38100,116840;38100,116840;38100,113030;38100,113030;42545,113030;43815,111760;43815,108585;43815,108585;43815,31750;43815,31750;8255,31750;8255,31750;5715,33020;4445,34290;2540,37465;2540,37465;0,37465;0,37465;0,0;0,0;2540,0;2540,0;4445,3175;5715,5715;8255,5715;113665,5715" o:connectangles="0,0,0,0,0,0,0,0,0,0,0,0,0,0,0,0,0,0,0,0,0,0,0,0,0,0,0,0,0,0,0,0,0,0,0,0,0,0,0,0,0,0,0,0,0,0,0,0,0,0,0,0"/>
                    </v:shape>
                    <v:shape id="Freeform 163" o:spid="_x0000_s1032" style="position:absolute;left:5359;top:2724;width:1467;height:1111;visibility:visible;mso-wrap-style:square;v-text-anchor:top" coordsize="231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dD98EA&#10;AADcAAAADwAAAGRycy9kb3ducmV2LnhtbERPS4vCMBC+C/sfwix407SLFK1GWZYV9bC+L96GZmyL&#10;zaQ0Ueu/NwuCt/n4njOZtaYSN2pcaVlB3I9AEGdWl5wrOB7mvSEI55E1VpZJwYMczKYfnQmm2t55&#10;R7e9z0UIYZeigsL7OpXSZQUZdH1bEwfubBuDPsAml7rBewg3lfyKokQaLDk0FFjTT0HZZX81Cv42&#10;a/zdJrVOsni02K2O0YNPF6W6n+33GISn1r/FL/dSh/nxAP6fCR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XQ/fBAAAA3AAAAA8AAAAAAAAAAAAAAAAAmAIAAGRycy9kb3du&#10;cmV2LnhtbFBLBQYAAAAABAAEAPUAAACGAwAAAAA=&#10;" path="m164,175r,l164,169r,l169,169r2,-2l171,167r-4,-11l158,139r,l67,139r,l61,156r-5,6l54,167r,l56,169r5,l61,169r,6l61,175,,175r,l,169r,l7,169r2,-2l9,167,56,63,72,26,78,9r,l78,7,72,4r,l72,r,l156,r,l156,4r,l151,7r-2,2l149,9r9,21l179,76r44,91l223,167r4,2l231,169r,l231,175r-67,xm145,110r,l113,41r,l80,110r65,xe" fillcolor="#d20019" stroked="f">
                      <v:path arrowok="t" o:connecttype="custom" o:connectlocs="104140,111125;104140,111125;104140,107315;104140,107315;107315,107315;108585,106045;108585,106045;106045,99060;100330,88265;100330,88265;42545,88265;42545,88265;38735,99060;35560,102870;34290,106045;34290,106045;35560,107315;38735,107315;38735,107315;38735,111125;38735,111125;0,111125;0,111125;0,107315;0,107315;4445,107315;5715,106045;5715,106045;35560,40005;45720,16510;49530,5715;49530,5715;49530,4445;45720,2540;45720,2540;45720,0;45720,0;99060,0;99060,0;99060,2540;99060,2540;95885,4445;94615,5715;94615,5715;100330,19050;113665,48260;141605,106045;141605,106045;144145,107315;146685,107315;146685,107315;146685,111125;104140,111125;92075,69850;92075,69850;71755,26035;71755,26035;50800,69850;92075,69850" o:connectangles="0,0,0,0,0,0,0,0,0,0,0,0,0,0,0,0,0,0,0,0,0,0,0,0,0,0,0,0,0,0,0,0,0,0,0,0,0,0,0,0,0,0,0,0,0,0,0,0,0,0,0,0,0,0,0,0,0,0,0"/>
                      <o:lock v:ext="edit" verticies="t"/>
                    </v:shape>
                    <v:shape id="Freeform 164" o:spid="_x0000_s1033" style="position:absolute;left:6908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Mgk8IA&#10;AADcAAAADwAAAGRycy9kb3ducmV2LnhtbERPzWoCMRC+C32HMIVeRLNbUGQ1SrGK9ejqA4ybcbN0&#10;M9kmqW7fvhEEb/Px/c5i1dtWXMmHxrGCfJyBIK6cbrhWcDpuRzMQISJrbB2Tgj8KsFq+DBZYaHfj&#10;A13LWIsUwqFABSbGrpAyVIYshrHriBN3cd5iTNDXUnu8pXDbyvcsm0qLDacGgx2tDVXf5a9VcN7l&#10;Q/M52flyu/8ZTtez7JxvNkq9vfYfcxCR+vgUP9xfOs3PJ3B/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MyCTwgAAANwAAAAPAAAAAAAAAAAAAAAAAJgCAABkcnMvZG93&#10;bnJldi54bWxQSwUGAAAAAAQABAD1AAAAhwMAAAAA&#10;" path="m18,117r,l22,119r,l22,123r,l24,128r6,4l50,136r24,7l100,143r,l108,143r13,-2l130,136r4,-4l134,125r,l134,121r-4,-4l123,115r-8,-3l69,106,46,102,35,99,26,93,18,89,11,80,7,71,5,58r,l7,50,9,41,15,30,26,21,37,13,52,6,71,2,93,r,l121,2r24,4l173,11r,l177,11r2,-2l182,4r,l186,6r,l162,56r,l156,54r,l158,54r,-4l158,50r-4,-3l141,41,123,37,102,34r,l91,37r-15,l69,39r-6,4l59,47r-3,5l56,52r3,6l63,60r6,5l78,65r43,6l145,78r11,4l167,86r8,7l182,99r4,11l186,121r,l186,134r-4,11l175,154r-8,8l154,171r-16,4l121,180r-21,l100,180,71,177,43,173,13,164r,l9,167r-4,4l5,171,,169,18,117xe" fillcolor="#e75112" stroked="f">
                      <v:path arrowok="t" o:connecttype="custom" o:connectlocs="11430,74295;13970,75565;13970,78105;19050,83820;46990,90805;63500,90805;76835,89535;85090,83820;85090,79375;82550,74295;73025,71120;29210,64770;16510,59055;6985,50800;3175,36830;4445,31750;9525,19050;23495,8255;45085,1270;59055,0;92075,3810;109855,6985;113665,5715;115570,2540;118110,3810;102870,35560;99060,34290;100330,31750;97790,29845;78105,23495;64770,21590;48260,23495;40005,27305;35560,33020;37465,36830;43815,41275;76835,45085;99060,52070;111125,59055;118110,69850;118110,76835;115570,92075;106045,102870;87630,111125;63500,114300;45085,112395;8255,104140;5715,106045;3175,108585;11430,74295" o:connectangles="0,0,0,0,0,0,0,0,0,0,0,0,0,0,0,0,0,0,0,0,0,0,0,0,0,0,0,0,0,0,0,0,0,0,0,0,0,0,0,0,0,0,0,0,0,0,0,0,0,0"/>
                    </v:shape>
                    <v:shape id="Freeform 165" o:spid="_x0000_s1034" style="position:absolute;left:8128;top:2724;width:1384;height:1111;visibility:visible;mso-wrap-style:square;v-text-anchor:top" coordsize="218,1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HGsMA&#10;AADcAAAADwAAAGRycy9kb3ducmV2LnhtbERPTWsCMRC9F/ofwhS81awetrI1SmkttoKIWw8eh810&#10;s3QziZtU139vBMHbPN7nTOe9bcWRutA4VjAaZiCIK6cbrhXsfj6fJyBCRNbYOiYFZwownz0+TLHQ&#10;7sRbOpaxFimEQ4EKTIy+kDJUhiyGofPEift1ncWYYFdL3eEphdtWjrMslxYbTg0GPb0bqv7Kf6tg&#10;uVh8mLHxmzUd9nk4r74Pmxev1OCpf3sFEamPd/HN/aXT/FEO12fSBXJ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IqHGsMAAADcAAAADwAAAAAAAAAAAAAAAACYAgAAZHJzL2Rv&#10;d25yZXYueG1sUEsFBgAAAAAEAAQA9QAAAIgDAAAAAA==&#10;" path="m141,162r,l143,167r2,2l149,169r,l149,175r,l80,175r,l80,169r,l87,169r2,-2l89,162r,l89,110r,l13,9r,l11,7,9,7,,4r,l,,,,87,r,l87,4r,l80,7r-2,l76,9r,l80,17,91,30r24,33l115,63,134,35,145,19,149,9r,l149,7r-2,l141,4r,l141,r,l218,r,l218,4r,l214,7r-4,l208,9r,l141,110r,52xe" fillcolor="#e75112" stroked="f">
                      <v:path arrowok="t" o:connecttype="custom" o:connectlocs="89535,102870;89535,102870;90805,106045;92075,107315;94615,107315;94615,107315;94615,111125;94615,111125;50800,111125;50800,111125;50800,107315;50800,107315;55245,107315;56515,106045;56515,102870;56515,102870;56515,69850;56515,69850;8255,5715;8255,5715;6985,4445;5715,4445;0,2540;0,2540;0,0;0,0;55245,0;55245,0;55245,2540;55245,2540;50800,4445;49530,4445;48260,5715;48260,5715;50800,10795;57785,19050;73025,40005;73025,40005;85090,22225;92075,12065;94615,5715;94615,5715;94615,4445;93345,4445;89535,2540;89535,2540;89535,0;89535,0;138430,0;138430,0;138430,2540;138430,2540;135890,4445;133350,4445;132080,5715;132080,5715;89535,69850;89535,102870" o:connectangles="0,0,0,0,0,0,0,0,0,0,0,0,0,0,0,0,0,0,0,0,0,0,0,0,0,0,0,0,0,0,0,0,0,0,0,0,0,0,0,0,0,0,0,0,0,0,0,0,0,0,0,0,0,0,0,0,0,0"/>
                    </v:shape>
                    <v:shape id="Freeform 166" o:spid="_x0000_s1035" style="position:absolute;left:9582;top:2711;width:1181;height:1143;visibility:visible;mso-wrap-style:square;v-text-anchor:top" coordsize="186,1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0bf8IA&#10;AADcAAAADwAAAGRycy9kb3ducmV2LnhtbERPzWoCMRC+C32HMEIvotkt1MpqlGIV7dGtDzBuxs3i&#10;ZrJNUt2+fSMUvM3H9zuLVW9bcSUfGscK8kkGgrhyuuFawfFrO56BCBFZY+uYFPxSgNXyabDAQrsb&#10;H+haxlqkEA4FKjAxdoWUoTJkMUxcR5y4s/MWY4K+ltrjLYXbVr5k2VRabDg1GOxobai6lD9WwWmX&#10;j8zH686X28/v0XQ9y075ZqPU87B/n4OI1MeH+N+912l+/gb3Z9IFc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rRt/wgAAANwAAAAPAAAAAAAAAAAAAAAAAJgCAABkcnMvZG93&#10;bnJldi54bWxQSwUGAAAAAAQABAD1AAAAhwMAAAAA&#10;" path="m15,117r,l22,119r,l22,123r,l24,128r7,4l50,136r24,7l97,143r,l108,143r13,-2l126,138r4,-2l134,132r,-7l134,125r,-4l130,117r-7,-2l115,112,69,106,46,102,35,99,26,93,18,89,11,80,7,71,5,58r,l7,50,9,41,15,30,26,21,37,13,52,6,72,2,93,r,l121,2r22,4l171,11r,l175,11r2,-2l180,4r,l184,6r,l160,56r,l156,54r,l156,50r,l151,47,138,41,121,37,102,34r,l91,37r-15,l69,39r-6,4l59,47r-3,5l56,52r3,6l63,60r6,5l78,65r43,6l145,78r11,4l167,86r8,7l182,99r4,11l186,121r,l186,134r-4,11l175,154r-8,8l154,171r-16,4l121,180r-21,l100,180,72,177,43,173,13,164r,l9,167r-4,4l5,171,,169,15,117xe" fillcolor="#e75112" stroked="f">
                      <v:path arrowok="t" o:connecttype="custom" o:connectlocs="9525,74295;13970,75565;13970,78105;19685,83820;46990,90805;61595,90805;76835,89535;82550,86360;85090,79375;85090,76835;78105,73025;43815,67310;22225,62865;11430,56515;4445,45085;3175,36830;5715,26035;16510,13335;33020,3810;59055,0;76835,1270;108585,6985;111125,6985;114300,2540;116840,3810;101600,35560;99060,34290;99060,31750;95885,29845;76835,23495;64770,21590;48260,23495;40005,27305;35560,33020;37465,36830;43815,41275;76835,45085;99060,52070;111125,59055;118110,69850;118110,76835;115570,92075;106045,102870;87630,111125;63500,114300;45720,112395;8255,104140;5715,106045;3175,108585;9525,74295" o:connectangles="0,0,0,0,0,0,0,0,0,0,0,0,0,0,0,0,0,0,0,0,0,0,0,0,0,0,0,0,0,0,0,0,0,0,0,0,0,0,0,0,0,0,0,0,0,0,0,0,0,0"/>
                    </v:shape>
                    <v:shape id="Freeform 167" o:spid="_x0000_s1036" style="position:absolute;left:5911;top:4279;width:273;height:439;visibility:visible;mso-wrap-style:square;v-text-anchor:top" coordsize="4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yrR8YA&#10;AADcAAAADwAAAGRycy9kb3ducmV2LnhtbESPT2vCQBDF7wW/wzKCl1I3Ci0luooIpT0J9Q/S2zQ7&#10;JsHsbNjdxuindw5CbzO8N+/9Zr7sXaM6CrH2bGAyzkARF97WXBrY7z5e3kHFhGyx8UwGrhRhuRg8&#10;zTG3/sLf1G1TqSSEY44GqpTaXOtYVOQwjn1LLNrJB4dJ1lBqG/Ai4a7R0yx70w5rloYKW1pXVJy3&#10;f85AiRv/0/3S88GeruH42hxvu+7TmNGwX81AJerTv/lx/WUFfyK08oxMoB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AyrR8YAAADcAAAADwAAAAAAAAAAAAAAAACYAgAAZHJz&#10;L2Rvd25yZXYueG1sUEsFBgAAAAAEAAQA9QAAAIsDAAAAAA==&#10;" path="m36,r7,l43,39r,l41,56r,l38,60r-4,5l34,65r-6,4l21,69r,l13,67,4,63r,l,54,,39,,,6,r,39l6,39,8,52r,l10,56r3,2l13,58r8,2l21,60r7,l32,56r,l34,50,36,39,36,xe" fillcolor="black" stroked="f">
                      <v:path arrowok="t" o:connecttype="custom" o:connectlocs="22860,0;27305,0;27305,24765;27305,24765;26035,35560;26035,35560;24130,38100;21590,41275;21590,41275;17780,43815;13335,43815;13335,43815;8255,42545;2540,40005;2540,40005;0,34290;0,24765;0,0;3810,0;3810,24765;3810,24765;5080,33020;5080,33020;6350,35560;8255,36830;8255,36830;13335,38100;13335,38100;17780,38100;20320,35560;20320,35560;21590,31750;22860,24765;22860,0" o:connectangles="0,0,0,0,0,0,0,0,0,0,0,0,0,0,0,0,0,0,0,0,0,0,0,0,0,0,0,0,0,0,0,0,0,0"/>
                    </v:shape>
                    <v:shape id="Freeform 168" o:spid="_x0000_s1037" style="position:absolute;left:6254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9j8cIA&#10;AADcAAAADwAAAGRycy9kb3ducmV2LnhtbERPS2vCQBC+C/0PyxR6M5sILTW6Ca194EltqvchOybB&#10;7GzIrpr6692C4G0+vufM88G04kS9aywrSKIYBHFpdcOVgu3v1/gVhPPIGlvLpOCPHOTZw2iOqbZn&#10;/qFT4SsRQtilqKD2vkuldGVNBl1kO+LA7W1v0AfYV1L3eA7hppWTOH6RBhsODTV2tKipPBRHo+C7&#10;+hz447mw+807rnbHtU4usVfq6XF4m4HwNPi7+OZe6jA/mcL/M+ECmV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j2PxwgAAANwAAAAPAAAAAAAAAAAAAAAAAJgCAABkcnMvZG93&#10;bnJldi54bWxQSwUGAAAAAAQABAD1AAAAhwMAAAAA&#10;" path="m,52l,2r6,l6,9r,l13,2r,l19,r,l26,2r,l30,4r,l32,11r,l34,22r,30l26,52r,-30l26,22r,-9l26,13,23,9r,l19,9r,l13,9r-3,2l10,11,8,17r,7l8,52,,52xe" fillcolor="black" stroked="f">
                      <v:path arrowok="t" o:connecttype="custom" o:connectlocs="0,33020;0,1270;3810,1270;3810,5715;3810,5715;8255,1270;8255,1270;12065,0;12065,0;16510,1270;16510,1270;19050,2540;19050,2540;20320,6985;20320,6985;21590,13970;21590,33020;16510,33020;16510,13970;16510,13970;16510,8255;16510,8255;14605,5715;14605,5715;12065,5715;12065,5715;8255,5715;6350,6985;6350,6985;5080,10795;5080,15240;5080,33020;0,33020" o:connectangles="0,0,0,0,0,0,0,0,0,0,0,0,0,0,0,0,0,0,0,0,0,0,0,0,0,0,0,0,0,0,0,0,0"/>
                    </v:shape>
                    <v:shape id="Freeform 169" o:spid="_x0000_s1038" style="position:absolute;left:6515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kA0cQA&#10;AADcAAAADwAAAGRycy9kb3ducmV2LnhtbESPS2/CQAyE70j9DytX4gYbkIpQygb1iXoqkMLdyjoP&#10;NeuNsguk/Pr6gMTN1oxnPq/Wg2vVmfrQeDYwmyagiAtvG64MHH4+J0tQISJbbD2TgT8KsM4eRitM&#10;rb/wns55rJSEcEjRQB1jl2odipochqnviEUrfe8wytpX2vZ4kXDX6nmSLLTDhqWhxo7eaip+85Mz&#10;sKk+Bn5/yn25e8Xv42lrZ9ckGjN+HF6eQUUa4t18u/6ygj8XfHlGJt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ZANHEAAAA3AAAAA8AAAAAAAAAAAAAAAAAmAIAAGRycy9k&#10;b3ducmV2LnhtbFBLBQYAAAAABAAEAPUAAACJAwAAAAA=&#10;" path="m,37l6,35r,l8,39r2,4l10,43r3,3l17,46r,l21,46r2,-3l23,43r3,-2l28,37r,l26,33r,l17,30r,l6,26r,l2,22r,l2,15r,l2,9,6,4r,l10,2,17,r,l23,2r,l30,7r,l32,15r-6,l26,15,23,9r-6,l17,9r-7,l10,9,8,13r,l10,17r,l17,22r,l28,26r,l32,30r,l34,37r,l32,43r-2,5l30,48r-7,4l17,52r,l10,52,6,48,2,43,,37r,xe" fillcolor="black" stroked="f">
                      <v:path arrowok="t" o:connecttype="custom" o:connectlocs="3810,22225;5080,24765;6350,27305;10795,29210;13335,29210;14605,27305;17780,23495;16510,20955;10795,19050;3810,16510;1270,13970;1270,9525;1270,5715;3810,2540;10795,0;14605,1270;19050,4445;20320,9525;16510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70" o:spid="_x0000_s1039" style="position:absolute;left:675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4xq8EA&#10;AADcAAAADwAAAGRycy9kb3ducmV2LnhtbERPTWvCQBC9F/wPywje6iY52BpdRYSiFw+1HvQ2Zsck&#10;mJ0N2amJ/75bKPQ2j/c5y/XgGvWgLtSeDaTTBBRx4W3NpYHT18frO6ggyBYbz2TgSQHWq9HLEnPr&#10;e/6kx1FKFUM45GigEmlzrUNRkcMw9S1x5G6+cygRdqW2HfYx3DU6S5KZdlhzbKiwpW1Fxf347Qzs&#10;Lv1ldj9LdqglPcuc+PrW74yZjIfNApTQIP/iP/fexvlZCr/PxAv0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+MavBAAAA3AAAAA8AAAAAAAAAAAAAAAAAmAIAAGRycy9kb3du&#10;cmV2LnhtbFBLBQYAAAAABAAEAPUAAACGAwAAAAA=&#10;" path="m31,35r8,2l39,37r-4,6l33,48r,l26,52r-6,l20,52,13,50,7,46r,l3,37,,26r,l3,15,7,7r,l13,2,20,r,l29,2r4,5l33,7r4,8l39,26r,2l9,28r,l9,37r2,4l11,41r5,2l20,46r,l24,46r2,-3l31,35r,xm9,22r22,l31,22r,-7l29,13r,l24,9r-4,l20,9r-4,l13,11r,l9,15r,7l9,22xe" fillcolor="black" stroked="f">
                      <v:path arrowok="t" o:connecttype="custom" o:connectlocs="19685,22225;24765,23495;24765,23495;22225,27305;20955,30480;20955,30480;16510,33020;12700,33020;12700,33020;8255,31750;4445,29210;4445,29210;1905,23495;0,16510;0,16510;1905,9525;4445,4445;4445,4445;8255,1270;12700,0;12700,0;18415,1270;20955,4445;20955,4445;23495,9525;24765,16510;24765,17780;5715,17780;5715,17780;5715,23495;6985,26035;6985,26035;10160,27305;12700,29210;12700,29210;15240,29210;16510,27305;19685,22225;19685,22225;5715,13970;19685,13970;19685,13970;19685,9525;18415,8255;18415,8255;15240,5715;12700,5715;12700,5715;10160,5715;8255,6985;825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71" o:spid="_x0000_s1040" style="position:absolute;left:7061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mtTcYA&#10;AADcAAAADwAAAGRycy9kb3ducmV2LnhtbESPQWvCQBCF70L/wzKF3nS3oURJ3UiVFnoQwejF25Cd&#10;JiHZ2ZBdNe2v7wqCtxne+968Wa5G24kLDb5xrOF1pkAQl840XGk4Hr6mCxA+IBvsHJOGX/Kwyp8m&#10;S8yMu/KeLkWoRAxhn6GGOoQ+k9KXNVn0M9cTR+3HDRZDXIdKmgGvMdx2MlEqlRYbjhdq7GlTU9kW&#10;ZxtrlLs/97Y5qkJt0/nYzNv0tP7U+uV5/HgHEWgMD/Od/jaRSxK4PRMnk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mtTcYAAADcAAAADwAAAAAAAAAAAAAAAACYAgAAZHJz&#10;L2Rvd25yZXYueG1sUEsFBgAAAAAEAAQA9QAAAIsDAAAAAA==&#10;" path="m,52l,2r4,l4,9r,l9,2r,l13,r,l22,4r-3,7l19,11,13,9r,l11,11r,l6,15r,l6,26r,26l,52xe" fillcolor="black" stroked="f">
                      <v:path arrowok="t" o:connecttype="custom" o:connectlocs="0,33020;0,1270;2540,1270;2540,5715;2540,5715;5715,1270;5715,1270;8255,0;8255,0;13970,2540;12065,6985;12065,6985;8255,5715;8255,5715;6985,6985;6985,6985;3810,9525;3810,9525;3810,16510;3810,33020;0,33020" o:connectangles="0,0,0,0,0,0,0,0,0,0,0,0,0,0,0,0,0,0,0,0,0"/>
                    </v:shape>
                    <v:shape id="Freeform 172" o:spid="_x0000_s1041" style="position:absolute;left:7359;top:4279;width:343;height:439;visibility:visible;mso-wrap-style:square;v-text-anchor:top" coordsize="5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UA+MQA&#10;AADcAAAADwAAAGRycy9kb3ducmV2LnhtbERP22rCQBB9L/QflhH6VjemtIToKlawBCoUb4hvY3ZM&#10;FrOzIbvV9O+7hYJvczjXmcx624grdd44VjAaJiCIS6cNVwp22+VzBsIHZI2NY1LwQx5m08eHCeba&#10;3XhN102oRAxhn6OCOoQ2l9KXNVn0Q9cSR+7sOoshwq6SusNbDLeNTJPkTVo0HBtqbGlRU3nZfFsF&#10;R6M/09NHUb7uv4rV4f2QXcxupdTToJ+PQQTqw1387y50nJ++wN8z8QI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lAPjEAAAA3AAAAA8AAAAAAAAAAAAAAAAAmAIAAGRycy9k&#10;b3ducmV2LnhtbFBLBQYAAAAABAAEAPUAAACJAwAAAAA=&#10;" path="m,69l,,11,,24,47r2,11l26,58,31,47,44,,54,r,69l46,69r,-58l31,69r-7,l7,11r,58l,69xe" fillcolor="black" stroked="f">
                      <v:path arrowok="t" o:connecttype="custom" o:connectlocs="0,43815;0,0;6985,0;15240,29845;16510,36830;16510,36830;19685,29845;27940,0;34290,0;34290,43815;29210,43815;29210,6985;19685,43815;15240,43815;4445,6985;4445,43815;0,43815" o:connectangles="0,0,0,0,0,0,0,0,0,0,0,0,0,0,0,0,0"/>
                    </v:shape>
                    <v:shape id="Freeform 173" o:spid="_x0000_s1042" style="position:absolute;left:7759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SJIsAA&#10;AADcAAAADwAAAGRycy9kb3ducmV2LnhtbERPTWuDQBC9F/oflin0VtdIKcFkIxIQTG9NArkO7lSl&#10;7qxxJ9H++26h0Ns83udsi8UN6k5T6D0bWCUpKOLG255bA+dT9bIGFQTZ4uCZDHxTgGL3+LDF3PqZ&#10;P+h+lFbFEA45GuhExlzr0HTkMCR+JI7cp58cSoRTq+2Ecwx3g87S9E077Dk2dDjSvqPm63hzBkZ/&#10;fZdLvZKqmg9le7LDktWVMc9PS7kBJbTIv/jPXds4P3uF32fiBXr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sSJIsAAAADcAAAADwAAAAAAAAAAAAAAAACYAgAAZHJzL2Rvd25y&#10;ZXYueG1sUEsFBgAAAAAEAAQA9QAAAIUDAAAAAA==&#10;" path="m28,46r,l22,50r,l13,52r,l7,52,2,48r,l,43,,39r,l,30r,l7,26r,l15,24r,l28,20r,-3l28,17,26,11r,l22,9r-5,l17,9r-6,l11,9,9,13,7,17,,15r,l2,9,7,4r,l11,2,20,r,l24,2r4,l28,2r5,5l33,9r,l35,20r,10l35,30r,16l35,46r2,6l28,52r,l28,46r,xm28,26r,l15,30r,l11,30r,l7,35r,l7,39r,l9,43r,l15,46r,l22,43r,l26,39r,l28,30r,-4xe" fillcolor="black" stroked="f">
                      <v:path arrowok="t" o:connecttype="custom" o:connectlocs="17780,29210;13970,31750;8255,33020;1270,30480;0,27305;0,24765;0,19050;4445,16510;9525,15240;17780,10795;16510,6985;13970,5715;10795,5715;6985,5715;4445,10795;0,9525;4445,2540;6985,1270;12700,0;17780,1270;20955,4445;20955,5715;22225,19050;22225,29210;23495,33020;17780,33020;17780,29210;17780,16510;9525,19050;6985,19050;444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4" o:spid="_x0000_s1043" style="position:absolute;left:8045;top:4279;width:248;height:439;visibility:visible;mso-wrap-style:square;v-text-anchor:top" coordsize="39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consMA&#10;AADcAAAADwAAAGRycy9kb3ducmV2LnhtbERP32vCMBB+H/g/hBP2Mmaq6JDOKCqUicwHu+39aG5J&#10;WXMpTbT1vzeDwd7u4/t5q83gGnGlLtSeFUwnGQjiyuuajYLPj+J5CSJEZI2NZ1JwowCb9ehhhbn2&#10;PZ/pWkYjUgiHHBXYGNtcylBZchgmviVO3LfvHMYEOyN1h30Kd42cZdmLdFhzarDY0t5S9VNenILy&#10;ZHf+q3jvl8V+YTB7O5jj01ypx/GwfQURaYj/4j/3Qaf5swX8PpMu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consMAAADcAAAADwAAAAAAAAAAAAAAAACYAgAAZHJzL2Rv&#10;d25yZXYueG1sUEsFBgAAAAAEAAQA9QAAAIgDAAAAAA==&#10;" path="m,69l,21r,l3,8r,l5,4,9,2r,l13,r5,l18,r4,l26,2r,l31,6r,7l31,13r,4l31,17r-2,7l29,24r-3,6l26,30r,4l26,34r5,5l31,39r8,8l39,47r,7l39,54r,6l35,65r,l31,69r-5,l26,69r-4,l18,67r,l16,63,13,58r5,-4l18,54r4,6l26,63r,l31,60r,l33,54r,l33,50r,l29,45r,l20,39r,l18,32r,l20,28r,l22,24r,l24,13r,l22,8r,l18,6r,l13,6,9,8r,l9,15,7,21r,48l,69xe" fillcolor="black" stroked="f">
                      <v:path arrowok="t" o:connecttype="custom" o:connectlocs="0,13335;1905,5080;3175,2540;5715,1270;11430,0;13970,0;16510,1270;19685,8255;19685,10795;18415,15240;16510,19050;16510,21590;19685,24765;24765,29845;24765,34290;24765,38100;22225,41275;16510,43815;13970,43815;11430,42545;8255,36830;11430,34290;16510,40005;19685,38100;20955,34290;20955,31750;18415,28575;12700,24765;11430,20320;12700,17780;13970,15240;15240,8255;13970,5080;11430,3810;8255,3810;5715,5080;4445,13335;0,43815" o:connectangles="0,0,0,0,0,0,0,0,0,0,0,0,0,0,0,0,0,0,0,0,0,0,0,0,0,0,0,0,0,0,0,0,0,0,0,0,0,0"/>
                    </v:shape>
                    <v:shape id="Freeform 175" o:spid="_x0000_s1044" style="position:absolute;left:8337;top:4387;width:203;height:331;visibility:visible;mso-wrap-style:square;v-text-anchor:top" coordsize="3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+n88QA&#10;AADcAAAADwAAAGRycy9kb3ducmV2LnhtbERP22rCQBB9F/yHZQq+mY0XpI2uIgahIAjVFnwcsmMS&#10;mp0Nu6tJ+/VdoeDbHM51VpveNOJOzteWFUySFARxYXXNpYLP8378CsIHZI2NZVLwQx426+FghZm2&#10;HX/Q/RRKEUPYZ6igCqHNpPRFRQZ9YlviyF2tMxgidKXUDrsYbho5TdOFNFhzbKiwpV1FxffpZhTs&#10;DsfDZVKYr/nbNp91c5dfZ7+5UqOXfrsEEagPT/G/+13H+dMFPJ6JF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Pp/PEAAAA3AAAAA8AAAAAAAAAAAAAAAAAmAIAAGRycy9k&#10;b3ducmV2LnhtbFBLBQYAAAAABAAEAPUAAACJAwAAAAA=&#10;" path="m,37l6,35r,l6,39r2,4l8,43r5,3l17,46r,l19,46r5,-3l24,43r2,-2l26,37r,l24,33r,l17,30r,l6,26r,l2,22r,l,15r,l2,9,4,4r,l8,2,15,r,l24,2r,l28,7r,l30,15r-6,l24,15,21,9r-6,l15,9,8,9r,l6,13r,l8,17r,l17,22r,l28,26r,l30,30r,l32,37r,l32,43r-4,5l28,48r-4,4l15,52r,l8,52,4,48,,43,,37r,xe" fillcolor="black" stroked="f">
                      <v:path arrowok="t" o:connecttype="custom" o:connectlocs="3810,22225;3810,24765;5080,27305;10795,29210;12065,29210;15240,27305;16510,23495;15240,20955;10795,19050;3810,16510;1270,13970;0,9525;1270,5715;2540,2540;9525,0;15240,1270;17780,4445;19050,9525;15240,9525;9525,5715;5080,5715;3810,8255;5080,10795;10795,13970;17780,16510;19050,19050;20320,23495;20320,27305;17780,30480;9525,33020;5080,33020;0,27305;0,23495" o:connectangles="0,0,0,0,0,0,0,0,0,0,0,0,0,0,0,0,0,0,0,0,0,0,0,0,0,0,0,0,0,0,0,0,0"/>
                    </v:shape>
                    <v:shape id="Freeform 176" o:spid="_x0000_s1045" style="position:absolute;left:8572;top:4292;width:121;height:426;visibility:visible;mso-wrap-style:square;v-text-anchor:top" coordsize="19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JOL8A&#10;AADcAAAADwAAAGRycy9kb3ducmV2LnhtbERPTYvCMBC9C/sfwix408QetFSjiLDQi4daDx6HZmyL&#10;zaQ0Ubv/3giCt3m8z9nsRtuJBw2+daxhMVcgiCtnWq41nMu/WQrCB2SDnWPS8E8edtufyQYz455c&#10;0OMUahFD2GeooQmhz6T0VUMW/dz1xJG7usFiiHCopRnwGcNtJxOlltJiy7GhwZ4ODVW3091qKFxa&#10;nPPk4sr8flE1K18eQ6r19Hfcr0EEGsNX/HHnJs5PVvB+Jl4gt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Mk4vwAAANwAAAAPAAAAAAAAAAAAAAAAAJgCAABkcnMvZG93bnJl&#10;di54bWxQSwUGAAAAAAQABAD1AAAAhAMAAAAA&#10;" path="m19,58r,9l19,67r-4,l15,67,8,65r,l6,61r,l6,52,6,24,,24,,17r6,l6,4,12,r,17l19,17r,7l12,24r,28l12,52r,6l12,58r3,l15,58r4,l19,58xe" fillcolor="black" stroked="f">
                      <v:path arrowok="t" o:connecttype="custom" o:connectlocs="12065,36830;12065,42545;12065,42545;9525,42545;9525,42545;5080,41275;5080,41275;3810,38735;3810,38735;3810,33020;3810,15240;0,15240;0,10795;3810,10795;3810,2540;7620,0;7620,10795;12065,10795;12065,15240;7620,15240;7620,33020;7620,33020;7620,36830;7620,36830;9525,36830;9525,36830;12065,36830;12065,36830" o:connectangles="0,0,0,0,0,0,0,0,0,0,0,0,0,0,0,0,0,0,0,0,0,0,0,0,0,0,0,0"/>
                    </v:shape>
                    <v:shape id="Freeform 177" o:spid="_x0000_s1046" style="position:absolute;left:8718;top:4387;width:235;height:331;visibility:visible;mso-wrap-style:square;v-text-anchor:top" coordsize="37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DJ8MA&#10;AADcAAAADwAAAGRycy9kb3ducmV2LnhtbESPwWrDQAxE74X+w6JCbvU6PpTgZBNCweD21qTQq/Aq&#10;tqlX63rV2P376hDITWJGM0+7wxIGc6Up9ZEdrLMcDHETfc+tg89z9bwBkwTZ4xCZHPxRgsP+8WGH&#10;pY8zf9D1JK3REE4lOuhExtLa1HQUMGVxJFbtEqeAouvUWj/hrOFhsEWev9iAPWtDhyO9dtR8n36D&#10;gzH+vMtXvZaqmt+O7dkPS1FXzq2eluMWjNAid/PtuvaKXyitPqMT2P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4mDJ8MAAADcAAAADwAAAAAAAAAAAAAAAACYAgAAZHJzL2Rv&#10;d25yZXYueG1sUEsFBgAAAAAEAAQA9QAAAIgDAAAAAA==&#10;" path="m28,46r,l22,50r,l13,52r,l9,52,5,48r,l,43,,39r,l2,30r,l7,26r,l15,24r,l28,20r,-3l28,17,26,11r,l22,9r-4,l18,9r-7,l11,9,9,13,7,17,,15r,l2,9,7,4r,l11,2,20,r,l24,2r4,l28,2r5,5l35,9r,l35,20r,10l35,30r,16l35,46r2,6l30,52r,l28,46r,xm28,26r,l18,30r,l11,30r,l9,35r,l7,39r,l9,43r,l15,46r,l22,43r,l26,39r,l28,30r,-4xe" fillcolor="black" stroked="f">
                      <v:path arrowok="t" o:connecttype="custom" o:connectlocs="17780,29210;13970,31750;8255,33020;3175,30480;0,27305;0,24765;1270,19050;4445,16510;9525,15240;17780,10795;16510,6985;13970,5715;11430,5715;6985,5715;4445,10795;0,9525;4445,2540;6985,1270;12700,0;17780,1270;20955,4445;22225,5715;22225,19050;22225,29210;23495,33020;19050,33020;17780,29210;17780,16510;11430,19050;6985,19050;5715,22225;4445,24765;5715,27305;9525,29210;13970,27305;16510,24765;17780,16510" o:connectangles="0,0,0,0,0,0,0,0,0,0,0,0,0,0,0,0,0,0,0,0,0,0,0,0,0,0,0,0,0,0,0,0,0,0,0,0,0"/>
                      <o:lock v:ext="edit" verticies="t"/>
                    </v:shape>
                    <v:shape id="Freeform 178" o:spid="_x0000_s1047" style="position:absolute;left:9010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2PQcQA&#10;AADcAAAADwAAAGRycy9kb3ducmV2LnhtbERPS2vCQBC+F/oflin0VjcqlZi6iq1N6MGLDzyP2WkS&#10;zM6G7Nak+fXdguBtPr7nLFa9qcWVWldZVjAeRSCIc6srLhQcD+lLDMJ5ZI21ZVLwSw5Wy8eHBSba&#10;dryj694XIoSwS1BB6X2TSOnykgy6kW2IA/dtW4M+wLaQusUuhJtaTqJoJg1WHBpKbOijpPyy/zEK&#10;PrNs0NPdkJ42A3bReb19fY9zpZ6f+vUbCE+9v4tv7i8d5k/m8P9Mu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tj0HEAAAA3AAAAA8AAAAAAAAAAAAAAAAAmAIAAGRycy9k&#10;b3ducmV2LnhtbFBLBQYAAAAABAAEAPUAAACJAwAAAAA=&#10;" path="m6,69l,69,,,6,r,24l6,24r4,-5l10,19r7,-2l17,17r4,2l26,21r,l30,24r2,6l32,30r2,7l34,43r,l34,54r-4,9l30,63r-7,4l17,69r,l10,67r,l6,63r,6xm6,43r,l6,54r,l10,60r,l17,63r,l21,60r2,-2l23,58r5,-6l28,43r,l28,34,23,30r,l21,26r-4,l17,26r-4,l8,30r,l6,34r,9l6,43xe" fillcolor="black" stroked="f">
                      <v:path arrowok="t" o:connecttype="custom" o:connectlocs="3810,43815;0,43815;0,0;3810,0;3810,15240;3810,15240;6350,12065;6350,12065;10795,10795;10795,10795;13335,12065;16510,13335;16510,13335;19050,15240;20320,19050;20320,19050;21590,23495;21590,27305;21590,27305;21590,34290;19050,40005;19050,40005;14605,42545;10795,43815;10795,43815;6350,42545;6350,42545;3810,40005;3810,43815;3810,27305;3810,27305;3810,34290;3810,34290;6350,38100;6350,38100;10795,40005;10795,40005;13335,38100;14605,36830;14605,36830;17780,33020;17780,27305;17780,27305;17780,21590;14605,19050;14605,19050;13335,16510;10795,16510;10795,16510;8255,16510;5080,19050;5080,19050;381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79" o:spid="_x0000_s1048" style="position:absolute;left:9417;top:4279;width:44;height:439;visibility:visible;mso-wrap-style:square;v-text-anchor:top" coordsize="7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EycMA&#10;AADcAAAADwAAAGRycy9kb3ducmV2LnhtbESPQWvCQBCF7wX/wzKCt7pRi9ToKiIUlF7apHgesmMS&#10;zM6G7DYm/945FHqb4b1575vdYXCN6qkLtWcDi3kCirjwtubSwE/+8foOKkRki41nMjBSgMN+8rLD&#10;1PoHf1OfxVJJCIcUDVQxtqnWoajIYZj7lli0m+8cRlm7UtsOHxLuGr1MkrV2WLM0VNjSqaLinv06&#10;AwXypb8ss9z669fYrjdj/vY5GjObDsctqEhD/Df/XZ+t4K8EX56RCfT+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EycMAAADcAAAADwAAAAAAAAAAAAAAAACYAgAAZHJzL2Rv&#10;d25yZXYueG1sUEsFBgAAAAAEAAQA9QAAAIgDAAAAAA==&#10;" path="m,11l,,7,r,11l,11xm,69l,19r7,l7,69,,69xe" fillcolor="black" stroked="f">
                      <v:path arrowok="t" o:connecttype="custom" o:connectlocs="0,6985;0,0;4445,0;4445,6985;0,6985;0,43815;0,12065;4445,12065;4445,43815;0,43815" o:connectangles="0,0,0,0,0,0,0,0,0,0"/>
                      <o:lock v:ext="edit" verticies="t"/>
                    </v:shape>
                    <v:shape id="Freeform 180" o:spid="_x0000_s1049" style="position:absolute;left:9512;top:4387;width:209;height:331;visibility:visible;mso-wrap-style:square;v-text-anchor:top" coordsize="3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281sIA&#10;AADcAAAADwAAAGRycy9kb3ducmV2LnhtbERPS2vCQBC+C/6HZYReRDepRSS6ihQsXor1gechOybR&#10;zGzIbjX9991Cwdt8fM9ZrDqu1Z1aXzkxkI4TUCS5s5UUBk7HzWgGygcUi7UTMvBDHlbLfm+BmXUP&#10;2dP9EAoVQ8RnaKAMocm09nlJjH7sGpLIXVzLGCJsC21bfMRwrvVrkkw1YyWxocSG3kvKb4dvNjA5&#10;n3eJ9enHjj+/uNjz2/C62RrzMujWc1CBuvAU/7u3Ns6fpPD3TLxAL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bzWwgAAANwAAAAPAAAAAAAAAAAAAAAAAJgCAABkcnMvZG93&#10;bnJldi54bWxQSwUGAAAAAAQABAD1AAAAhwMAAAAA&#10;" path="m,37l7,35r,l9,39r2,4l11,43r2,3l18,46r,l22,46r2,-3l24,43r2,-2l26,37r,l24,33r,l18,30r,l7,26r,l3,22r,l,15r,l3,9,5,4r,l9,2,16,r,l24,2r,l29,7r,l33,15r-7,l26,15,22,9r-6,l16,9,9,9r,l7,13r,l9,17r,l18,22r,l29,26r,l33,30r,l33,37r,l33,43r-4,5l29,48r-5,4l18,52r,l11,52,5,48,3,43,,37r,xe" fillcolor="black" stroked="f">
                      <v:path arrowok="t" o:connecttype="custom" o:connectlocs="4445,22225;5715,24765;6985,27305;11430,29210;13970,29210;15240,27305;16510,23495;15240,20955;11430,19050;4445,16510;1905,13970;0,9525;1905,5715;3175,2540;10160,0;15240,1270;18415,4445;20955,9525;16510,9525;10160,5715;5715,5715;4445,8255;5715,10795;11430,13970;18415,16510;20955,19050;20955,23495;20955,27305;18415,30480;11430,33020;6985,33020;1905,27305;0,23495" o:connectangles="0,0,0,0,0,0,0,0,0,0,0,0,0,0,0,0,0,0,0,0,0,0,0,0,0,0,0,0,0,0,0,0,0"/>
                    </v:shape>
                    <v:shape id="Freeform 181" o:spid="_x0000_s1050" style="position:absolute;left:9747;top:4292;width:139;height:426;visibility:visible;mso-wrap-style:square;v-text-anchor:top" coordsize="22,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cbU8IA&#10;AADcAAAADwAAAGRycy9kb3ducmV2LnhtbERPS2vCQBC+C/0PyxS86aYKoaSuIiUt9aRNpb0O2ckD&#10;s7PJ7lbjv3cLBW/z8T1ntRlNJ87kfGtZwdM8AUFcWt1yreD49TZ7BuEDssbOMim4kofN+mGywkzb&#10;C3/SuQi1iCHsM1TQhNBnUvqyIYN+bnviyFXWGQwRulpqh5cYbjq5SJJUGmw5NjTY02tD5an4NQre&#10;zXfwh2M+DEmal+5n3O+qXaXU9HHcvoAINIa7+N/9oeP85QL+no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pxtTwgAAANwAAAAPAAAAAAAAAAAAAAAAAJgCAABkcnMvZG93&#10;bnJldi54bWxQSwUGAAAAAAQABAD1AAAAhwMAAAAA&#10;" path="m20,58r2,9l22,67r-7,l15,67,11,65r,l7,61r,l7,52,7,24,,24,,17r7,l7,4,13,r,17l20,17r,7l13,24r,28l13,52r,6l13,58r4,l17,58r3,l20,58xe" fillcolor="black" stroked="f">
                      <v:path arrowok="t" o:connecttype="custom" o:connectlocs="12700,36830;13970,42545;13970,42545;9525,42545;9525,42545;6985,41275;6985,41275;4445,38735;4445,38735;4445,33020;4445,15240;0,15240;0,10795;4445,10795;4445,2540;8255,0;8255,10795;12700,10795;12700,15240;8255,15240;8255,33020;8255,33020;8255,36830;8255,36830;10795,36830;10795,36830;12700,36830;12700,36830" o:connectangles="0,0,0,0,0,0,0,0,0,0,0,0,0,0,0,0,0,0,0,0,0,0,0,0,0,0,0,0"/>
                    </v:shape>
                    <v:shape id="Freeform 182" o:spid="_x0000_s1051" style="position:absolute;left:10039;top:4279;width:216;height:439;visibility:visible;mso-wrap-style:square;v-text-anchor:top" coordsize="34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wudsMA&#10;AADcAAAADwAAAGRycy9kb3ducmV2LnhtbERPTWvCQBC9F/wPywi91U0bKhLdBLUqPXgxiudpdpqE&#10;ZmdDdjVpfn23UOhtHu9zVtlgGnGnztWWFTzPIhDEhdU1lwou5/3TAoTzyBoby6Tgmxxk6eRhhYm2&#10;PZ/onvtShBB2CSqovG8TKV1RkUE3sy1x4D5tZ9AH2JVSd9iHcNPIlyiaS4M1h4YKW9pWVHzlN6Ng&#10;dziMOj6N++vbiH30sT6+bhaFUo/TYb0E4Wnw/+I/97sO8+MYfp8JF8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wudsMAAADcAAAADwAAAAAAAAAAAAAAAACYAgAAZHJzL2Rv&#10;d25yZXYueG1sUEsFBgAAAAAEAAQA9QAAAIgDAAAAAA==&#10;" path="m28,69r,-6l28,63r-5,4l23,67r-6,2l17,69,10,67,4,63r,l2,54,,43r,l,37,2,30r,l4,24,8,21r,l13,19r4,-2l17,17r6,2l23,19r5,5l28,r6,l34,69r-6,xm6,43r,l8,52r2,6l10,58r3,2l17,63r,l21,60r4,-2l25,58r3,-6l28,45r,l28,37,25,30r,l21,26r-4,l17,26r-4,l10,30r,l8,34,6,43r,xe" fillcolor="black" stroked="f">
                      <v:path arrowok="t" o:connecttype="custom" o:connectlocs="17780,43815;17780,40005;17780,40005;14605,42545;14605,42545;10795,43815;10795,43815;6350,42545;2540,40005;2540,40005;1270,34290;0,27305;0,27305;0,23495;1270,19050;1270,19050;2540,15240;5080,13335;5080,13335;8255,12065;10795,10795;10795,10795;14605,12065;14605,12065;17780,15240;17780,0;21590,0;21590,43815;17780,43815;3810,27305;3810,27305;5080,33020;6350,36830;6350,36830;8255,38100;10795,40005;10795,40005;13335,38100;15875,36830;15875,36830;17780,33020;17780,28575;17780,28575;17780,23495;15875,19050;15875,19050;13335,16510;10795,16510;10795,16510;8255,16510;6350,19050;6350,19050;5080,21590;3810,27305;3810,27305" o:connectangles="0,0,0,0,0,0,0,0,0,0,0,0,0,0,0,0,0,0,0,0,0,0,0,0,0,0,0,0,0,0,0,0,0,0,0,0,0,0,0,0,0,0,0,0,0,0,0,0,0,0,0,0,0,0,0"/>
                      <o:lock v:ext="edit" verticies="t"/>
                    </v:shape>
                    <v:shape id="Freeform 183" o:spid="_x0000_s1052" style="position:absolute;left:10312;top:4387;width:229;height:331;visibility:visible;mso-wrap-style:square;v-text-anchor:top" coordsize="36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7FsQA&#10;AADcAAAADwAAAGRycy9kb3ducmV2LnhtbERP22oCMRB9L/gPYQTfatbelK1R2mJBaCm4Kr4OyXR3&#10;7WayJHHd9utNodC3OZzrzJe9bURHPtSOFUzGGQhi7UzNpYLd9vV6BiJEZIONY1LwTQGWi8HVHHPj&#10;zryhroilSCEcclRQxdjmUgZdkcUwdi1x4j6dtxgT9KU0Hs8p3DbyJssepMWaU0OFLb1UpL+Kk1Uw&#10;/Vm974r9m37u+nssVvrjcPSk1GjYPz2CiNTHf/Gfe23S/Ns7+H0mXS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UyexbEAAAA3AAAAA8AAAAAAAAAAAAAAAAAmAIAAGRycy9k&#10;b3ducmV2LnhtbFBLBQYAAAAABAAEAPUAAACJAwAAAAA=&#10;" path="m30,35r6,2l36,37r-2,6l30,48r,l26,52r-7,l19,52,11,50,6,46r,l2,37,,26r,l2,15,6,7r,l11,2,19,r,l26,2r6,5l32,7r4,8l36,26r,2l6,28r,l8,37r3,4l11,41r4,2l19,46r,l23,46r3,-3l30,35r,xm8,22r22,l30,22r,-7l28,13r,l23,9r-4,l19,9r-4,l11,11r,l8,15r,7l8,22xe" fillcolor="black" stroked="f">
                      <v:path arrowok="t" o:connecttype="custom" o:connectlocs="19050,22225;22860,23495;22860,23495;21590,27305;19050,30480;19050,30480;16510,33020;12065,33020;12065,33020;6985,31750;3810,29210;3810,29210;1270,23495;0,16510;0,16510;1270,9525;3810,4445;3810,4445;6985,1270;12065,0;12065,0;16510,1270;20320,4445;20320,4445;22860,9525;22860,16510;22860,17780;3810,17780;3810,17780;5080,23495;6985,26035;6985,26035;9525,27305;12065,29210;12065,29210;14605,29210;16510,27305;19050,22225;19050,22225;5080,13970;19050,13970;19050,13970;19050,9525;17780,8255;17780,8255;14605,5715;12065,5715;12065,5715;9525,5715;6985,6985;6985,6985;5080,9525;5080,13970;5080,13970" o:connectangles="0,0,0,0,0,0,0,0,0,0,0,0,0,0,0,0,0,0,0,0,0,0,0,0,0,0,0,0,0,0,0,0,0,0,0,0,0,0,0,0,0,0,0,0,0,0,0,0,0,0,0,0,0,0"/>
                      <o:lock v:ext="edit" verticies="t"/>
                    </v:shape>
                    <v:shape id="Freeform 184" o:spid="_x0000_s1053" style="position:absolute;left:10598;top:4387;width:139;height:331;visibility:visible;mso-wrap-style:square;v-text-anchor:top" coordsize="22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mj5MYA&#10;AADcAAAADwAAAGRycy9kb3ducmV2LnhtbESPQWvCQBCF74X+h2UK3nTXqlGiq1Sp0IMUGr14G7Jj&#10;EszOhuyqqb/eLQi9zfDe9+bNYtXZWlyp9ZVjDcOBAkGcO1NxoeGw3/ZnIHxANlg7Jg2/5GG1fH1Z&#10;YGrcjX/omoVCxBD2KWooQ2hSKX1ekkU/cA1x1E6utRji2hbStHiL4baW70ol0mLF8UKJDW1Kys/Z&#10;xcYa+ffdjTcHlaldMu2q6Tk5rj+17r11H3MQgbrwb37SXyZyown8PRMnkM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Kmj5MYAAADcAAAADwAAAAAAAAAAAAAAAACYAgAAZHJz&#10;L2Rvd25yZXYueG1sUEsFBgAAAAAEAAQA9QAAAIsDAAAAAA==&#10;" path="m,52l,2r7,l7,9r,l11,2r,l15,r,l22,4r-2,7l20,11,15,9r,l11,11r,l9,15r,l7,26r,26l,52xe" fillcolor="black" stroked="f">
                      <v:path arrowok="t" o:connecttype="custom" o:connectlocs="0,33020;0,1270;4445,1270;4445,5715;4445,5715;6985,1270;6985,1270;9525,0;9525,0;13970,2540;12700,6985;12700,6985;9525,5715;9525,5715;6985,6985;6985,6985;5715,9525;5715,9525;4445,16510;4445,33020;0,33020" o:connectangles="0,0,0,0,0,0,0,0,0,0,0,0,0,0,0,0,0,0,0,0,0"/>
                    </v:shape>
                    <v:shape id="Freeform 185" o:spid="_x0000_s1054" style="position:absolute;left:10915;top:4279;width:330;height:439;visibility:visible;mso-wrap-style:square;v-text-anchor:top" coordsize="5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aHJcIA&#10;AADcAAAADwAAAGRycy9kb3ducmV2LnhtbERP32vCMBB+H/g/hBN8m+kUyqimIkPZ2MNgOhi+Hc21&#10;KTaX0sS0/vfLYLC3+/h+3nY32U5EGnzrWMHTMgNBXDndcqPg63x8fAbhA7LGzjEpuJOHXTl72GKh&#10;3cifFE+hESmEfYEKTAh9IaWvDFn0S9cTJ652g8WQ4NBIPeCYwm0nV1mWS4stpwaDPb0Yqq6nm1WQ&#10;HWKL369Eoco/or6s4/huaqUW82m/ARFoCv/iP/ebTvPXOfw+ky6Q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ZoclwgAAANwAAAAPAAAAAAAAAAAAAAAAAJgCAABkcnMvZG93&#10;bnJldi54bWxQSwUGAAAAAAQABAD1AAAAhwMAAAAA&#10;" path="m,69l,,11,,23,47r3,11l26,58,30,47,43,r9,l52,69r-7,l45,11,30,69r-9,l6,11r,58l,69xe" fillcolor="#d20019" stroked="f">
                      <v:path arrowok="t" o:connecttype="custom" o:connectlocs="0,43815;0,0;6985,0;14605,29845;16510,36830;16510,36830;19050,29845;27305,0;33020,0;33020,43815;28575,43815;28575,6985;19050,43815;13335,43815;3810,6985;3810,43815;0,43815" o:connectangles="0,0,0,0,0,0,0,0,0,0,0,0,0,0,0,0,0"/>
                    </v:shape>
                    <v:shape id="Freeform 186" o:spid="_x0000_s1055" style="position:absolute;left:11296;top:4387;width:248;height:331;visibility:visible;mso-wrap-style:square;v-text-anchor:top" coordsize="39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frLcUA&#10;AADcAAAADwAAAGRycy9kb3ducmV2LnhtbERPTWvCQBC9F/oflin0Zja1YiW6SqmIetC2UYTeptkx&#10;Cc3Ohuyqyb93BaG3ebzPmcxaU4kzNa60rOAlikEQZ1aXnCvY7xa9EQjnkTVWlklBRw5m08eHCSba&#10;XvibzqnPRQhhl6CCwvs6kdJlBRl0ka2JA3e0jUEfYJNL3eAlhJtK9uN4KA2WHBoKrOmjoOwvPRkF&#10;n5vtet/9HtKfvN/Nh8eV/loONko9P7XvYxCeWv8vvrtXOsx/fYPbM+EC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J+stxQAAANwAAAAPAAAAAAAAAAAAAAAAAJgCAABkcnMv&#10;ZG93bnJldi54bWxQSwUGAAAAAAQABAD1AAAAigMAAAAA&#10;" path="m30,35r7,2l37,37r-2,6l30,48r,l26,52r-6,l20,52,13,50,7,46r,l2,37,,26r,l2,15,7,7r,l13,2,20,r,l26,2r7,5l33,7r4,8l39,26r,2l9,28r,l9,37r2,4l11,41r4,2l20,46r,l24,46r2,-3l30,35r,xm9,22r21,l30,22r,-7l28,13r,l24,9r-4,l20,9r-5,l11,11r,l9,15r,7l9,22xe" fillcolor="#d20019" stroked="f">
                      <v:path arrowok="t" o:connecttype="custom" o:connectlocs="19050,22225;23495,23495;23495,23495;22225,27305;19050,30480;19050,30480;16510,33020;12700,33020;12700,33020;8255,31750;4445,29210;4445,29210;1270,23495;0,16510;0,16510;1270,9525;4445,4445;4445,4445;8255,1270;12700,0;12700,0;16510,1270;20955,4445;20955,4445;23495,9525;24765,16510;24765,17780;5715,17780;5715,17780;5715,23495;6985,26035;6985,26035;9525,27305;12700,29210;12700,29210;15240,29210;16510,27305;19050,22225;19050,22225;5715,13970;19050,13970;19050,13970;19050,9525;17780,8255;17780,8255;15240,5715;12700,5715;12700,5715;9525,5715;6985,6985;6985,6985;5715,9525;5715,13970;5715,13970" o:connectangles="0,0,0,0,0,0,0,0,0,0,0,0,0,0,0,0,0,0,0,0,0,0,0,0,0,0,0,0,0,0,0,0,0,0,0,0,0,0,0,0,0,0,0,0,0,0,0,0,0,0,0,0,0,0"/>
                      <o:lock v:ext="edit" verticies="t"/>
                    </v:shape>
                    <v:shape id="Freeform 187" o:spid="_x0000_s1056" style="position:absolute;left:11588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ErscA&#10;AADcAAAADwAAAGRycy9kb3ducmV2LnhtbESPQWvCQBCF7wX/wzJCL0U3bUFKdBUtFOylqGnR45Ad&#10;k2h2Ns1uY/z3zkHobYb35r1vZove1aqjNlSeDTyPE1DEubcVFwa+s4/RG6gQkS3WnsnAlQIs5oOH&#10;GabWX3hL3S4WSkI4pGigjLFJtQ55SQ7D2DfEoh196zDK2hbatniRcFfrlySZaIcVS0OJDb2XlJ93&#10;f87A9ucQut91tomHT73Zr75OT+dVZszjsF9OQUXq47/5fr22gv8qt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5RK7HAAAA3AAAAA8AAAAAAAAAAAAAAAAAmAIAAGRy&#10;cy9kb3ducmV2LnhtbFBLBQYAAAAABAAEAPUAAACMAwAAAAA=&#10;" path="m,52l,2r6,l6,9r,l12,2r,l19,r,l25,2r,l30,4r,l32,11r,l34,22r,30l25,52r,-30l25,22r,-9l25,13,23,9r,l19,9r,l15,9r-5,2l10,11,8,17r,7l8,52,,52xe" fillcolor="#d20019" stroked="f">
                      <v:path arrowok="t" o:connecttype="custom" o:connectlocs="0,33020;0,1270;3810,1270;3810,5715;3810,5715;7620,1270;7620,1270;12065,0;12065,0;15875,1270;15875,1270;19050,2540;19050,2540;20320,6985;20320,6985;21590,13970;21590,33020;15875,33020;15875,13970;15875,13970;15875,8255;15875,8255;14605,5715;14605,5715;12065,5715;12065,5715;9525,5715;6350,6985;6350,6985;5080,10795;5080,15240;5080,33020;0,33020" o:connectangles="0,0,0,0,0,0,0,0,0,0,0,0,0,0,0,0,0,0,0,0,0,0,0,0,0,0,0,0,0,0,0,0,0"/>
                    </v:shape>
                    <v:shape id="Freeform 188" o:spid="_x0000_s1057" style="position:absolute;left:1184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XhNcUA&#10;AADcAAAADwAAAGRycy9kb3ducmV2LnhtbERPTWvCQBC9F/wPywi9lLppBbGpa9BCwV5EjaLHITtN&#10;YrKzaXYb03/fFQRv83ifM0t6U4uOWldaVvAyikAQZ1aXnCvYp5/PUxDOI2usLZOCP3KQzAcPM4y1&#10;vfCWup3PRQhhF6OCwvsmltJlBRl0I9sQB+7btgZ9gG0udYuXEG5q+RpFE2mw5NBQYEMfBWXV7tco&#10;2B5OrvtZpRt/+pKb43J9fqqWqVKPw37xDsJT7+/im3ulw/zxG1yfCR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eE1xQAAANwAAAAPAAAAAAAAAAAAAAAAAJgCAABkcnMv&#10;ZG93bnJldi54bWxQSwUGAAAAAAQABAD1AAAAigMAAAAA&#10;" path="m,37l6,35r,l8,39r2,4l10,43r3,3l17,46r,l21,46r2,-3l23,43r2,-2l28,37r,l25,33r,l17,30r,l6,26r,l4,22r,l2,15r,l2,9,6,4r,l10,2,17,r,l25,2r,l30,7r,l32,15r-7,l25,15,23,9r-6,l17,9r-7,l10,9,8,13r,l10,17r,l17,22r,l28,26r,l32,30r,l34,37r,l32,43r-2,5l30,48r-7,4l17,52r,l10,52,6,48,2,43,,37r,xe" fillcolor="#d20019" stroked="f">
                      <v:path arrowok="t" o:connecttype="custom" o:connectlocs="3810,22225;5080,24765;6350,27305;10795,29210;13335,29210;14605,27305;17780,23495;15875,20955;10795,19050;3810,16510;2540,13970;1270,9525;1270,5715;3810,2540;10795,0;15875,1270;19050,4445;20320,9525;15875,9525;10795,5715;6350,5715;5080,8255;6350,10795;10795,13970;17780,16510;20320,19050;21590,23495;20320,27305;19050,30480;10795,33020;6350,33020;1270,27305;0,23495" o:connectangles="0,0,0,0,0,0,0,0,0,0,0,0,0,0,0,0,0,0,0,0,0,0,0,0,0,0,0,0,0,0,0,0,0"/>
                    </v:shape>
                    <v:shape id="Freeform 189" o:spid="_x0000_s1058" style="position:absolute;left:12109;top:4387;width:216;height:331;visibility:visible;mso-wrap-style:square;v-text-anchor:top" coordsize="3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k71ccA&#10;AADcAAAADwAAAGRycy9kb3ducmV2LnhtbESPQWvCQBCF7wX/wzJCL0U3LUVKdBUtFOylqGnR45Ad&#10;k2h2Ns1uY/z3zkHobYb35r1vZove1aqjNlSeDTyPE1DEubcVFwa+s4/RG6gQkS3WnsnAlQIs5oOH&#10;GabWX3hL3S4WSkI4pGigjLFJtQ55SQ7D2DfEoh196zDK2hbatniRcFfrlySZaIcVS0OJDb2XlJ93&#10;f87A9ucQut91tomHT73Zr75OT+dVZszjsF9OQUXq47/5fr22gv8q+PKMTK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mJO9XHAAAA3AAAAA8AAAAAAAAAAAAAAAAAmAIAAGRy&#10;cy9kb3ducmV2LnhtbFBLBQYAAAAABAAEAPUAAACMAwAAAAA=&#10;" path="m28,33r6,2l34,35r-2,6l28,48r,l23,52r-6,l17,52,10,50,4,46r,l,37,,26r,l,15,4,7r,l10,2,17,r,l23,2r5,2l28,4r4,5l34,17r-6,l28,17,23,11r,l21,9r-4,l17,9r-4,l8,13r,l6,17r,9l6,26r,9l8,41r,l13,43r4,3l17,46r4,l23,43r,l25,39r3,-6l28,33xe" fillcolor="#d20019" stroked="f">
                      <v:path arrowok="t" o:connecttype="custom" o:connectlocs="17780,20955;21590,22225;21590,22225;20320,26035;17780,30480;17780,30480;14605,33020;10795,33020;10795,33020;6350,31750;2540,29210;2540,29210;0,23495;0,16510;0,16510;0,9525;2540,4445;2540,4445;6350,1270;10795,0;10795,0;14605,1270;17780,2540;17780,2540;20320,5715;21590,10795;17780,10795;17780,10795;14605,6985;14605,6985;13335,5715;10795,5715;10795,5715;8255,5715;5080,8255;5080,8255;3810,10795;3810,16510;3810,16510;3810,22225;5080,26035;5080,26035;8255,27305;10795,29210;10795,29210;13335,29210;14605,27305;14605,27305;15875,24765;17780,20955;17780,20955" o:connectangles="0,0,0,0,0,0,0,0,0,0,0,0,0,0,0,0,0,0,0,0,0,0,0,0,0,0,0,0,0,0,0,0,0,0,0,0,0,0,0,0,0,0,0,0,0,0,0,0,0,0,0"/>
                    </v:shape>
                    <v:shape id="Freeform 190" o:spid="_x0000_s1059" style="position:absolute;left:12369;top:4279;width:204;height:439;visibility:visible;mso-wrap-style:square;v-text-anchor:top" coordsize="32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E3WsEA&#10;AADcAAAADwAAAGRycy9kb3ducmV2LnhtbERPTWvCQBC9C/6HZQredKNIkdRVrNJaRLC1pedpdkyC&#10;2dmQHTX+e1cQepvH+5zpvHWVOlMTSs8GhoMEFHHmbcm5gZ/vt/4EVBBki5VnMnClAPNZtzPF1PoL&#10;f9F5L7mKIRxSNFCI1KnWISvIYRj4mjhyB984lAibXNsGLzHcVXqUJM/aYcmxocCalgVlx/3JGfhc&#10;yTrf8HaJ/PtnXxfvh52EnTG9p3bxAkqolX/xw/1h4/zxEO7PxAv0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N1rBAAAA3AAAAA8AAAAAAAAAAAAAAAAAmAIAAGRycy9kb3du&#10;cmV2LnhtbFBLBQYAAAAABAAEAPUAAACGAwAAAAA=&#10;" path="m,69l,,6,r,24l6,24r4,-5l10,19r7,-2l17,17r6,2l28,21r,l30,28r2,9l32,69r-6,l26,37r,l23,32r,-4l23,28,19,26r-2,l17,26r-4,l8,28r,l6,34r,7l6,69,,69xe" fillcolor="#d20019" stroked="f">
                      <v:path arrowok="t" o:connecttype="custom" o:connectlocs="0,43815;0,0;3810,0;3810,15240;3810,15240;6350,12065;6350,12065;10795,10795;10795,10795;14605,12065;17780,13335;17780,13335;19050,17780;20320,23495;20320,43815;16510,43815;16510,23495;16510,23495;14605,20320;14605,17780;14605,17780;12065,16510;10795,16510;10795,16510;8255,16510;5080,17780;5080,17780;3810,21590;3810,26035;3810,43815;0,43815" o:connectangles="0,0,0,0,0,0,0,0,0,0,0,0,0,0,0,0,0,0,0,0,0,0,0,0,0,0,0,0,0,0,0"/>
                    </v:shape>
                    <v:shape id="Freeform 191" o:spid="_x0000_s1060" style="position:absolute;left:11766;top:882;width:807;height:629;visibility:visible;mso-wrap-style:square;v-text-anchor:top" coordsize="127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bBjMMA&#10;AADcAAAADwAAAGRycy9kb3ducmV2LnhtbERPTWvCQBC9F/wPywje6sYgNkZXsaUFEXpQg3gcsmOy&#10;mJ0N2a2m/94tFLzN433Oct3bRtyo88axgsk4AUFcOm24UlAcv14zED4ga2wck4Jf8rBeDV6WmGt3&#10;5z3dDqESMYR9jgrqENpcSl/WZNGPXUscuYvrLIYIu0rqDu8x3DYyTZKZtGg4NtTY0kdN5fXwYxV8&#10;7/ZVZt6y9PR+Nprnx+L6eS6UGg37zQJEoD48xf/urY7zpyn8PRMv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bBjMMAAADcAAAADwAAAAAAAAAAAAAAAACYAgAAZHJzL2Rv&#10;d25yZXYueG1sUEsFBgAAAAAEAAQA9QAAAIgDAAAAAA==&#10;" path="m92,30r,l30,r,l32,6r,7l32,13,30,30,23,43,13,54,8,58,,63r,l2,69r2,7l8,84r5,7l21,95r9,4l43,99r,l86,91r,l101,86r13,-6l123,71r4,-6l127,65r-2,-9l118,45,108,37,92,30r,xe" fillcolor="#d20019" stroked="f">
                      <v:path arrowok="t" o:connecttype="custom" o:connectlocs="58420,19050;58420,19050;19050,0;19050,0;20320,3810;20320,8255;20320,8255;19050,19050;14605,27305;8255,34290;5080,36830;0,40005;0,40005;1270,43815;2540,48260;5080,53340;8255,57785;13335,60325;19050,62865;27305,62865;27305,62865;54610,57785;54610,57785;64135,54610;72390,50800;78105,45085;80645,41275;80645,41275;79375,35560;74930,28575;68580,23495;58420,19050;58420,19050" o:connectangles="0,0,0,0,0,0,0,0,0,0,0,0,0,0,0,0,0,0,0,0,0,0,0,0,0,0,0,0,0,0,0,0,0"/>
                    </v:shape>
                    <v:shape id="Freeform 192" o:spid="_x0000_s1061" style="position:absolute;left:11036;top:812;width:603;height:699;visibility:visible;mso-wrap-style:square;v-text-anchor:top" coordsize="95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747cMA&#10;AADcAAAADwAAAGRycy9kb3ducmV2LnhtbERPTWvCQBC9F/wPywjedGMtotFVRKwVxYNpoT0O2TEJ&#10;ZmdDdo3x37uC0Ns83ufMl60pRUO1KywrGA4iEMSp1QVnCn6+P/sTEM4jaywtk4I7OVguOm9zjLW9&#10;8YmaxGcihLCLUUHufRVL6dKcDLqBrYgDd7a1QR9gnUld4y2Em1K+R9FYGiw4NORY0Tqn9JJcjYJ0&#10;/9fsDttokxw394Iv/mtarn6V6nXb1QyEp9b/i1/unQ7zP0bwfCZc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747cMAAADcAAAADwAAAAAAAAAAAAAAAACYAgAAZHJzL2Rv&#10;d25yZXYueG1sUEsFBgAAAAAEAAQA9QAAAIgDAAAAAA==&#10;" path="m65,24r,l67,11,69,r,l65,6r-7,7l58,13,7,67r,l2,74,,78r,6l,89r2,6l7,97r6,5l20,104r,l50,110r,l65,110r11,-2l82,102r7,-7l91,89r2,-7l95,74r,l84,65,74,54,67,41,65,24r,xe" fillcolor="#d20019" stroked="f">
                      <v:path arrowok="t" o:connecttype="custom" o:connectlocs="41275,15240;41275,15240;42545,6985;43815,0;43815,0;41275,3810;36830,8255;36830,8255;4445,42545;4445,42545;1270,46990;0,49530;0,53340;0,56515;1270,60325;4445,61595;8255,64770;12700,66040;12700,66040;31750,69850;31750,69850;41275,69850;48260,68580;52070,64770;56515,60325;57785,56515;59055,52070;60325,46990;60325,46990;53340,41275;46990,34290;42545,26035;41275,15240;41275,15240" o:connectangles="0,0,0,0,0,0,0,0,0,0,0,0,0,0,0,0,0,0,0,0,0,0,0,0,0,0,0,0,0,0,0,0,0,0"/>
                    </v:shape>
                    <v:shape id="Freeform 193" o:spid="_x0000_s1062" style="position:absolute;left:11957;top:1511;width:577;height:800;visibility:visible;mso-wrap-style:square;v-text-anchor:top" coordsize="91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mTcAA&#10;AADcAAAADwAAAGRycy9kb3ducmV2LnhtbERP32vCMBB+H/g/hBP2NlNFhqtGkcFAH3XS7vFozibY&#10;XGoTbf3vl8HAt/v4ft5qM7hG3KkL1rOC6SQDQVx5bblWcPr+eluACBFZY+OZFDwowGY9ellhrn3P&#10;B7ofYy1SCIccFZgY21zKUBlyGCa+JU7c2XcOY4JdLXWHfQp3jZxl2bt0aDk1GGzp01B1Od6cglia&#10;si+vdLCL9scW+w/LRfZQ6nU8bJcgIg3xKf5373SaP5/D3zPpArn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kmTcAAAADcAAAADwAAAAAAAAAAAAAAAACYAgAAZHJzL2Rvd25y&#10;ZXYueG1sUEsFBgAAAAAEAAQA9QAAAIUDAAAAAA==&#10;" path="m21,22r,l15,24r-4,7l4,37,2,44,,50r,7l2,65r2,7l4,72,17,96r,l28,109r11,8l49,124r9,2l58,126r4,-2l69,122r6,-11l82,98,84,83r,l91,26r,l91,18r,-7l86,7,84,3,78,,73,,67,3,58,5,21,22xe" fillcolor="#d20019" stroked="f">
                      <v:path arrowok="t" o:connecttype="custom" o:connectlocs="13335,13970;13335,13970;9525,15240;6985,19685;2540,23495;1270,27940;0,31750;0,36195;1270,41275;2540,45720;2540,45720;10795,60960;10795,60960;17780,69215;24765,74295;31115,78740;36830,80010;36830,80010;39370,78740;43815,77470;47625,70485;52070,62230;53340,52705;53340,52705;57785,16510;57785,16510;57785,11430;57785,6985;54610,4445;53340,1905;49530,0;46355,0;42545,1905;36830,3175;13335,13970" o:connectangles="0,0,0,0,0,0,0,0,0,0,0,0,0,0,0,0,0,0,0,0,0,0,0,0,0,0,0,0,0,0,0,0,0,0,0"/>
                    </v:shape>
                    <v:shape id="Freeform 194" o:spid="_x0000_s1063" style="position:absolute;left:10858;top:1485;width:591;height:661;visibility:visible;mso-wrap-style:square;v-text-anchor:top" coordsize="93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77CMQA&#10;AADcAAAADwAAAGRycy9kb3ducmV2LnhtbERPTWvCQBC9F/oflil4002LSomu0koV8WBb9aC3ITtN&#10;FrOzIbua5N+7gtDbPN7nTOetLcWVam8cK3gdJCCIM6cN5woO+2X/HYQPyBpLx6SgIw/z2fPTFFPt&#10;Gv6l6y7kIoawT1FBEUKVSumzgiz6gauII/fnaoshwjqXusYmhttSviXJWFo0HBsKrGhRUHbeXayC&#10;r25xauTn1gy783HVbL+7zf7HKNV7aT8mIAK14V/8cK91nD8cwf2ZeIG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++wjEAAAA3AAAAA8AAAAAAAAAAAAAAAAAmAIAAGRycy9k&#10;b3ducmV2LnhtbFBLBQYAAAAABAAEAPUAAACJAwAAAAA=&#10;" path="m89,76r,l93,69r,-8l93,54r,-6l89,41,84,35,78,28,71,26r,l41,11r,l28,4,15,,4,,,2r,l,2,,7r2,8l7,28r6,13l13,41,41,91r,l45,98r7,4l56,104r5,l67,104r4,-2l76,98r4,-7l89,76xe" fillcolor="#d20019" stroked="f">
                      <v:path arrowok="t" o:connecttype="custom" o:connectlocs="56515,48260;56515,48260;59055,43815;59055,38735;59055,34290;59055,30480;56515,26035;53340,22225;49530,17780;45085,16510;45085,16510;26035,6985;26035,6985;17780,2540;9525,0;2540,0;0,1270;0,1270;0,1270;0,4445;1270,9525;4445,17780;8255,26035;8255,26035;26035,57785;26035,57785;28575,62230;33020,64770;35560,66040;38735,66040;42545,66040;45085,64770;48260,62230;50800,57785;56515,48260" o:connectangles="0,0,0,0,0,0,0,0,0,0,0,0,0,0,0,0,0,0,0,0,0,0,0,0,0,0,0,0,0,0,0,0,0,0,0"/>
                    </v:shape>
                    <v:shape id="Freeform 195" o:spid="_x0000_s1064" style="position:absolute;left:11328;top:1981;width:698;height:495;visibility:visible;mso-wrap-style:square;v-text-anchor:top" coordsize="110,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tgvMMA&#10;AADcAAAADwAAAGRycy9kb3ducmV2LnhtbERPS2vCQBC+F/wPyxR6qxuLFY2uYgWhh17iC7yN2WmS&#10;Njsbs6Om/75bKHibj+85s0XnanWlNlSeDQz6CSji3NuKCwO77fp5DCoIssXaMxn4oQCLee9hhqn1&#10;N87oupFCxRAOKRooRZpU65CX5DD0fUMcuU/fOpQI20LbFm8x3NX6JUlG2mHFsaHEhlYl5d+bizOQ&#10;HU9neXv9yAaXZNLt6y8Z+4MY8/TYLaeghDq5i//d7zbOH47g75l4gZ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tgvMMAAADcAAAADwAAAAAAAAAAAAAAAACYAgAAZHJzL2Rv&#10;d25yZXYueG1sUEsFBgAAAAAEAAQA9QAAAIgDAAAAAA==&#10;" path="m86,13r,l82,7,73,2,66,,60,,51,,45,2,38,7r-6,6l32,13,19,28r,l10,39,2,52,,61r,8l,69r2,3l6,74r11,2l30,78,45,76r,l90,65r,l97,63r6,-4l107,56r3,-4l110,46r,-5l105,35r-4,-5l86,13xe" fillcolor="#d20019" stroked="f">
                      <v:path arrowok="t" o:connecttype="custom" o:connectlocs="54610,8255;54610,8255;52070,4445;46355,1270;41910,0;38100,0;32385,0;28575,1270;24130,4445;20320,8255;20320,8255;12065,17780;12065,17780;6350,24765;1270,33020;0,38735;0,43815;0,43815;1270,45720;3810,46990;10795,48260;19050,49530;28575,48260;28575,48260;57150,41275;57150,41275;61595,40005;65405,37465;67945,35560;69850,33020;69850,29210;69850,26035;66675,22225;64135,19050;54610,8255" o:connectangles="0,0,0,0,0,0,0,0,0,0,0,0,0,0,0,0,0,0,0,0,0,0,0,0,0,0,0,0,0,0,0,0,0,0,0"/>
                    </v:shape>
                  </v:group>
                </w:pict>
              </mc:Fallback>
            </mc:AlternateContent>
          </w:r>
        </w:p>
      </w:tc>
      <w:tc>
        <w:tcPr>
          <w:tcW w:w="7052" w:type="dxa"/>
          <w:gridSpan w:val="2"/>
          <w:tcBorders>
            <w:bottom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  <w:tr w:rsidR="00F02D56" w:rsidRPr="006A66F5" w:rsidTr="00F02D56">
      <w:trPr>
        <w:trHeight w:hRule="exact" w:val="290"/>
      </w:trPr>
      <w:tc>
        <w:tcPr>
          <w:tcW w:w="2446" w:type="dxa"/>
          <w:vMerge/>
          <w:tcBorders>
            <w:right w:val="single" w:sz="4" w:space="0" w:color="auto"/>
          </w:tcBorders>
        </w:tcPr>
        <w:p w:rsidR="00F02D56" w:rsidRPr="006A66F5" w:rsidRDefault="00F02D56" w:rsidP="00F02D56">
          <w:pPr>
            <w:pStyle w:val="Kopfzeile"/>
          </w:pPr>
        </w:p>
      </w:tc>
      <w:tc>
        <w:tcPr>
          <w:tcW w:w="2091" w:type="dxa"/>
          <w:tcBorders>
            <w:top w:val="single" w:sz="4" w:space="0" w:color="auto"/>
            <w:left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802F27">
          <w:pPr>
            <w:pStyle w:val="Kopfzeile"/>
          </w:pPr>
        </w:p>
      </w:tc>
      <w:tc>
        <w:tcPr>
          <w:tcW w:w="4961" w:type="dxa"/>
          <w:tcBorders>
            <w:top w:val="single" w:sz="4" w:space="0" w:color="auto"/>
          </w:tcBorders>
          <w:tcMar>
            <w:left w:w="57" w:type="dxa"/>
            <w:right w:w="57" w:type="dxa"/>
          </w:tcMar>
        </w:tcPr>
        <w:p w:rsidR="00F02D56" w:rsidRPr="006A66F5" w:rsidRDefault="00F02D56" w:rsidP="00F02D56">
          <w:pPr>
            <w:pStyle w:val="Kopfzeile"/>
          </w:pPr>
        </w:p>
      </w:tc>
    </w:tr>
  </w:tbl>
  <w:p w:rsidR="00F02D56" w:rsidRDefault="00EC78FB" w:rsidP="006A16D5">
    <w:pPr>
      <w:pStyle w:val="Kopfzeile"/>
    </w:pPr>
    <w:r>
      <w:t xml:space="preserve">Angular 2 Workshop  - </w:t>
    </w:r>
    <w:r>
      <w:fldChar w:fldCharType="begin"/>
    </w:r>
    <w:r>
      <w:instrText xml:space="preserve"> TIME \@ "dddd, d. MMMM yyyy" </w:instrText>
    </w:r>
    <w:r>
      <w:fldChar w:fldCharType="separate"/>
    </w:r>
    <w:r w:rsidR="00A87B70">
      <w:rPr>
        <w:noProof/>
      </w:rPr>
      <w:t>Dienstag, 6. September 2016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96216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3785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36C3E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A0C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1802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23898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76D3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F6801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D79C1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A413EF"/>
    <w:multiLevelType w:val="multilevel"/>
    <w:tmpl w:val="F54615A4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0">
    <w:nsid w:val="3B334EBF"/>
    <w:multiLevelType w:val="hybridMultilevel"/>
    <w:tmpl w:val="50F63EC0"/>
    <w:lvl w:ilvl="0" w:tplc="BEFA0468">
      <w:start w:val="1"/>
      <w:numFmt w:val="bullet"/>
      <w:pStyle w:val="AuflistungEbene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2575A8"/>
    <w:multiLevelType w:val="hybridMultilevel"/>
    <w:tmpl w:val="390C0B1A"/>
    <w:lvl w:ilvl="0" w:tplc="C74C30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C0000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650DE0"/>
    <w:multiLevelType w:val="hybridMultilevel"/>
    <w:tmpl w:val="3948D534"/>
    <w:lvl w:ilvl="0" w:tplc="40FA2E22">
      <w:start w:val="1"/>
      <w:numFmt w:val="bullet"/>
      <w:pStyle w:val="AuflistungEbene1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1273D4"/>
    <w:multiLevelType w:val="multilevel"/>
    <w:tmpl w:val="1ACC54F0"/>
    <w:lvl w:ilvl="0">
      <w:start w:val="1"/>
      <w:numFmt w:val="none"/>
      <w:pStyle w:val="Tobedone"/>
      <w:suff w:val="space"/>
      <w:lvlText w:val="To do: "/>
      <w:lvlJc w:val="left"/>
      <w:pPr>
        <w:ind w:left="0" w:firstLine="2268"/>
      </w:pPr>
      <w:rPr>
        <w:rFonts w:hint="default"/>
        <w:color w:val="FF0000"/>
      </w:rPr>
    </w:lvl>
    <w:lvl w:ilvl="1">
      <w:start w:val="1"/>
      <w:numFmt w:val="lowerLetter"/>
      <w:lvlText w:val="%2)"/>
      <w:lvlJc w:val="left"/>
      <w:pPr>
        <w:tabs>
          <w:tab w:val="num" w:pos="2988"/>
        </w:tabs>
        <w:ind w:left="298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348"/>
        </w:tabs>
        <w:ind w:left="334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708"/>
        </w:tabs>
        <w:ind w:left="370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4068"/>
        </w:tabs>
        <w:ind w:left="406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428"/>
        </w:tabs>
        <w:ind w:left="442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788"/>
        </w:tabs>
        <w:ind w:left="47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508"/>
        </w:tabs>
        <w:ind w:left="5508" w:hanging="360"/>
      </w:pPr>
      <w:rPr>
        <w:rFonts w:hint="default"/>
      </w:rPr>
    </w:lvl>
  </w:abstractNum>
  <w:abstractNum w:abstractNumId="14">
    <w:nsid w:val="5B8547AF"/>
    <w:multiLevelType w:val="hybridMultilevel"/>
    <w:tmpl w:val="6A9AFE64"/>
    <w:lvl w:ilvl="0" w:tplc="10A0077E">
      <w:start w:val="1"/>
      <w:numFmt w:val="ordinal"/>
      <w:pStyle w:val="Aufzhlung"/>
      <w:lvlText w:val="%1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A50333"/>
    <w:multiLevelType w:val="hybridMultilevel"/>
    <w:tmpl w:val="0D1671CC"/>
    <w:lvl w:ilvl="0" w:tplc="FFD2E014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8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5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</w:abstractNum>
  <w:abstractNum w:abstractNumId="16">
    <w:nsid w:val="7F1A6F63"/>
    <w:multiLevelType w:val="hybridMultilevel"/>
    <w:tmpl w:val="9E8866B8"/>
    <w:lvl w:ilvl="0" w:tplc="F82A16EA">
      <w:start w:val="1"/>
      <w:numFmt w:val="bullet"/>
      <w:pStyle w:val="TabelleAuflist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9"/>
  </w:num>
  <w:num w:numId="4">
    <w:abstractNumId w:val="16"/>
  </w:num>
  <w:num w:numId="5">
    <w:abstractNumId w:val="11"/>
  </w:num>
  <w:num w:numId="6">
    <w:abstractNumId w:val="10"/>
  </w:num>
  <w:num w:numId="7">
    <w:abstractNumId w:val="8"/>
  </w:num>
  <w:num w:numId="8">
    <w:abstractNumId w:val="6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documentProtection w:formatting="1" w:enforcement="1"/>
  <w:styleLockTheme/>
  <w:defaultTabStop w:val="709"/>
  <w:hyphenationZone w:val="425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B70"/>
    <w:rsid w:val="000005D9"/>
    <w:rsid w:val="00005459"/>
    <w:rsid w:val="00010165"/>
    <w:rsid w:val="00013D23"/>
    <w:rsid w:val="000339AD"/>
    <w:rsid w:val="000357C9"/>
    <w:rsid w:val="0004627D"/>
    <w:rsid w:val="00053ED1"/>
    <w:rsid w:val="00057D4E"/>
    <w:rsid w:val="00060BBD"/>
    <w:rsid w:val="00061C9B"/>
    <w:rsid w:val="0006514F"/>
    <w:rsid w:val="0007036C"/>
    <w:rsid w:val="00073BE9"/>
    <w:rsid w:val="00080124"/>
    <w:rsid w:val="000B0531"/>
    <w:rsid w:val="000D0B26"/>
    <w:rsid w:val="000D7315"/>
    <w:rsid w:val="000F2C25"/>
    <w:rsid w:val="00100ACF"/>
    <w:rsid w:val="0010751F"/>
    <w:rsid w:val="00111B14"/>
    <w:rsid w:val="00115DA9"/>
    <w:rsid w:val="0011692F"/>
    <w:rsid w:val="00134DAE"/>
    <w:rsid w:val="00142EC8"/>
    <w:rsid w:val="0014393B"/>
    <w:rsid w:val="00143A1F"/>
    <w:rsid w:val="00146F55"/>
    <w:rsid w:val="00164AF2"/>
    <w:rsid w:val="00172148"/>
    <w:rsid w:val="0018442C"/>
    <w:rsid w:val="00184C70"/>
    <w:rsid w:val="00194C07"/>
    <w:rsid w:val="001974F0"/>
    <w:rsid w:val="001A6AF4"/>
    <w:rsid w:val="001B69E7"/>
    <w:rsid w:val="001C7E29"/>
    <w:rsid w:val="001F3747"/>
    <w:rsid w:val="00203CFB"/>
    <w:rsid w:val="00214D6D"/>
    <w:rsid w:val="002226FD"/>
    <w:rsid w:val="00227999"/>
    <w:rsid w:val="002328D0"/>
    <w:rsid w:val="00236AF7"/>
    <w:rsid w:val="0023779D"/>
    <w:rsid w:val="00253F21"/>
    <w:rsid w:val="00255F8A"/>
    <w:rsid w:val="00261CAE"/>
    <w:rsid w:val="00262480"/>
    <w:rsid w:val="002648E9"/>
    <w:rsid w:val="00266950"/>
    <w:rsid w:val="002742AE"/>
    <w:rsid w:val="002751C0"/>
    <w:rsid w:val="00280B51"/>
    <w:rsid w:val="0028338C"/>
    <w:rsid w:val="002A3040"/>
    <w:rsid w:val="002C253E"/>
    <w:rsid w:val="002C4449"/>
    <w:rsid w:val="002C63C1"/>
    <w:rsid w:val="002C7172"/>
    <w:rsid w:val="002E312D"/>
    <w:rsid w:val="002F1968"/>
    <w:rsid w:val="002F377B"/>
    <w:rsid w:val="002F3C0C"/>
    <w:rsid w:val="002F4110"/>
    <w:rsid w:val="002F6E54"/>
    <w:rsid w:val="003114FC"/>
    <w:rsid w:val="00324EB7"/>
    <w:rsid w:val="00336C97"/>
    <w:rsid w:val="00352A27"/>
    <w:rsid w:val="00356204"/>
    <w:rsid w:val="00371607"/>
    <w:rsid w:val="0037241C"/>
    <w:rsid w:val="00381EF3"/>
    <w:rsid w:val="00385E36"/>
    <w:rsid w:val="003A2863"/>
    <w:rsid w:val="003A551E"/>
    <w:rsid w:val="003A7F67"/>
    <w:rsid w:val="003B210A"/>
    <w:rsid w:val="003C2507"/>
    <w:rsid w:val="003C59E8"/>
    <w:rsid w:val="003E7F35"/>
    <w:rsid w:val="003F4798"/>
    <w:rsid w:val="003F4C27"/>
    <w:rsid w:val="00411C64"/>
    <w:rsid w:val="00415197"/>
    <w:rsid w:val="00417582"/>
    <w:rsid w:val="00417C86"/>
    <w:rsid w:val="00420CBD"/>
    <w:rsid w:val="004300F8"/>
    <w:rsid w:val="0043282A"/>
    <w:rsid w:val="0043713C"/>
    <w:rsid w:val="004463DA"/>
    <w:rsid w:val="00447EE0"/>
    <w:rsid w:val="00457A4F"/>
    <w:rsid w:val="00461A1B"/>
    <w:rsid w:val="00482548"/>
    <w:rsid w:val="00483468"/>
    <w:rsid w:val="00491F8B"/>
    <w:rsid w:val="004A24D1"/>
    <w:rsid w:val="004C19C2"/>
    <w:rsid w:val="004C1C5B"/>
    <w:rsid w:val="004C2939"/>
    <w:rsid w:val="004C3CF4"/>
    <w:rsid w:val="004E1B17"/>
    <w:rsid w:val="004F305F"/>
    <w:rsid w:val="004F4F7E"/>
    <w:rsid w:val="00510F2E"/>
    <w:rsid w:val="0052188E"/>
    <w:rsid w:val="0052399A"/>
    <w:rsid w:val="005276D6"/>
    <w:rsid w:val="0053061F"/>
    <w:rsid w:val="00535ECF"/>
    <w:rsid w:val="005446A6"/>
    <w:rsid w:val="00571955"/>
    <w:rsid w:val="005768A2"/>
    <w:rsid w:val="00586678"/>
    <w:rsid w:val="0059310F"/>
    <w:rsid w:val="005A42F6"/>
    <w:rsid w:val="005C220A"/>
    <w:rsid w:val="005C4B9A"/>
    <w:rsid w:val="005D46D7"/>
    <w:rsid w:val="005E1BA9"/>
    <w:rsid w:val="00604A37"/>
    <w:rsid w:val="0061018D"/>
    <w:rsid w:val="00611592"/>
    <w:rsid w:val="00633B11"/>
    <w:rsid w:val="00633F96"/>
    <w:rsid w:val="00641A30"/>
    <w:rsid w:val="00654E81"/>
    <w:rsid w:val="00655171"/>
    <w:rsid w:val="0065562E"/>
    <w:rsid w:val="00671B0F"/>
    <w:rsid w:val="00687048"/>
    <w:rsid w:val="00691465"/>
    <w:rsid w:val="006A16D5"/>
    <w:rsid w:val="006A66F5"/>
    <w:rsid w:val="006B1793"/>
    <w:rsid w:val="006C17E1"/>
    <w:rsid w:val="006D6B23"/>
    <w:rsid w:val="006F043A"/>
    <w:rsid w:val="006F1276"/>
    <w:rsid w:val="0073087E"/>
    <w:rsid w:val="00745725"/>
    <w:rsid w:val="00746075"/>
    <w:rsid w:val="00746D08"/>
    <w:rsid w:val="00756171"/>
    <w:rsid w:val="00770035"/>
    <w:rsid w:val="007822CE"/>
    <w:rsid w:val="007A58BC"/>
    <w:rsid w:val="007A7FD9"/>
    <w:rsid w:val="007B312C"/>
    <w:rsid w:val="007B3145"/>
    <w:rsid w:val="007D7BD7"/>
    <w:rsid w:val="007F7F1D"/>
    <w:rsid w:val="00802F27"/>
    <w:rsid w:val="008158FF"/>
    <w:rsid w:val="00816C4E"/>
    <w:rsid w:val="008348B8"/>
    <w:rsid w:val="00850BE5"/>
    <w:rsid w:val="00861FD7"/>
    <w:rsid w:val="00863198"/>
    <w:rsid w:val="00876D62"/>
    <w:rsid w:val="00882272"/>
    <w:rsid w:val="00893110"/>
    <w:rsid w:val="008A0D48"/>
    <w:rsid w:val="008B01E5"/>
    <w:rsid w:val="008B01EE"/>
    <w:rsid w:val="008B790D"/>
    <w:rsid w:val="008C6980"/>
    <w:rsid w:val="008D0ADE"/>
    <w:rsid w:val="008D34BC"/>
    <w:rsid w:val="008E4444"/>
    <w:rsid w:val="008E59CB"/>
    <w:rsid w:val="009116AC"/>
    <w:rsid w:val="00913FB3"/>
    <w:rsid w:val="0093310D"/>
    <w:rsid w:val="00940EB3"/>
    <w:rsid w:val="00943043"/>
    <w:rsid w:val="00943F03"/>
    <w:rsid w:val="0094492D"/>
    <w:rsid w:val="009466D2"/>
    <w:rsid w:val="009479D1"/>
    <w:rsid w:val="00951BB1"/>
    <w:rsid w:val="00952415"/>
    <w:rsid w:val="009625F8"/>
    <w:rsid w:val="00985052"/>
    <w:rsid w:val="009C636E"/>
    <w:rsid w:val="009E47F0"/>
    <w:rsid w:val="009E4D4B"/>
    <w:rsid w:val="009E6E80"/>
    <w:rsid w:val="009F0918"/>
    <w:rsid w:val="00A1259B"/>
    <w:rsid w:val="00A2164C"/>
    <w:rsid w:val="00A27B21"/>
    <w:rsid w:val="00A54171"/>
    <w:rsid w:val="00A604BC"/>
    <w:rsid w:val="00A61A98"/>
    <w:rsid w:val="00A71C28"/>
    <w:rsid w:val="00A87B70"/>
    <w:rsid w:val="00A921C5"/>
    <w:rsid w:val="00A92E16"/>
    <w:rsid w:val="00A938B5"/>
    <w:rsid w:val="00AA3A0F"/>
    <w:rsid w:val="00AB6E3A"/>
    <w:rsid w:val="00AC1EAD"/>
    <w:rsid w:val="00AC3861"/>
    <w:rsid w:val="00AE4EEF"/>
    <w:rsid w:val="00AF04E0"/>
    <w:rsid w:val="00B02A6C"/>
    <w:rsid w:val="00B06C0B"/>
    <w:rsid w:val="00B10D39"/>
    <w:rsid w:val="00B13869"/>
    <w:rsid w:val="00B150A5"/>
    <w:rsid w:val="00B16432"/>
    <w:rsid w:val="00B44E54"/>
    <w:rsid w:val="00B478AB"/>
    <w:rsid w:val="00B5395E"/>
    <w:rsid w:val="00B56506"/>
    <w:rsid w:val="00B60E46"/>
    <w:rsid w:val="00B660F5"/>
    <w:rsid w:val="00B66486"/>
    <w:rsid w:val="00B80528"/>
    <w:rsid w:val="00B80627"/>
    <w:rsid w:val="00B82B84"/>
    <w:rsid w:val="00B84D25"/>
    <w:rsid w:val="00B93AA9"/>
    <w:rsid w:val="00BD37DD"/>
    <w:rsid w:val="00BE2CBB"/>
    <w:rsid w:val="00BE6AC0"/>
    <w:rsid w:val="00BF1C92"/>
    <w:rsid w:val="00BF245C"/>
    <w:rsid w:val="00BF4AFA"/>
    <w:rsid w:val="00C018B4"/>
    <w:rsid w:val="00C05780"/>
    <w:rsid w:val="00C11A10"/>
    <w:rsid w:val="00C12F86"/>
    <w:rsid w:val="00C2149D"/>
    <w:rsid w:val="00C42618"/>
    <w:rsid w:val="00C43CDC"/>
    <w:rsid w:val="00C504E9"/>
    <w:rsid w:val="00C520D0"/>
    <w:rsid w:val="00C57199"/>
    <w:rsid w:val="00C6436F"/>
    <w:rsid w:val="00C65878"/>
    <w:rsid w:val="00C66D75"/>
    <w:rsid w:val="00C70CB5"/>
    <w:rsid w:val="00C71E39"/>
    <w:rsid w:val="00C750E9"/>
    <w:rsid w:val="00C82D59"/>
    <w:rsid w:val="00C86615"/>
    <w:rsid w:val="00CA285A"/>
    <w:rsid w:val="00CA3B73"/>
    <w:rsid w:val="00CA5CD9"/>
    <w:rsid w:val="00CC4808"/>
    <w:rsid w:val="00CD1C82"/>
    <w:rsid w:val="00CD2163"/>
    <w:rsid w:val="00CD403D"/>
    <w:rsid w:val="00CD6798"/>
    <w:rsid w:val="00CE36EF"/>
    <w:rsid w:val="00CF0882"/>
    <w:rsid w:val="00CF2D2E"/>
    <w:rsid w:val="00CF7631"/>
    <w:rsid w:val="00D023BD"/>
    <w:rsid w:val="00D04619"/>
    <w:rsid w:val="00D203EC"/>
    <w:rsid w:val="00D231F1"/>
    <w:rsid w:val="00D27882"/>
    <w:rsid w:val="00D33EC8"/>
    <w:rsid w:val="00D40862"/>
    <w:rsid w:val="00D45861"/>
    <w:rsid w:val="00D516B4"/>
    <w:rsid w:val="00D71A05"/>
    <w:rsid w:val="00D71E33"/>
    <w:rsid w:val="00D904DD"/>
    <w:rsid w:val="00D95E7E"/>
    <w:rsid w:val="00D97C5D"/>
    <w:rsid w:val="00DA0364"/>
    <w:rsid w:val="00DA1824"/>
    <w:rsid w:val="00DC4A33"/>
    <w:rsid w:val="00DD24F9"/>
    <w:rsid w:val="00DE67CA"/>
    <w:rsid w:val="00DF3D4F"/>
    <w:rsid w:val="00E03420"/>
    <w:rsid w:val="00E12B76"/>
    <w:rsid w:val="00E2286C"/>
    <w:rsid w:val="00E27936"/>
    <w:rsid w:val="00E32B02"/>
    <w:rsid w:val="00E33B54"/>
    <w:rsid w:val="00E35D28"/>
    <w:rsid w:val="00E414DC"/>
    <w:rsid w:val="00E4231F"/>
    <w:rsid w:val="00E5216D"/>
    <w:rsid w:val="00E53E9C"/>
    <w:rsid w:val="00E612BB"/>
    <w:rsid w:val="00E64DC8"/>
    <w:rsid w:val="00E75093"/>
    <w:rsid w:val="00E808D3"/>
    <w:rsid w:val="00E91B92"/>
    <w:rsid w:val="00EA0697"/>
    <w:rsid w:val="00EA4133"/>
    <w:rsid w:val="00EB1647"/>
    <w:rsid w:val="00EB741F"/>
    <w:rsid w:val="00EC3615"/>
    <w:rsid w:val="00EC48D1"/>
    <w:rsid w:val="00EC78FB"/>
    <w:rsid w:val="00EF665D"/>
    <w:rsid w:val="00F02D56"/>
    <w:rsid w:val="00F20B98"/>
    <w:rsid w:val="00F261A0"/>
    <w:rsid w:val="00F32486"/>
    <w:rsid w:val="00F41BA9"/>
    <w:rsid w:val="00F433CC"/>
    <w:rsid w:val="00F61C40"/>
    <w:rsid w:val="00F65221"/>
    <w:rsid w:val="00F65626"/>
    <w:rsid w:val="00F8145C"/>
    <w:rsid w:val="00F90F35"/>
    <w:rsid w:val="00F93096"/>
    <w:rsid w:val="00FC1D6B"/>
    <w:rsid w:val="00FC4905"/>
    <w:rsid w:val="00FE2F87"/>
    <w:rsid w:val="00FE3C1C"/>
    <w:rsid w:val="00FE6E4A"/>
    <w:rsid w:val="00FF0922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2D372CD-B79F-4C24-B76E-64DC09CF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1"/>
        <w:szCs w:val="21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aliases w:val="Fließtext"/>
    <w:semiHidden/>
    <w:rsid w:val="00C86615"/>
    <w:pPr>
      <w:spacing w:before="80" w:after="80"/>
    </w:pPr>
  </w:style>
  <w:style w:type="paragraph" w:styleId="berschrift1">
    <w:name w:val="heading 1"/>
    <w:next w:val="Standard"/>
    <w:link w:val="berschrift1Zchn"/>
    <w:qFormat/>
    <w:rsid w:val="004A24D1"/>
    <w:pPr>
      <w:keepNext/>
      <w:numPr>
        <w:numId w:val="3"/>
      </w:numPr>
      <w:tabs>
        <w:tab w:val="clear" w:pos="360"/>
        <w:tab w:val="left" w:pos="907"/>
      </w:tabs>
      <w:spacing w:before="600" w:after="240"/>
      <w:ind w:left="907" w:hanging="907"/>
      <w:outlineLvl w:val="0"/>
    </w:pPr>
    <w:rPr>
      <w:rFonts w:eastAsia="Times New Roman"/>
      <w:color w:val="CC0000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qFormat/>
    <w:rsid w:val="004C19C2"/>
    <w:pPr>
      <w:numPr>
        <w:ilvl w:val="1"/>
      </w:numPr>
      <w:tabs>
        <w:tab w:val="clear" w:pos="0"/>
      </w:tabs>
      <w:spacing w:before="360"/>
      <w:ind w:left="907" w:hanging="907"/>
      <w:outlineLvl w:val="1"/>
    </w:pPr>
    <w:rPr>
      <w:sz w:val="22"/>
      <w:szCs w:val="22"/>
    </w:rPr>
  </w:style>
  <w:style w:type="paragraph" w:styleId="berschrift3">
    <w:name w:val="heading 3"/>
    <w:basedOn w:val="berschrift2"/>
    <w:next w:val="Standard"/>
    <w:link w:val="berschrift3Zchn"/>
    <w:qFormat/>
    <w:rsid w:val="002C253E"/>
    <w:pPr>
      <w:numPr>
        <w:ilvl w:val="2"/>
      </w:numPr>
      <w:tabs>
        <w:tab w:val="clear" w:pos="0"/>
      </w:tabs>
      <w:spacing w:before="240" w:after="120"/>
      <w:ind w:left="907" w:hanging="907"/>
      <w:outlineLvl w:val="2"/>
    </w:pPr>
  </w:style>
  <w:style w:type="paragraph" w:styleId="berschrift4">
    <w:name w:val="heading 4"/>
    <w:basedOn w:val="berschrift3"/>
    <w:next w:val="Standard"/>
    <w:link w:val="berschrift4Zchn"/>
    <w:qFormat/>
    <w:rsid w:val="000005D9"/>
    <w:pPr>
      <w:numPr>
        <w:ilvl w:val="3"/>
      </w:numPr>
      <w:outlineLvl w:val="3"/>
    </w:pPr>
  </w:style>
  <w:style w:type="paragraph" w:styleId="berschrift5">
    <w:name w:val="heading 5"/>
    <w:basedOn w:val="berschrift4"/>
    <w:next w:val="Standard"/>
    <w:link w:val="berschrift5Zchn"/>
    <w:qFormat/>
    <w:rsid w:val="00B80528"/>
    <w:pPr>
      <w:numPr>
        <w:ilvl w:val="4"/>
      </w:numPr>
      <w:tabs>
        <w:tab w:val="clear" w:pos="0"/>
        <w:tab w:val="clear" w:pos="907"/>
        <w:tab w:val="left" w:pos="1247"/>
      </w:tabs>
      <w:ind w:left="1247" w:hanging="1247"/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qFormat/>
    <w:rsid w:val="00B80528"/>
    <w:pPr>
      <w:numPr>
        <w:ilvl w:val="5"/>
      </w:numPr>
      <w:tabs>
        <w:tab w:val="clear" w:pos="0"/>
      </w:tabs>
      <w:ind w:left="1247" w:hanging="1247"/>
      <w:outlineLvl w:val="5"/>
    </w:p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328D0"/>
    <w:pPr>
      <w:spacing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328D0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328D0"/>
    <w:pPr>
      <w:keepNext/>
      <w:keepLines/>
      <w:spacing w:before="200" w:after="0"/>
      <w:outlineLvl w:val="8"/>
    </w:pPr>
    <w:rPr>
      <w:rFonts w:eastAsiaTheme="majorEastAsia" w:cstheme="majorBidi"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Verzeichnis3"/>
    <w:next w:val="Standard"/>
    <w:uiPriority w:val="99"/>
    <w:qFormat/>
    <w:rsid w:val="00F02D56"/>
  </w:style>
  <w:style w:type="paragraph" w:customStyle="1" w:styleId="AuflistungEbene1">
    <w:name w:val="Auflistung Ebene 1"/>
    <w:basedOn w:val="Listenabsatz"/>
    <w:rsid w:val="00F02D56"/>
    <w:pPr>
      <w:numPr>
        <w:numId w:val="16"/>
      </w:numPr>
    </w:pPr>
  </w:style>
  <w:style w:type="paragraph" w:styleId="Listenabsatz">
    <w:name w:val="List Paragraph"/>
    <w:basedOn w:val="Standard"/>
    <w:uiPriority w:val="34"/>
    <w:qFormat/>
    <w:rsid w:val="00D95E7E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1A6AF4"/>
    <w:rPr>
      <w:rFonts w:ascii="Times New Roman" w:hAnsi="Times New Roman"/>
      <w:sz w:val="24"/>
      <w:szCs w:val="24"/>
    </w:rPr>
  </w:style>
  <w:style w:type="paragraph" w:styleId="Beschriftung">
    <w:name w:val="caption"/>
    <w:next w:val="Standard"/>
    <w:qFormat/>
    <w:rsid w:val="00F02D56"/>
    <w:pPr>
      <w:spacing w:before="60" w:after="60"/>
    </w:pPr>
    <w:rPr>
      <w:rFonts w:eastAsia="Times New Roman"/>
      <w:bCs/>
      <w:i/>
      <w:sz w:val="18"/>
    </w:rPr>
  </w:style>
  <w:style w:type="paragraph" w:customStyle="1" w:styleId="AuflistungEbene2">
    <w:name w:val="Auflistung Ebene 2"/>
    <w:basedOn w:val="Listenabsatz"/>
    <w:rsid w:val="00F02D56"/>
    <w:pPr>
      <w:numPr>
        <w:numId w:val="17"/>
      </w:numPr>
    </w:pPr>
  </w:style>
  <w:style w:type="paragraph" w:styleId="Funotentext">
    <w:name w:val="footnote text"/>
    <w:basedOn w:val="Standard"/>
    <w:next w:val="Standard"/>
    <w:link w:val="FunotentextZchn"/>
    <w:rsid w:val="00E808D3"/>
    <w:pPr>
      <w:spacing w:before="0" w:after="0"/>
    </w:pPr>
    <w:rPr>
      <w:i/>
      <w:sz w:val="18"/>
    </w:rPr>
  </w:style>
  <w:style w:type="character" w:customStyle="1" w:styleId="FunotentextZchn">
    <w:name w:val="Fußnotentext Zchn"/>
    <w:basedOn w:val="Absatz-Standardschriftart"/>
    <w:link w:val="Funotentext"/>
    <w:rsid w:val="00E808D3"/>
    <w:rPr>
      <w:rFonts w:ascii="Arial" w:eastAsia="Times New Roman" w:hAnsi="Arial"/>
      <w:i/>
      <w:sz w:val="18"/>
    </w:rPr>
  </w:style>
  <w:style w:type="character" w:styleId="Funotenzeichen">
    <w:name w:val="footnote reference"/>
    <w:basedOn w:val="Absatz-Standardschriftart"/>
    <w:rsid w:val="0061018D"/>
    <w:rPr>
      <w:rFonts w:ascii="Arial" w:hAnsi="Arial"/>
      <w:b w:val="0"/>
      <w:i w:val="0"/>
      <w:color w:val="auto"/>
      <w:sz w:val="21"/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0D0B26"/>
    <w:rPr>
      <w:rFonts w:ascii="Arial" w:hAnsi="Arial"/>
      <w:color w:val="CC0000"/>
      <w:sz w:val="21"/>
      <w:u w:val="single"/>
    </w:rPr>
  </w:style>
  <w:style w:type="character" w:styleId="SchwacheHervorhebung">
    <w:name w:val="Subtle Emphasis"/>
    <w:basedOn w:val="Absatz-Standardschriftart"/>
    <w:uiPriority w:val="19"/>
    <w:rsid w:val="00586678"/>
    <w:rPr>
      <w:i/>
      <w:iCs/>
      <w:color w:val="808080" w:themeColor="text1" w:themeTint="7F"/>
    </w:rPr>
  </w:style>
  <w:style w:type="paragraph" w:styleId="Kopfzeile">
    <w:name w:val="header"/>
    <w:link w:val="KopfzeileZchn"/>
    <w:rsid w:val="003A7F67"/>
    <w:pPr>
      <w:spacing w:before="40"/>
      <w:jc w:val="right"/>
    </w:pPr>
    <w:rPr>
      <w:rFonts w:eastAsia="Times New Roman"/>
      <w:szCs w:val="22"/>
    </w:rPr>
  </w:style>
  <w:style w:type="character" w:customStyle="1" w:styleId="KopfzeileZchn">
    <w:name w:val="Kopfzeile Zchn"/>
    <w:basedOn w:val="Absatz-Standardschriftart"/>
    <w:link w:val="Kopfzeile"/>
    <w:rsid w:val="003A7F67"/>
    <w:rPr>
      <w:rFonts w:ascii="Arial" w:eastAsia="Times New Roman" w:hAnsi="Arial"/>
      <w:sz w:val="21"/>
      <w:szCs w:val="22"/>
      <w:lang w:val="de-DE" w:eastAsia="de-DE" w:bidi="ar-SA"/>
    </w:rPr>
  </w:style>
  <w:style w:type="paragraph" w:customStyle="1" w:styleId="TabelleFlietext">
    <w:name w:val="Tabelle Fließtext"/>
    <w:qFormat/>
    <w:rsid w:val="0061018D"/>
    <w:pPr>
      <w:spacing w:before="40" w:after="40"/>
    </w:pPr>
    <w:rPr>
      <w:rFonts w:eastAsia="Times New Roman"/>
    </w:rPr>
  </w:style>
  <w:style w:type="paragraph" w:customStyle="1" w:styleId="Tobedone">
    <w:name w:val="To be done"/>
    <w:basedOn w:val="Standard"/>
    <w:next w:val="Standard"/>
    <w:qFormat/>
    <w:rsid w:val="00A2164C"/>
    <w:pPr>
      <w:numPr>
        <w:numId w:val="2"/>
      </w:numPr>
      <w:spacing w:before="0" w:after="0"/>
      <w:ind w:left="907" w:firstLine="0"/>
    </w:pPr>
    <w:rPr>
      <w:color w:val="CC0000"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4A24D1"/>
    <w:rPr>
      <w:rFonts w:ascii="Arial" w:eastAsia="Times New Roman" w:hAnsi="Arial"/>
      <w:color w:val="CC0000"/>
      <w:sz w:val="32"/>
      <w:szCs w:val="32"/>
    </w:rPr>
  </w:style>
  <w:style w:type="character" w:customStyle="1" w:styleId="berschrift2ohneZahlZchn">
    <w:name w:val="Überschrift 2 ohne Zahl Zchn"/>
    <w:basedOn w:val="berschrift2Zchn"/>
    <w:link w:val="berschrift2ohneZahl"/>
    <w:rsid w:val="00D95E7E"/>
    <w:rPr>
      <w:rFonts w:ascii="Arial" w:eastAsia="Times New Roman" w:hAnsi="Arial"/>
      <w:b w:val="0"/>
      <w:i w:val="0"/>
      <w:caps w:val="0"/>
      <w:color w:val="CC0000"/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rsid w:val="004C19C2"/>
    <w:rPr>
      <w:rFonts w:ascii="Arial" w:eastAsia="Times New Roman" w:hAnsi="Arial"/>
      <w:color w:val="CC0000"/>
      <w:sz w:val="22"/>
      <w:szCs w:val="22"/>
    </w:rPr>
  </w:style>
  <w:style w:type="paragraph" w:customStyle="1" w:styleId="berschrift2ohneZahl">
    <w:name w:val="Überschrift 2 ohne Zahl"/>
    <w:basedOn w:val="berschrift2"/>
    <w:next w:val="Standard"/>
    <w:link w:val="berschrift2ohneZahlZchn"/>
    <w:qFormat/>
    <w:rsid w:val="00D95E7E"/>
    <w:pPr>
      <w:numPr>
        <w:ilvl w:val="0"/>
        <w:numId w:val="0"/>
      </w:numPr>
      <w:outlineLvl w:val="9"/>
    </w:pPr>
  </w:style>
  <w:style w:type="character" w:customStyle="1" w:styleId="berschrift3Zchn">
    <w:name w:val="Überschrift 3 Zchn"/>
    <w:basedOn w:val="Absatz-Standardschriftart"/>
    <w:link w:val="berschrift3"/>
    <w:rsid w:val="002C253E"/>
    <w:rPr>
      <w:rFonts w:ascii="Arial" w:eastAsia="Times New Roman" w:hAnsi="Arial"/>
      <w:color w:val="CC0000"/>
      <w:sz w:val="22"/>
      <w:szCs w:val="22"/>
    </w:rPr>
  </w:style>
  <w:style w:type="paragraph" w:customStyle="1" w:styleId="berschrift3ohneZahl">
    <w:name w:val="Überschrift 3 ohne Zahl"/>
    <w:basedOn w:val="berschrift3"/>
    <w:next w:val="Standard"/>
    <w:link w:val="berschrift3ohneZahlZchn"/>
    <w:qFormat/>
    <w:rsid w:val="00F261A0"/>
    <w:pPr>
      <w:numPr>
        <w:ilvl w:val="0"/>
        <w:numId w:val="0"/>
      </w:numPr>
      <w:outlineLvl w:val="9"/>
    </w:pPr>
  </w:style>
  <w:style w:type="character" w:customStyle="1" w:styleId="berschrift4Zchn">
    <w:name w:val="Überschrift 4 Zchn"/>
    <w:basedOn w:val="Absatz-Standardschriftart"/>
    <w:link w:val="berschrift4"/>
    <w:rsid w:val="000005D9"/>
    <w:rPr>
      <w:rFonts w:ascii="Arial" w:eastAsia="Times New Roman" w:hAnsi="Arial"/>
      <w:color w:val="CC000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rsid w:val="00B80528"/>
    <w:rPr>
      <w:rFonts w:ascii="Arial" w:eastAsia="Times New Roman" w:hAnsi="Arial"/>
      <w:color w:val="CC0000"/>
      <w:sz w:val="21"/>
      <w:szCs w:val="22"/>
    </w:rPr>
  </w:style>
  <w:style w:type="character" w:customStyle="1" w:styleId="berschrift6Zchn">
    <w:name w:val="Überschrift 6 Zchn"/>
    <w:basedOn w:val="Absatz-Standardschriftart"/>
    <w:link w:val="berschrift6"/>
    <w:rsid w:val="00B80528"/>
    <w:rPr>
      <w:rFonts w:ascii="Arial" w:eastAsia="Times New Roman" w:hAnsi="Arial"/>
      <w:color w:val="CC0000"/>
      <w:sz w:val="21"/>
      <w:szCs w:val="22"/>
    </w:rPr>
  </w:style>
  <w:style w:type="paragraph" w:styleId="Verzeichnis1">
    <w:name w:val="toc 1"/>
    <w:uiPriority w:val="39"/>
    <w:rsid w:val="00262480"/>
    <w:pPr>
      <w:tabs>
        <w:tab w:val="left" w:pos="907"/>
        <w:tab w:val="right" w:leader="dot" w:pos="9356"/>
      </w:tabs>
      <w:spacing w:before="80"/>
      <w:ind w:left="907" w:hanging="907"/>
    </w:pPr>
    <w:rPr>
      <w:rFonts w:eastAsia="Times New Roman"/>
      <w:szCs w:val="22"/>
    </w:rPr>
  </w:style>
  <w:style w:type="paragraph" w:styleId="Verzeichnis2">
    <w:name w:val="toc 2"/>
    <w:uiPriority w:val="39"/>
    <w:rsid w:val="009C636E"/>
    <w:pPr>
      <w:tabs>
        <w:tab w:val="left" w:pos="907"/>
        <w:tab w:val="right" w:leader="dot" w:pos="9356"/>
      </w:tabs>
      <w:ind w:left="907" w:hanging="907"/>
    </w:pPr>
    <w:rPr>
      <w:rFonts w:eastAsia="Times New Roman"/>
      <w:szCs w:val="22"/>
    </w:rPr>
  </w:style>
  <w:style w:type="paragraph" w:styleId="Verzeichnis3">
    <w:name w:val="toc 3"/>
    <w:uiPriority w:val="39"/>
    <w:rsid w:val="00AF04E0"/>
    <w:pPr>
      <w:tabs>
        <w:tab w:val="left" w:pos="907"/>
        <w:tab w:val="right" w:leader="dot" w:pos="9356"/>
      </w:tabs>
      <w:ind w:left="907" w:hanging="907"/>
    </w:pPr>
    <w:rPr>
      <w:rFonts w:eastAsia="Times New Roman"/>
      <w:noProof/>
      <w:szCs w:val="22"/>
    </w:rPr>
  </w:style>
  <w:style w:type="paragraph" w:styleId="Fuzeile">
    <w:name w:val="footer"/>
    <w:link w:val="FuzeileZchn"/>
    <w:rsid w:val="00D516B4"/>
    <w:pPr>
      <w:pBdr>
        <w:top w:val="single" w:sz="4" w:space="2" w:color="auto"/>
      </w:pBdr>
      <w:tabs>
        <w:tab w:val="center" w:pos="4678"/>
        <w:tab w:val="right" w:pos="9356"/>
      </w:tabs>
      <w:spacing w:before="100" w:beforeAutospacing="1" w:after="100" w:afterAutospacing="1"/>
    </w:pPr>
    <w:rPr>
      <w:rFonts w:eastAsia="Times New Roman"/>
      <w:sz w:val="18"/>
      <w:szCs w:val="18"/>
    </w:rPr>
  </w:style>
  <w:style w:type="character" w:customStyle="1" w:styleId="FuzeileZchn">
    <w:name w:val="Fußzeile Zchn"/>
    <w:basedOn w:val="Absatz-Standardschriftart"/>
    <w:link w:val="Fuzeile"/>
    <w:rsid w:val="00D516B4"/>
    <w:rPr>
      <w:rFonts w:ascii="Arial" w:eastAsia="Times New Roman" w:hAnsi="Arial"/>
      <w:sz w:val="18"/>
      <w:szCs w:val="18"/>
      <w:lang w:val="de-DE" w:eastAsia="de-DE" w:bidi="ar-SA"/>
    </w:rPr>
  </w:style>
  <w:style w:type="character" w:styleId="Fett">
    <w:name w:val="Strong"/>
    <w:aliases w:val="zur Hervorhebung"/>
    <w:basedOn w:val="Absatz-Standardschriftart"/>
    <w:uiPriority w:val="22"/>
    <w:rsid w:val="00F02D56"/>
    <w:rPr>
      <w:rFonts w:ascii="Arial" w:hAnsi="Arial"/>
      <w:b/>
      <w:bCs/>
      <w:sz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A66F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A66F5"/>
    <w:rPr>
      <w:rFonts w:ascii="Tahoma" w:eastAsia="Times New Roman" w:hAnsi="Tahoma" w:cs="Tahoma"/>
      <w:sz w:val="16"/>
      <w:szCs w:val="1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328D0"/>
    <w:rPr>
      <w:rFonts w:ascii="Arial" w:eastAsia="Times New Roman" w:hAnsi="Arial"/>
      <w:sz w:val="24"/>
      <w:szCs w:val="24"/>
    </w:rPr>
  </w:style>
  <w:style w:type="character" w:customStyle="1" w:styleId="berschrift3ohneZahlZchn">
    <w:name w:val="Überschrift 3 ohne Zahl Zchn"/>
    <w:basedOn w:val="berschrift3Zchn"/>
    <w:link w:val="berschrift3ohneZahl"/>
    <w:rsid w:val="00F261A0"/>
    <w:rPr>
      <w:rFonts w:ascii="Arial" w:eastAsia="Times New Roman" w:hAnsi="Arial"/>
      <w:color w:val="CC0000"/>
      <w:sz w:val="22"/>
      <w:szCs w:val="22"/>
    </w:rPr>
  </w:style>
  <w:style w:type="table" w:customStyle="1" w:styleId="Tabellengitternetz">
    <w:name w:val="Tabellengitternetz"/>
    <w:basedOn w:val="NormaleTabelle"/>
    <w:uiPriority w:val="59"/>
    <w:rsid w:val="00E91B9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Auflistung">
    <w:name w:val="Tabelle Auflistung"/>
    <w:basedOn w:val="TabelleFlietext"/>
    <w:qFormat/>
    <w:rsid w:val="0061018D"/>
    <w:pPr>
      <w:numPr>
        <w:numId w:val="4"/>
      </w:numPr>
      <w:tabs>
        <w:tab w:val="left" w:pos="227"/>
      </w:tabs>
      <w:ind w:left="227" w:hanging="227"/>
    </w:pPr>
  </w:style>
  <w:style w:type="paragraph" w:customStyle="1" w:styleId="berschrift1ohneZahl">
    <w:name w:val="Überschrift 1 ohne Zahl"/>
    <w:basedOn w:val="berschrift1"/>
    <w:next w:val="Standard"/>
    <w:link w:val="berschrift1ohneZahlZchn"/>
    <w:qFormat/>
    <w:rsid w:val="00985052"/>
    <w:pPr>
      <w:numPr>
        <w:numId w:val="0"/>
      </w:numPr>
      <w:tabs>
        <w:tab w:val="clear" w:pos="907"/>
      </w:tabs>
      <w:outlineLvl w:val="9"/>
    </w:pPr>
  </w:style>
  <w:style w:type="character" w:customStyle="1" w:styleId="berschrift1ohneZahlZchn">
    <w:name w:val="Überschrift 1 ohne Zahl Zchn"/>
    <w:basedOn w:val="berschrift1Zchn"/>
    <w:link w:val="berschrift1ohneZahl"/>
    <w:rsid w:val="00985052"/>
    <w:rPr>
      <w:rFonts w:ascii="Arial" w:eastAsia="Times New Roman" w:hAnsi="Arial"/>
      <w:b w:val="0"/>
      <w:i w:val="0"/>
      <w:caps w:val="0"/>
      <w:color w:val="CC0000"/>
      <w:sz w:val="32"/>
      <w:szCs w:val="32"/>
      <w:lang w:val="de-DE" w:eastAsia="de-DE" w:bidi="ar-SA"/>
    </w:rPr>
  </w:style>
  <w:style w:type="paragraph" w:styleId="Zitat">
    <w:name w:val="Quote"/>
    <w:basedOn w:val="Standard"/>
    <w:next w:val="Standard"/>
    <w:link w:val="ZitatZchn"/>
    <w:uiPriority w:val="29"/>
    <w:qFormat/>
    <w:rsid w:val="00AC1EAD"/>
    <w:rPr>
      <w:i/>
      <w:iCs/>
      <w:color w:val="000000" w:themeColor="text1"/>
    </w:rPr>
  </w:style>
  <w:style w:type="paragraph" w:customStyle="1" w:styleId="TabelleKopfzeile">
    <w:name w:val="Tabelle Kopfzeile"/>
    <w:basedOn w:val="Standard"/>
    <w:rsid w:val="00F02D56"/>
    <w:pPr>
      <w:spacing w:before="60" w:after="60"/>
    </w:pPr>
    <w:rPr>
      <w:bCs/>
      <w:color w:val="FFFFFF" w:themeColor="background1"/>
      <w:sz w:val="24"/>
    </w:rPr>
  </w:style>
  <w:style w:type="character" w:customStyle="1" w:styleId="ZitatZchn">
    <w:name w:val="Zitat Zchn"/>
    <w:basedOn w:val="Absatz-Standardschriftart"/>
    <w:link w:val="Zitat"/>
    <w:uiPriority w:val="29"/>
    <w:rsid w:val="00AC1EAD"/>
    <w:rPr>
      <w:rFonts w:ascii="Arial" w:eastAsia="Times New Roman" w:hAnsi="Arial"/>
      <w:i/>
      <w:iCs/>
      <w:color w:val="000000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328D0"/>
    <w:rPr>
      <w:rFonts w:ascii="Arial" w:eastAsiaTheme="majorEastAsia" w:hAnsi="Arial" w:cstheme="majorBidi"/>
      <w:color w:val="404040" w:themeColor="text1" w:themeTint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328D0"/>
    <w:rPr>
      <w:rFonts w:ascii="Arial" w:eastAsiaTheme="majorEastAsia" w:hAnsi="Arial" w:cstheme="majorBidi"/>
      <w:iCs/>
      <w:color w:val="404040" w:themeColor="text1" w:themeTint="B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2328D0"/>
    <w:pPr>
      <w:keepLines/>
      <w:numPr>
        <w:numId w:val="0"/>
      </w:numPr>
      <w:tabs>
        <w:tab w:val="clear" w:pos="907"/>
      </w:tabs>
      <w:spacing w:before="480" w:after="0"/>
      <w:outlineLvl w:val="9"/>
    </w:pPr>
    <w:rPr>
      <w:rFonts w:eastAsiaTheme="majorEastAsia" w:cstheme="majorBidi"/>
      <w:bCs/>
      <w:color w:val="auto"/>
      <w:szCs w:val="28"/>
    </w:rPr>
  </w:style>
  <w:style w:type="paragraph" w:customStyle="1" w:styleId="Aufzhlung">
    <w:name w:val="Aufzählung"/>
    <w:basedOn w:val="AuflistungEbene1"/>
    <w:rsid w:val="00F02D5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oleObject" Target="embeddings/oleObject7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\Projekte\Angular2WS\Folien\CheatSheets\Pentasys\Vorlage%20CheatSheets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E803906F1AE2B469FED8DE57FBA3111" ma:contentTypeVersion="0" ma:contentTypeDescription="Ein neues Dokument erstellen." ma:contentTypeScope="" ma:versionID="2e5ea71301177966ceefc535751280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7D9AA1-AE4C-497A-A1B7-DE92BE1150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DD5C45D-7E70-4566-9B41-BEEF18BE9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9D750F-8679-45C2-A14E-9001C51DA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49A7305-AA41-450E-BDE4-720AE11D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CheatSheets.dotm</Template>
  <TotalTime>0</TotalTime>
  <Pages>2</Pages>
  <Words>63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leer allgemein</vt:lpstr>
    </vt:vector>
  </TitlesOfParts>
  <Company>PENTASYS AG</Company>
  <LinksUpToDate>false</LinksUpToDate>
  <CharactersWithSpaces>459</CharactersWithSpaces>
  <SharedDoc>false</SharedDoc>
  <HLinks>
    <vt:vector size="18" baseType="variant">
      <vt:variant>
        <vt:i4>1310783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_Toc247097305</vt:lpwstr>
      </vt:variant>
      <vt:variant>
        <vt:i4>1310783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_Toc247097304</vt:lpwstr>
      </vt:variant>
      <vt:variant>
        <vt:i4>7143496</vt:i4>
      </vt:variant>
      <vt:variant>
        <vt:i4>21</vt:i4>
      </vt:variant>
      <vt:variant>
        <vt:i4>0</vt:i4>
      </vt:variant>
      <vt:variant>
        <vt:i4>5</vt:i4>
      </vt:variant>
      <vt:variant>
        <vt:lpwstr>mailto:%20gerhard.trat@pentasys.de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leer allgemein</dc:title>
  <dc:subject>&lt;Untertitel&gt;</dc:subject>
  <dc:creator>Hildebrandt, Christian</dc:creator>
  <cp:keywords>&lt;Projektnummer&gt;</cp:keywords>
  <dc:description>V03.00 vom 14.01.2013</dc:description>
  <cp:lastModifiedBy>Hildebrandt, Christian</cp:lastModifiedBy>
  <cp:revision>1</cp:revision>
  <cp:lastPrinted>2016-09-06T05:19:00Z</cp:lastPrinted>
  <dcterms:created xsi:type="dcterms:W3CDTF">2016-09-06T11:14:00Z</dcterms:created>
  <dcterms:modified xsi:type="dcterms:W3CDTF">2016-09-06T11:48:00Z</dcterms:modified>
  <cp:contentStatus>V02.00/12.2009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0x0101004E803906F1AE2B469FED8DE57FBA3111</vt:lpwstr>
  </property>
  <property fmtid="{D5CDD505-2E9C-101B-9397-08002B2CF9AE}" pid="3" name="Status">
    <vt:lpwstr>Original</vt:lpwstr>
  </property>
</Properties>
</file>